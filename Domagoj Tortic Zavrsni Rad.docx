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4D55E" w14:textId="77777777" w:rsidR="00942756" w:rsidRPr="0019426D" w:rsidRDefault="00942756" w:rsidP="0024272D">
      <w:pPr>
        <w:pStyle w:val="SveuiliteuZagrebunaslov"/>
      </w:pPr>
      <w:bookmarkStart w:id="0" w:name="_Hlk114726116"/>
      <w:bookmarkEnd w:id="0"/>
      <w:r w:rsidRPr="0019426D">
        <w:t>SVEUČILIŠTE U ZAGREBU</w:t>
      </w:r>
    </w:p>
    <w:p w14:paraId="334A5C74" w14:textId="77777777" w:rsidR="00942756" w:rsidRPr="0019426D" w:rsidRDefault="00797145" w:rsidP="0024272D">
      <w:pPr>
        <w:pStyle w:val="SveuiliteuZagrebunaslov"/>
      </w:pPr>
      <w:r w:rsidRPr="0019426D">
        <w:t>FAKULTET STROJARSTVA I BRODOGRADNJE</w:t>
      </w:r>
    </w:p>
    <w:p w14:paraId="46C997CC" w14:textId="77777777" w:rsidR="00942756" w:rsidRPr="0019426D" w:rsidRDefault="007050C3" w:rsidP="00C8107E">
      <w:pPr>
        <w:pStyle w:val="DIPLOMSKIRAD"/>
        <w:rPr>
          <w:szCs w:val="56"/>
        </w:rPr>
      </w:pPr>
      <w:r w:rsidRPr="0019426D">
        <w:t>ZAVRŠNI RAD</w:t>
      </w:r>
    </w:p>
    <w:p w14:paraId="3ED135CA" w14:textId="1FA8F4B4" w:rsidR="00942756" w:rsidRPr="0019426D" w:rsidRDefault="0084355F" w:rsidP="00C8107E">
      <w:pPr>
        <w:pStyle w:val="Imestudenta"/>
      </w:pPr>
      <w:r w:rsidRPr="0019426D">
        <w:t>Domagoj</w:t>
      </w:r>
      <w:r w:rsidR="00797145" w:rsidRPr="0019426D">
        <w:t xml:space="preserve"> </w:t>
      </w:r>
      <w:r w:rsidRPr="0019426D">
        <w:t>Tortić</w:t>
      </w:r>
    </w:p>
    <w:p w14:paraId="7B096790" w14:textId="6A2C3B8A" w:rsidR="00E54F3D" w:rsidRPr="0019426D" w:rsidRDefault="00F13437" w:rsidP="00E54F3D">
      <w:pPr>
        <w:pStyle w:val="Zagrebgodina"/>
        <w:sectPr w:rsidR="00E54F3D" w:rsidRPr="0019426D" w:rsidSect="00482901">
          <w:headerReference w:type="default" r:id="rId8"/>
          <w:footerReference w:type="default" r:id="rId9"/>
          <w:pgSz w:w="11906" w:h="16838"/>
          <w:pgMar w:top="1701" w:right="1701" w:bottom="1701" w:left="1701" w:header="709" w:footer="709" w:gutter="0"/>
          <w:cols w:space="708"/>
          <w:titlePg/>
          <w:docGrid w:linePitch="360"/>
        </w:sectPr>
      </w:pPr>
      <w:r w:rsidRPr="0019426D">
        <w:t xml:space="preserve">Zagreb, </w:t>
      </w:r>
      <w:r w:rsidR="0084355F" w:rsidRPr="0019426D">
        <w:t xml:space="preserve">2022. </w:t>
      </w:r>
      <w:r w:rsidR="000D2E75" w:rsidRPr="0019426D">
        <w:t>godina</w:t>
      </w:r>
      <w:r w:rsidR="007B2644" w:rsidRPr="0019426D">
        <w:t>.</w:t>
      </w:r>
    </w:p>
    <w:p w14:paraId="32D6EFB5" w14:textId="77777777" w:rsidR="00797145" w:rsidRPr="0019426D" w:rsidRDefault="00797145" w:rsidP="0024272D">
      <w:pPr>
        <w:pStyle w:val="SveuiliteuZagrebunaslov"/>
      </w:pPr>
      <w:r w:rsidRPr="0019426D">
        <w:lastRenderedPageBreak/>
        <w:t>SVEUČILIŠTE U ZAGREBU</w:t>
      </w:r>
    </w:p>
    <w:p w14:paraId="7AB6B7E9" w14:textId="77777777" w:rsidR="00797145" w:rsidRPr="0019426D" w:rsidRDefault="00797145" w:rsidP="0024272D">
      <w:pPr>
        <w:pStyle w:val="SveuiliteuZagrebunaslov"/>
      </w:pPr>
      <w:r w:rsidRPr="0019426D">
        <w:t>FAKULTET STROJARSTVA I BRODOGRADNJE</w:t>
      </w:r>
    </w:p>
    <w:p w14:paraId="4EBA5895" w14:textId="77777777" w:rsidR="00797145" w:rsidRPr="0019426D" w:rsidRDefault="007050C3" w:rsidP="00C8107E">
      <w:pPr>
        <w:pStyle w:val="DIPLOMSKIRAD"/>
        <w:rPr>
          <w:szCs w:val="48"/>
        </w:rPr>
      </w:pPr>
      <w:r w:rsidRPr="0019426D">
        <w:t>ZAVRŠNI RAD</w:t>
      </w:r>
    </w:p>
    <w:p w14:paraId="5DE53E8B" w14:textId="16E9D9EE" w:rsidR="00797145" w:rsidRPr="0019426D" w:rsidRDefault="00797145" w:rsidP="009A3AEC">
      <w:pPr>
        <w:pStyle w:val="Mentorstudent"/>
      </w:pPr>
      <w:r w:rsidRPr="0019426D">
        <w:t>Mentor</w:t>
      </w:r>
      <w:r w:rsidR="007B2644" w:rsidRPr="0019426D">
        <w:t>i</w:t>
      </w:r>
      <w:r w:rsidRPr="0019426D">
        <w:t>:</w:t>
      </w:r>
      <w:r w:rsidR="000D2E75" w:rsidRPr="0019426D">
        <w:tab/>
      </w:r>
      <w:r w:rsidR="001C0393" w:rsidRPr="0019426D">
        <w:t>Student:</w:t>
      </w:r>
    </w:p>
    <w:p w14:paraId="62F69F71" w14:textId="6448EC05" w:rsidR="00D2667D" w:rsidRPr="0019426D" w:rsidRDefault="0061206D" w:rsidP="009A3AEC">
      <w:pPr>
        <w:pStyle w:val="Mentorstudent2"/>
      </w:pPr>
      <w:r>
        <w:t>Doc</w:t>
      </w:r>
      <w:r w:rsidR="00D30EBD" w:rsidRPr="0019426D">
        <w:t xml:space="preserve">. dr. sc. </w:t>
      </w:r>
      <w:r w:rsidR="0084355F" w:rsidRPr="0019426D">
        <w:t>Marko Švaco</w:t>
      </w:r>
      <w:r w:rsidR="00D30EBD" w:rsidRPr="0019426D">
        <w:t xml:space="preserve">, </w:t>
      </w:r>
      <w:r w:rsidR="0084355F" w:rsidRPr="0019426D">
        <w:t>mag</w:t>
      </w:r>
      <w:r w:rsidR="00D30EBD" w:rsidRPr="0019426D">
        <w:t>. ing.</w:t>
      </w:r>
      <w:r w:rsidR="00D30EBD" w:rsidRPr="0019426D">
        <w:tab/>
      </w:r>
      <w:r w:rsidR="0084355F" w:rsidRPr="0019426D">
        <w:t>Domagoj Tortić</w:t>
      </w:r>
    </w:p>
    <w:p w14:paraId="567F7BF3" w14:textId="17644484" w:rsidR="00E54F3D" w:rsidRPr="0019426D" w:rsidRDefault="000A5FCD" w:rsidP="006B3278">
      <w:pPr>
        <w:pStyle w:val="Zagrebgodina"/>
        <w:sectPr w:rsidR="00E54F3D" w:rsidRPr="0019426D" w:rsidSect="00482901">
          <w:pgSz w:w="11906" w:h="16838"/>
          <w:pgMar w:top="1701" w:right="1701" w:bottom="1701" w:left="1701" w:header="709" w:footer="709" w:gutter="0"/>
          <w:cols w:space="708"/>
          <w:titlePg/>
          <w:docGrid w:linePitch="360"/>
        </w:sectPr>
      </w:pPr>
      <w:r w:rsidRPr="0019426D">
        <w:t xml:space="preserve">Zagreb, </w:t>
      </w:r>
      <w:r w:rsidR="0084355F" w:rsidRPr="0019426D">
        <w:t xml:space="preserve">2022. </w:t>
      </w:r>
      <w:r w:rsidR="007303F0" w:rsidRPr="0019426D">
        <w:t>godina</w:t>
      </w:r>
      <w:r w:rsidR="007B2644" w:rsidRPr="0019426D">
        <w:t>.</w:t>
      </w:r>
    </w:p>
    <w:p w14:paraId="73C30732" w14:textId="77777777" w:rsidR="001C0393" w:rsidRPr="0019426D" w:rsidRDefault="001C0393" w:rsidP="007303F0">
      <w:pPr>
        <w:pStyle w:val="Izjava"/>
      </w:pPr>
      <w:r w:rsidRPr="0019426D">
        <w:lastRenderedPageBreak/>
        <w:t xml:space="preserve">Izjavljujem da sam ovaj rad </w:t>
      </w:r>
      <w:r w:rsidR="00E7136A" w:rsidRPr="0019426D">
        <w:t>iz</w:t>
      </w:r>
      <w:r w:rsidR="002220FF" w:rsidRPr="0019426D">
        <w:t>r</w:t>
      </w:r>
      <w:r w:rsidRPr="0019426D">
        <w:t>adio samostalno koristeći znanj</w:t>
      </w:r>
      <w:r w:rsidR="002220FF" w:rsidRPr="0019426D">
        <w:t>a</w:t>
      </w:r>
      <w:r w:rsidR="0035278F" w:rsidRPr="0019426D">
        <w:t xml:space="preserve"> stečena</w:t>
      </w:r>
      <w:r w:rsidRPr="0019426D">
        <w:t xml:space="preserve"> tijekom</w:t>
      </w:r>
      <w:r w:rsidR="007303F0" w:rsidRPr="0019426D">
        <w:t xml:space="preserve"> studija i navedenu literaturu.</w:t>
      </w:r>
    </w:p>
    <w:p w14:paraId="1BF7F4EA" w14:textId="0E2B0606" w:rsidR="001C0393" w:rsidRDefault="001C0393" w:rsidP="007303F0">
      <w:pPr>
        <w:pStyle w:val="Zahvala"/>
      </w:pPr>
      <w:r w:rsidRPr="0019426D">
        <w:t>Zahvaljujem se</w:t>
      </w:r>
      <w:r w:rsidR="007B25EE">
        <w:t xml:space="preserve"> mentoru </w:t>
      </w:r>
      <w:r w:rsidR="00471DCF">
        <w:t>d</w:t>
      </w:r>
      <w:r w:rsidR="007B25EE">
        <w:t>oc. dr. sc. Mark</w:t>
      </w:r>
      <w:r w:rsidR="00CE0633">
        <w:t>u</w:t>
      </w:r>
      <w:r w:rsidR="007B25EE">
        <w:t xml:space="preserve"> Švac</w:t>
      </w:r>
      <w:r w:rsidR="00CE0633">
        <w:t xml:space="preserve">i i ostalim zaposlenicima CRTE, </w:t>
      </w:r>
      <w:r w:rsidR="00D2667D">
        <w:t>dr. sc. Bojanu Šekoranji, dr. sc. J</w:t>
      </w:r>
      <w:r w:rsidR="00407C61">
        <w:t>osipu Vidakoviću, mag. ing. Luki Rabuzinu</w:t>
      </w:r>
      <w:r w:rsidR="002E73C2">
        <w:t>,</w:t>
      </w:r>
      <w:r w:rsidR="0061206D">
        <w:t xml:space="preserve"> mag. </w:t>
      </w:r>
      <w:r w:rsidR="002E73C2">
        <w:t>i</w:t>
      </w:r>
      <w:r w:rsidR="0061206D">
        <w:t>ng. Branimiru Ćaranu</w:t>
      </w:r>
      <w:r w:rsidR="00407C61">
        <w:t xml:space="preserve"> i Bruni Pernaru </w:t>
      </w:r>
      <w:r w:rsidR="00471DCF">
        <w:t xml:space="preserve">na brojnim korisnim savjetima, stručnom </w:t>
      </w:r>
      <w:r w:rsidR="00000FF7">
        <w:t>vođenju kroz projekt i pomoći pri izradi ovog završnog rada.</w:t>
      </w:r>
    </w:p>
    <w:p w14:paraId="2A869ED2" w14:textId="59E9B476" w:rsidR="00CE0633" w:rsidRDefault="00CE0633" w:rsidP="007303F0">
      <w:pPr>
        <w:pStyle w:val="Zahvala"/>
      </w:pPr>
      <w:r>
        <w:t xml:space="preserve">Zahvaljujem se kolegama </w:t>
      </w:r>
      <w:r w:rsidR="00621F96">
        <w:t>i kolegicama koji su mi bili podrška pri izradi rada.</w:t>
      </w:r>
    </w:p>
    <w:p w14:paraId="055DFE62" w14:textId="7158BE45" w:rsidR="00000FF7" w:rsidRPr="0019426D" w:rsidRDefault="00000FF7" w:rsidP="007303F0">
      <w:pPr>
        <w:pStyle w:val="Zahvala"/>
      </w:pPr>
      <w:r>
        <w:t>Također se zahvaljujem svojoj obitelji</w:t>
      </w:r>
      <w:r w:rsidR="00CE0633">
        <w:t xml:space="preserve"> i prijateljima</w:t>
      </w:r>
      <w:r>
        <w:t xml:space="preserve"> </w:t>
      </w:r>
      <w:r w:rsidR="005B3759">
        <w:t>koj</w:t>
      </w:r>
      <w:r w:rsidR="00CE0633">
        <w:t xml:space="preserve">i su </w:t>
      </w:r>
      <w:r w:rsidR="005B3759">
        <w:t>mi</w:t>
      </w:r>
      <w:r w:rsidR="00CE0633">
        <w:t xml:space="preserve"> uljepšali vrijeme studiranja i </w:t>
      </w:r>
      <w:r w:rsidR="005B3759">
        <w:t xml:space="preserve"> bil</w:t>
      </w:r>
      <w:r w:rsidR="00CE0633">
        <w:t>i</w:t>
      </w:r>
      <w:r w:rsidR="005B3759">
        <w:t xml:space="preserve"> podrška tijekom</w:t>
      </w:r>
      <w:r w:rsidR="00CE0633">
        <w:t xml:space="preserve"> dosadašnjeg dijela</w:t>
      </w:r>
      <w:r w:rsidR="005B3759">
        <w:t xml:space="preserve"> studija</w:t>
      </w:r>
      <w:r w:rsidR="00CE0633">
        <w:t>.</w:t>
      </w:r>
      <w:r w:rsidR="005B3759">
        <w:t xml:space="preserve"> </w:t>
      </w:r>
    </w:p>
    <w:p w14:paraId="127B7047" w14:textId="357C049E" w:rsidR="001C0393" w:rsidRPr="0019426D" w:rsidRDefault="0084355F" w:rsidP="007303F0">
      <w:pPr>
        <w:pStyle w:val="Izjavapotpis"/>
      </w:pPr>
      <w:r w:rsidRPr="0019426D">
        <w:t>Domagoj Tortić</w:t>
      </w:r>
    </w:p>
    <w:p w14:paraId="248F2145" w14:textId="77777777" w:rsidR="007303F0" w:rsidRPr="0019426D" w:rsidRDefault="007303F0" w:rsidP="007303F0">
      <w:pPr>
        <w:pStyle w:val="TEKST"/>
      </w:pPr>
    </w:p>
    <w:p w14:paraId="21FC26DD" w14:textId="77777777" w:rsidR="00E54F3D" w:rsidRPr="0019426D" w:rsidRDefault="00E54F3D" w:rsidP="00CD5CAD">
      <w:pPr>
        <w:pStyle w:val="Izjava"/>
        <w:sectPr w:rsidR="00E54F3D" w:rsidRPr="0019426D" w:rsidSect="00482901">
          <w:pgSz w:w="11906" w:h="16838" w:code="9"/>
          <w:pgMar w:top="1418" w:right="1418" w:bottom="1418" w:left="1418" w:header="709" w:footer="709" w:gutter="0"/>
          <w:cols w:space="708"/>
          <w:titlePg/>
          <w:docGrid w:linePitch="360"/>
        </w:sectPr>
      </w:pPr>
    </w:p>
    <w:p w14:paraId="616BBB1C" w14:textId="074B16B5" w:rsidR="003452E7" w:rsidRPr="0019426D" w:rsidRDefault="00842A00" w:rsidP="007303F0">
      <w:pPr>
        <w:pStyle w:val="SlikaTablica"/>
      </w:pPr>
      <w:r w:rsidRPr="0019426D">
        <w:rPr>
          <w:noProof/>
        </w:rPr>
        <w:lastRenderedPageBreak/>
        <w:drawing>
          <wp:inline distT="0" distB="0" distL="0" distR="0" wp14:anchorId="26C0038E" wp14:editId="5F87CEC5">
            <wp:extent cx="5683250" cy="8130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323" t="466" b="1"/>
                    <a:stretch/>
                  </pic:blipFill>
                  <pic:spPr bwMode="auto">
                    <a:xfrm>
                      <a:off x="0" y="0"/>
                      <a:ext cx="5683250" cy="8130540"/>
                    </a:xfrm>
                    <a:prstGeom prst="rect">
                      <a:avLst/>
                    </a:prstGeom>
                    <a:noFill/>
                    <a:ln>
                      <a:noFill/>
                    </a:ln>
                    <a:extLst>
                      <a:ext uri="{53640926-AAD7-44D8-BBD7-CCE9431645EC}">
                        <a14:shadowObscured xmlns:a14="http://schemas.microsoft.com/office/drawing/2010/main"/>
                      </a:ext>
                    </a:extLst>
                  </pic:spPr>
                </pic:pic>
              </a:graphicData>
            </a:graphic>
          </wp:inline>
        </w:drawing>
      </w:r>
    </w:p>
    <w:p w14:paraId="7CF5FE4E" w14:textId="77777777" w:rsidR="00926B1A" w:rsidRPr="0019426D" w:rsidRDefault="00926B1A" w:rsidP="00926B1A">
      <w:pPr>
        <w:pStyle w:val="TEKST"/>
      </w:pPr>
    </w:p>
    <w:p w14:paraId="0429EE13" w14:textId="77777777" w:rsidR="003452E7" w:rsidRPr="0019426D" w:rsidRDefault="003452E7" w:rsidP="00926B1A">
      <w:pPr>
        <w:pStyle w:val="TEKST"/>
        <w:sectPr w:rsidR="003452E7" w:rsidRPr="0019426D" w:rsidSect="00482901">
          <w:pgSz w:w="11906" w:h="16838"/>
          <w:pgMar w:top="1418" w:right="1418" w:bottom="1418" w:left="1418" w:header="709" w:footer="709" w:gutter="0"/>
          <w:cols w:space="708"/>
          <w:titlePg/>
          <w:docGrid w:linePitch="360"/>
        </w:sectPr>
      </w:pPr>
    </w:p>
    <w:sdt>
      <w:sdtPr>
        <w:rPr>
          <w:rFonts w:ascii="Times New Roman" w:eastAsia="Times New Roman" w:hAnsi="Times New Roman" w:cs="Times New Roman"/>
          <w:color w:val="auto"/>
          <w:sz w:val="24"/>
          <w:szCs w:val="24"/>
          <w:lang w:val="hr-HR" w:eastAsia="hr-HR"/>
        </w:rPr>
        <w:id w:val="1003158439"/>
        <w:docPartObj>
          <w:docPartGallery w:val="Table of Contents"/>
          <w:docPartUnique/>
        </w:docPartObj>
      </w:sdtPr>
      <w:sdtEndPr>
        <w:rPr>
          <w:noProof/>
        </w:rPr>
      </w:sdtEndPr>
      <w:sdtContent>
        <w:p w14:paraId="24870011" w14:textId="63085F28" w:rsidR="003C33BD" w:rsidRPr="0011478C" w:rsidRDefault="00921ED1">
          <w:pPr>
            <w:pStyle w:val="TOCHeading"/>
            <w:rPr>
              <w:rFonts w:ascii="Times New Roman" w:hAnsi="Times New Roman"/>
              <w:color w:val="auto"/>
              <w:sz w:val="28"/>
            </w:rPr>
          </w:pPr>
          <w:r w:rsidRPr="0011478C">
            <w:rPr>
              <w:rFonts w:ascii="Times New Roman" w:hAnsi="Times New Roman"/>
              <w:color w:val="auto"/>
              <w:sz w:val="28"/>
            </w:rPr>
            <w:t>SADRŽAJ</w:t>
          </w:r>
        </w:p>
        <w:p w14:paraId="5E047396" w14:textId="62FDE97D" w:rsidR="007E13E3" w:rsidRDefault="003C33BD">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15076408" w:history="1">
            <w:r w:rsidR="007E13E3" w:rsidRPr="00AA68F9">
              <w:rPr>
                <w:rStyle w:val="Hyperlink"/>
                <w:noProof/>
              </w:rPr>
              <w:t>POPIS SLIKA</w:t>
            </w:r>
            <w:r w:rsidR="007E13E3">
              <w:rPr>
                <w:noProof/>
                <w:webHidden/>
              </w:rPr>
              <w:tab/>
            </w:r>
            <w:r w:rsidR="007E13E3">
              <w:rPr>
                <w:noProof/>
                <w:webHidden/>
              </w:rPr>
              <w:fldChar w:fldCharType="begin"/>
            </w:r>
            <w:r w:rsidR="007E13E3">
              <w:rPr>
                <w:noProof/>
                <w:webHidden/>
              </w:rPr>
              <w:instrText xml:space="preserve"> PAGEREF _Toc115076408 \h </w:instrText>
            </w:r>
            <w:r w:rsidR="007E13E3">
              <w:rPr>
                <w:noProof/>
                <w:webHidden/>
              </w:rPr>
            </w:r>
            <w:r w:rsidR="007E13E3">
              <w:rPr>
                <w:noProof/>
                <w:webHidden/>
              </w:rPr>
              <w:fldChar w:fldCharType="separate"/>
            </w:r>
            <w:r w:rsidR="007E13E3">
              <w:rPr>
                <w:noProof/>
                <w:webHidden/>
              </w:rPr>
              <w:t>3</w:t>
            </w:r>
            <w:r w:rsidR="007E13E3">
              <w:rPr>
                <w:noProof/>
                <w:webHidden/>
              </w:rPr>
              <w:fldChar w:fldCharType="end"/>
            </w:r>
          </w:hyperlink>
        </w:p>
        <w:p w14:paraId="6BD31902" w14:textId="54EDEB74" w:rsidR="007E13E3" w:rsidRDefault="00000000">
          <w:pPr>
            <w:pStyle w:val="TOC1"/>
            <w:rPr>
              <w:rFonts w:asciiTheme="minorHAnsi" w:eastAsiaTheme="minorEastAsia" w:hAnsiTheme="minorHAnsi" w:cstheme="minorBidi"/>
              <w:noProof/>
              <w:sz w:val="22"/>
              <w:szCs w:val="22"/>
              <w:lang w:val="en-US" w:eastAsia="en-US"/>
            </w:rPr>
          </w:pPr>
          <w:hyperlink w:anchor="_Toc115076409" w:history="1">
            <w:r w:rsidR="007E13E3" w:rsidRPr="00AA68F9">
              <w:rPr>
                <w:rStyle w:val="Hyperlink"/>
                <w:noProof/>
              </w:rPr>
              <w:t>SUMMARY</w:t>
            </w:r>
            <w:r w:rsidR="007E13E3">
              <w:rPr>
                <w:noProof/>
                <w:webHidden/>
              </w:rPr>
              <w:tab/>
            </w:r>
            <w:r w:rsidR="007E13E3">
              <w:rPr>
                <w:noProof/>
                <w:webHidden/>
              </w:rPr>
              <w:fldChar w:fldCharType="begin"/>
            </w:r>
            <w:r w:rsidR="007E13E3">
              <w:rPr>
                <w:noProof/>
                <w:webHidden/>
              </w:rPr>
              <w:instrText xml:space="preserve"> PAGEREF _Toc115076409 \h </w:instrText>
            </w:r>
            <w:r w:rsidR="007E13E3">
              <w:rPr>
                <w:noProof/>
                <w:webHidden/>
              </w:rPr>
            </w:r>
            <w:r w:rsidR="007E13E3">
              <w:rPr>
                <w:noProof/>
                <w:webHidden/>
              </w:rPr>
              <w:fldChar w:fldCharType="separate"/>
            </w:r>
            <w:r w:rsidR="007E13E3">
              <w:rPr>
                <w:noProof/>
                <w:webHidden/>
              </w:rPr>
              <w:t>6</w:t>
            </w:r>
            <w:r w:rsidR="007E13E3">
              <w:rPr>
                <w:noProof/>
                <w:webHidden/>
              </w:rPr>
              <w:fldChar w:fldCharType="end"/>
            </w:r>
          </w:hyperlink>
        </w:p>
        <w:p w14:paraId="1C734190" w14:textId="44E5CB22" w:rsidR="007E13E3" w:rsidRDefault="00000000">
          <w:pPr>
            <w:pStyle w:val="TOC1"/>
            <w:rPr>
              <w:rFonts w:asciiTheme="minorHAnsi" w:eastAsiaTheme="minorEastAsia" w:hAnsiTheme="minorHAnsi" w:cstheme="minorBidi"/>
              <w:noProof/>
              <w:sz w:val="22"/>
              <w:szCs w:val="22"/>
              <w:lang w:val="en-US" w:eastAsia="en-US"/>
            </w:rPr>
          </w:pPr>
          <w:hyperlink w:anchor="_Toc115076410" w:history="1">
            <w:r w:rsidR="007E13E3" w:rsidRPr="00AA68F9">
              <w:rPr>
                <w:rStyle w:val="Hyperlink"/>
                <w:noProof/>
              </w:rPr>
              <w:t>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UVOD</w:t>
            </w:r>
            <w:r w:rsidR="007E13E3">
              <w:rPr>
                <w:noProof/>
                <w:webHidden/>
              </w:rPr>
              <w:tab/>
            </w:r>
            <w:r w:rsidR="007E13E3">
              <w:rPr>
                <w:noProof/>
                <w:webHidden/>
              </w:rPr>
              <w:fldChar w:fldCharType="begin"/>
            </w:r>
            <w:r w:rsidR="007E13E3">
              <w:rPr>
                <w:noProof/>
                <w:webHidden/>
              </w:rPr>
              <w:instrText xml:space="preserve"> PAGEREF _Toc115076410 \h </w:instrText>
            </w:r>
            <w:r w:rsidR="007E13E3">
              <w:rPr>
                <w:noProof/>
                <w:webHidden/>
              </w:rPr>
            </w:r>
            <w:r w:rsidR="007E13E3">
              <w:rPr>
                <w:noProof/>
                <w:webHidden/>
              </w:rPr>
              <w:fldChar w:fldCharType="separate"/>
            </w:r>
            <w:r w:rsidR="007E13E3">
              <w:rPr>
                <w:noProof/>
                <w:webHidden/>
              </w:rPr>
              <w:t>7</w:t>
            </w:r>
            <w:r w:rsidR="007E13E3">
              <w:rPr>
                <w:noProof/>
                <w:webHidden/>
              </w:rPr>
              <w:fldChar w:fldCharType="end"/>
            </w:r>
          </w:hyperlink>
        </w:p>
        <w:p w14:paraId="0CA6F114" w14:textId="7EFD0733" w:rsidR="007E13E3" w:rsidRDefault="00000000">
          <w:pPr>
            <w:pStyle w:val="TOC1"/>
            <w:rPr>
              <w:rFonts w:asciiTheme="minorHAnsi" w:eastAsiaTheme="minorEastAsia" w:hAnsiTheme="minorHAnsi" w:cstheme="minorBidi"/>
              <w:noProof/>
              <w:sz w:val="22"/>
              <w:szCs w:val="22"/>
              <w:lang w:val="en-US" w:eastAsia="en-US"/>
            </w:rPr>
          </w:pPr>
          <w:hyperlink w:anchor="_Toc115076411" w:history="1">
            <w:r w:rsidR="007E13E3" w:rsidRPr="00AA68F9">
              <w:rPr>
                <w:rStyle w:val="Hyperlink"/>
                <w:noProof/>
              </w:rPr>
              <w:t>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POPIS OPREME</w:t>
            </w:r>
            <w:r w:rsidR="007E13E3">
              <w:rPr>
                <w:noProof/>
                <w:webHidden/>
              </w:rPr>
              <w:tab/>
            </w:r>
            <w:r w:rsidR="007E13E3">
              <w:rPr>
                <w:noProof/>
                <w:webHidden/>
              </w:rPr>
              <w:fldChar w:fldCharType="begin"/>
            </w:r>
            <w:r w:rsidR="007E13E3">
              <w:rPr>
                <w:noProof/>
                <w:webHidden/>
              </w:rPr>
              <w:instrText xml:space="preserve"> PAGEREF _Toc115076411 \h </w:instrText>
            </w:r>
            <w:r w:rsidR="007E13E3">
              <w:rPr>
                <w:noProof/>
                <w:webHidden/>
              </w:rPr>
            </w:r>
            <w:r w:rsidR="007E13E3">
              <w:rPr>
                <w:noProof/>
                <w:webHidden/>
              </w:rPr>
              <w:fldChar w:fldCharType="separate"/>
            </w:r>
            <w:r w:rsidR="007E13E3">
              <w:rPr>
                <w:noProof/>
                <w:webHidden/>
              </w:rPr>
              <w:t>8</w:t>
            </w:r>
            <w:r w:rsidR="007E13E3">
              <w:rPr>
                <w:noProof/>
                <w:webHidden/>
              </w:rPr>
              <w:fldChar w:fldCharType="end"/>
            </w:r>
          </w:hyperlink>
        </w:p>
        <w:p w14:paraId="7B7B55D8" w14:textId="6A6B07AC" w:rsidR="007E13E3" w:rsidRDefault="00000000">
          <w:pPr>
            <w:pStyle w:val="TOC2"/>
            <w:rPr>
              <w:rFonts w:asciiTheme="minorHAnsi" w:eastAsiaTheme="minorEastAsia" w:hAnsiTheme="minorHAnsi" w:cstheme="minorBidi"/>
              <w:noProof/>
              <w:sz w:val="22"/>
              <w:szCs w:val="22"/>
              <w:lang w:val="en-US" w:eastAsia="en-US"/>
            </w:rPr>
          </w:pPr>
          <w:hyperlink w:anchor="_Toc115076412" w:history="1">
            <w:r w:rsidR="007E13E3" w:rsidRPr="00AA68F9">
              <w:rPr>
                <w:rStyle w:val="Hyperlink"/>
                <w:noProof/>
              </w:rPr>
              <w:t>2.1.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PLC – Programabilni logički kontroler</w:t>
            </w:r>
            <w:r w:rsidR="007E13E3">
              <w:rPr>
                <w:noProof/>
                <w:webHidden/>
              </w:rPr>
              <w:tab/>
            </w:r>
            <w:r w:rsidR="007E13E3">
              <w:rPr>
                <w:noProof/>
                <w:webHidden/>
              </w:rPr>
              <w:fldChar w:fldCharType="begin"/>
            </w:r>
            <w:r w:rsidR="007E13E3">
              <w:rPr>
                <w:noProof/>
                <w:webHidden/>
              </w:rPr>
              <w:instrText xml:space="preserve"> PAGEREF _Toc115076412 \h </w:instrText>
            </w:r>
            <w:r w:rsidR="007E13E3">
              <w:rPr>
                <w:noProof/>
                <w:webHidden/>
              </w:rPr>
            </w:r>
            <w:r w:rsidR="007E13E3">
              <w:rPr>
                <w:noProof/>
                <w:webHidden/>
              </w:rPr>
              <w:fldChar w:fldCharType="separate"/>
            </w:r>
            <w:r w:rsidR="007E13E3">
              <w:rPr>
                <w:noProof/>
                <w:webHidden/>
              </w:rPr>
              <w:t>8</w:t>
            </w:r>
            <w:r w:rsidR="007E13E3">
              <w:rPr>
                <w:noProof/>
                <w:webHidden/>
              </w:rPr>
              <w:fldChar w:fldCharType="end"/>
            </w:r>
          </w:hyperlink>
        </w:p>
        <w:p w14:paraId="4599278B" w14:textId="2A19A4CF" w:rsidR="007E13E3" w:rsidRDefault="00000000">
          <w:pPr>
            <w:pStyle w:val="TOC2"/>
            <w:rPr>
              <w:rFonts w:asciiTheme="minorHAnsi" w:eastAsiaTheme="minorEastAsia" w:hAnsiTheme="minorHAnsi" w:cstheme="minorBidi"/>
              <w:noProof/>
              <w:sz w:val="22"/>
              <w:szCs w:val="22"/>
              <w:lang w:val="en-US" w:eastAsia="en-US"/>
            </w:rPr>
          </w:pPr>
          <w:hyperlink w:anchor="_Toc115076417" w:history="1">
            <w:r w:rsidR="007E13E3" w:rsidRPr="00AA68F9">
              <w:rPr>
                <w:rStyle w:val="Hyperlink"/>
                <w:noProof/>
              </w:rPr>
              <w:t>2.2.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Siemens S7-1200 CPU 1215C</w:t>
            </w:r>
            <w:r w:rsidR="007E13E3">
              <w:rPr>
                <w:noProof/>
                <w:webHidden/>
              </w:rPr>
              <w:tab/>
            </w:r>
            <w:r w:rsidR="007E13E3">
              <w:rPr>
                <w:noProof/>
                <w:webHidden/>
              </w:rPr>
              <w:fldChar w:fldCharType="begin"/>
            </w:r>
            <w:r w:rsidR="007E13E3">
              <w:rPr>
                <w:noProof/>
                <w:webHidden/>
              </w:rPr>
              <w:instrText xml:space="preserve"> PAGEREF _Toc115076417 \h </w:instrText>
            </w:r>
            <w:r w:rsidR="007E13E3">
              <w:rPr>
                <w:noProof/>
                <w:webHidden/>
              </w:rPr>
            </w:r>
            <w:r w:rsidR="007E13E3">
              <w:rPr>
                <w:noProof/>
                <w:webHidden/>
              </w:rPr>
              <w:fldChar w:fldCharType="separate"/>
            </w:r>
            <w:r w:rsidR="007E13E3">
              <w:rPr>
                <w:noProof/>
                <w:webHidden/>
              </w:rPr>
              <w:t>8</w:t>
            </w:r>
            <w:r w:rsidR="007E13E3">
              <w:rPr>
                <w:noProof/>
                <w:webHidden/>
              </w:rPr>
              <w:fldChar w:fldCharType="end"/>
            </w:r>
          </w:hyperlink>
        </w:p>
        <w:p w14:paraId="1F8EE4E0" w14:textId="3302A94E" w:rsidR="007E13E3" w:rsidRDefault="00000000">
          <w:pPr>
            <w:pStyle w:val="TOC2"/>
            <w:rPr>
              <w:rFonts w:asciiTheme="minorHAnsi" w:eastAsiaTheme="minorEastAsia" w:hAnsiTheme="minorHAnsi" w:cstheme="minorBidi"/>
              <w:noProof/>
              <w:sz w:val="22"/>
              <w:szCs w:val="22"/>
              <w:lang w:val="en-US" w:eastAsia="en-US"/>
            </w:rPr>
          </w:pPr>
          <w:hyperlink w:anchor="_Toc115076418" w:history="1">
            <w:r w:rsidR="007E13E3" w:rsidRPr="00AA68F9">
              <w:rPr>
                <w:rStyle w:val="Hyperlink"/>
                <w:noProof/>
              </w:rPr>
              <w:t>2.2.1.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Programiranje PLC-a</w:t>
            </w:r>
            <w:r w:rsidR="007E13E3">
              <w:rPr>
                <w:noProof/>
                <w:webHidden/>
              </w:rPr>
              <w:tab/>
            </w:r>
            <w:r w:rsidR="007E13E3">
              <w:rPr>
                <w:noProof/>
                <w:webHidden/>
              </w:rPr>
              <w:fldChar w:fldCharType="begin"/>
            </w:r>
            <w:r w:rsidR="007E13E3">
              <w:rPr>
                <w:noProof/>
                <w:webHidden/>
              </w:rPr>
              <w:instrText xml:space="preserve"> PAGEREF _Toc115076418 \h </w:instrText>
            </w:r>
            <w:r w:rsidR="007E13E3">
              <w:rPr>
                <w:noProof/>
                <w:webHidden/>
              </w:rPr>
            </w:r>
            <w:r w:rsidR="007E13E3">
              <w:rPr>
                <w:noProof/>
                <w:webHidden/>
              </w:rPr>
              <w:fldChar w:fldCharType="separate"/>
            </w:r>
            <w:r w:rsidR="007E13E3">
              <w:rPr>
                <w:noProof/>
                <w:webHidden/>
              </w:rPr>
              <w:t>8</w:t>
            </w:r>
            <w:r w:rsidR="007E13E3">
              <w:rPr>
                <w:noProof/>
                <w:webHidden/>
              </w:rPr>
              <w:fldChar w:fldCharType="end"/>
            </w:r>
          </w:hyperlink>
        </w:p>
        <w:p w14:paraId="47EF35FF" w14:textId="31D6CA1A" w:rsidR="007E13E3" w:rsidRDefault="00000000">
          <w:pPr>
            <w:pStyle w:val="TOC2"/>
            <w:rPr>
              <w:rFonts w:asciiTheme="minorHAnsi" w:eastAsiaTheme="minorEastAsia" w:hAnsiTheme="minorHAnsi" w:cstheme="minorBidi"/>
              <w:noProof/>
              <w:sz w:val="22"/>
              <w:szCs w:val="22"/>
              <w:lang w:val="en-US" w:eastAsia="en-US"/>
            </w:rPr>
          </w:pPr>
          <w:hyperlink w:anchor="_Toc115076419" w:history="1">
            <w:r w:rsidR="007E13E3" w:rsidRPr="00AA68F9">
              <w:rPr>
                <w:rStyle w:val="Hyperlink"/>
                <w:noProof/>
              </w:rPr>
              <w:t>2.3.</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DC napajanje</w:t>
            </w:r>
            <w:r w:rsidR="007E13E3">
              <w:rPr>
                <w:noProof/>
                <w:webHidden/>
              </w:rPr>
              <w:tab/>
            </w:r>
            <w:r w:rsidR="007E13E3">
              <w:rPr>
                <w:noProof/>
                <w:webHidden/>
              </w:rPr>
              <w:fldChar w:fldCharType="begin"/>
            </w:r>
            <w:r w:rsidR="007E13E3">
              <w:rPr>
                <w:noProof/>
                <w:webHidden/>
              </w:rPr>
              <w:instrText xml:space="preserve"> PAGEREF _Toc115076419 \h </w:instrText>
            </w:r>
            <w:r w:rsidR="007E13E3">
              <w:rPr>
                <w:noProof/>
                <w:webHidden/>
              </w:rPr>
            </w:r>
            <w:r w:rsidR="007E13E3">
              <w:rPr>
                <w:noProof/>
                <w:webHidden/>
              </w:rPr>
              <w:fldChar w:fldCharType="separate"/>
            </w:r>
            <w:r w:rsidR="007E13E3">
              <w:rPr>
                <w:noProof/>
                <w:webHidden/>
              </w:rPr>
              <w:t>9</w:t>
            </w:r>
            <w:r w:rsidR="007E13E3">
              <w:rPr>
                <w:noProof/>
                <w:webHidden/>
              </w:rPr>
              <w:fldChar w:fldCharType="end"/>
            </w:r>
          </w:hyperlink>
        </w:p>
        <w:p w14:paraId="3EF7628F" w14:textId="346A9059" w:rsidR="007E13E3" w:rsidRDefault="00000000">
          <w:pPr>
            <w:pStyle w:val="TOC2"/>
            <w:rPr>
              <w:rFonts w:asciiTheme="minorHAnsi" w:eastAsiaTheme="minorEastAsia" w:hAnsiTheme="minorHAnsi" w:cstheme="minorBidi"/>
              <w:noProof/>
              <w:sz w:val="22"/>
              <w:szCs w:val="22"/>
              <w:lang w:val="en-US" w:eastAsia="en-US"/>
            </w:rPr>
          </w:pPr>
          <w:hyperlink w:anchor="_Toc115076420" w:history="1">
            <w:r w:rsidR="007E13E3" w:rsidRPr="00AA68F9">
              <w:rPr>
                <w:rStyle w:val="Hyperlink"/>
                <w:noProof/>
              </w:rPr>
              <w:t>2.4.</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Frekvencijski pretvarač Sinamics S120 CU310-2-PN</w:t>
            </w:r>
            <w:r w:rsidR="007E13E3">
              <w:rPr>
                <w:noProof/>
                <w:webHidden/>
              </w:rPr>
              <w:tab/>
            </w:r>
            <w:r w:rsidR="007E13E3">
              <w:rPr>
                <w:noProof/>
                <w:webHidden/>
              </w:rPr>
              <w:fldChar w:fldCharType="begin"/>
            </w:r>
            <w:r w:rsidR="007E13E3">
              <w:rPr>
                <w:noProof/>
                <w:webHidden/>
              </w:rPr>
              <w:instrText xml:space="preserve"> PAGEREF _Toc115076420 \h </w:instrText>
            </w:r>
            <w:r w:rsidR="007E13E3">
              <w:rPr>
                <w:noProof/>
                <w:webHidden/>
              </w:rPr>
            </w:r>
            <w:r w:rsidR="007E13E3">
              <w:rPr>
                <w:noProof/>
                <w:webHidden/>
              </w:rPr>
              <w:fldChar w:fldCharType="separate"/>
            </w:r>
            <w:r w:rsidR="007E13E3">
              <w:rPr>
                <w:noProof/>
                <w:webHidden/>
              </w:rPr>
              <w:t>9</w:t>
            </w:r>
            <w:r w:rsidR="007E13E3">
              <w:rPr>
                <w:noProof/>
                <w:webHidden/>
              </w:rPr>
              <w:fldChar w:fldCharType="end"/>
            </w:r>
          </w:hyperlink>
        </w:p>
        <w:p w14:paraId="338CE982" w14:textId="30FE2469" w:rsidR="007E13E3" w:rsidRDefault="00000000">
          <w:pPr>
            <w:pStyle w:val="TOC2"/>
            <w:rPr>
              <w:rFonts w:asciiTheme="minorHAnsi" w:eastAsiaTheme="minorEastAsia" w:hAnsiTheme="minorHAnsi" w:cstheme="minorBidi"/>
              <w:noProof/>
              <w:sz w:val="22"/>
              <w:szCs w:val="22"/>
              <w:lang w:val="en-US" w:eastAsia="en-US"/>
            </w:rPr>
          </w:pPr>
          <w:hyperlink w:anchor="_Toc115076421" w:history="1">
            <w:r w:rsidR="007E13E3" w:rsidRPr="00AA68F9">
              <w:rPr>
                <w:rStyle w:val="Hyperlink"/>
                <w:noProof/>
              </w:rPr>
              <w:t>2.5.</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Servomotor Simotics 1FK70322AF211RH0</w:t>
            </w:r>
            <w:r w:rsidR="007E13E3">
              <w:rPr>
                <w:noProof/>
                <w:webHidden/>
              </w:rPr>
              <w:tab/>
            </w:r>
            <w:r w:rsidR="007E13E3">
              <w:rPr>
                <w:noProof/>
                <w:webHidden/>
              </w:rPr>
              <w:fldChar w:fldCharType="begin"/>
            </w:r>
            <w:r w:rsidR="007E13E3">
              <w:rPr>
                <w:noProof/>
                <w:webHidden/>
              </w:rPr>
              <w:instrText xml:space="preserve"> PAGEREF _Toc115076421 \h </w:instrText>
            </w:r>
            <w:r w:rsidR="007E13E3">
              <w:rPr>
                <w:noProof/>
                <w:webHidden/>
              </w:rPr>
            </w:r>
            <w:r w:rsidR="007E13E3">
              <w:rPr>
                <w:noProof/>
                <w:webHidden/>
              </w:rPr>
              <w:fldChar w:fldCharType="separate"/>
            </w:r>
            <w:r w:rsidR="007E13E3">
              <w:rPr>
                <w:noProof/>
                <w:webHidden/>
              </w:rPr>
              <w:t>9</w:t>
            </w:r>
            <w:r w:rsidR="007E13E3">
              <w:rPr>
                <w:noProof/>
                <w:webHidden/>
              </w:rPr>
              <w:fldChar w:fldCharType="end"/>
            </w:r>
          </w:hyperlink>
        </w:p>
        <w:p w14:paraId="3FE6E6BC" w14:textId="29AC3424" w:rsidR="007E13E3" w:rsidRDefault="00000000">
          <w:pPr>
            <w:pStyle w:val="TOC2"/>
            <w:rPr>
              <w:rFonts w:asciiTheme="minorHAnsi" w:eastAsiaTheme="minorEastAsia" w:hAnsiTheme="minorHAnsi" w:cstheme="minorBidi"/>
              <w:noProof/>
              <w:sz w:val="22"/>
              <w:szCs w:val="22"/>
              <w:lang w:val="en-US" w:eastAsia="en-US"/>
            </w:rPr>
          </w:pPr>
          <w:hyperlink w:anchor="_Toc115076422" w:history="1">
            <w:r w:rsidR="007E13E3" w:rsidRPr="00AA68F9">
              <w:rPr>
                <w:rStyle w:val="Hyperlink"/>
                <w:noProof/>
              </w:rPr>
              <w:t>2.6.</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HMI KTP700</w:t>
            </w:r>
            <w:r w:rsidR="007E13E3">
              <w:rPr>
                <w:noProof/>
                <w:webHidden/>
              </w:rPr>
              <w:tab/>
            </w:r>
            <w:r w:rsidR="007E13E3">
              <w:rPr>
                <w:noProof/>
                <w:webHidden/>
              </w:rPr>
              <w:fldChar w:fldCharType="begin"/>
            </w:r>
            <w:r w:rsidR="007E13E3">
              <w:rPr>
                <w:noProof/>
                <w:webHidden/>
              </w:rPr>
              <w:instrText xml:space="preserve"> PAGEREF _Toc115076422 \h </w:instrText>
            </w:r>
            <w:r w:rsidR="007E13E3">
              <w:rPr>
                <w:noProof/>
                <w:webHidden/>
              </w:rPr>
            </w:r>
            <w:r w:rsidR="007E13E3">
              <w:rPr>
                <w:noProof/>
                <w:webHidden/>
              </w:rPr>
              <w:fldChar w:fldCharType="separate"/>
            </w:r>
            <w:r w:rsidR="007E13E3">
              <w:rPr>
                <w:noProof/>
                <w:webHidden/>
              </w:rPr>
              <w:t>10</w:t>
            </w:r>
            <w:r w:rsidR="007E13E3">
              <w:rPr>
                <w:noProof/>
                <w:webHidden/>
              </w:rPr>
              <w:fldChar w:fldCharType="end"/>
            </w:r>
          </w:hyperlink>
        </w:p>
        <w:p w14:paraId="182E9137" w14:textId="6F250693" w:rsidR="007E13E3" w:rsidRDefault="00000000">
          <w:pPr>
            <w:pStyle w:val="TOC2"/>
            <w:rPr>
              <w:rFonts w:asciiTheme="minorHAnsi" w:eastAsiaTheme="minorEastAsia" w:hAnsiTheme="minorHAnsi" w:cstheme="minorBidi"/>
              <w:noProof/>
              <w:sz w:val="22"/>
              <w:szCs w:val="22"/>
              <w:lang w:val="en-US" w:eastAsia="en-US"/>
            </w:rPr>
          </w:pPr>
          <w:hyperlink w:anchor="_Toc115076423" w:history="1">
            <w:r w:rsidR="007E13E3" w:rsidRPr="00AA68F9">
              <w:rPr>
                <w:rStyle w:val="Hyperlink"/>
                <w:noProof/>
              </w:rPr>
              <w:t>2.7.</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Reduktor</w:t>
            </w:r>
            <w:r w:rsidR="007E13E3">
              <w:rPr>
                <w:noProof/>
                <w:webHidden/>
              </w:rPr>
              <w:tab/>
            </w:r>
            <w:r w:rsidR="007E13E3">
              <w:rPr>
                <w:noProof/>
                <w:webHidden/>
              </w:rPr>
              <w:fldChar w:fldCharType="begin"/>
            </w:r>
            <w:r w:rsidR="007E13E3">
              <w:rPr>
                <w:noProof/>
                <w:webHidden/>
              </w:rPr>
              <w:instrText xml:space="preserve"> PAGEREF _Toc115076423 \h </w:instrText>
            </w:r>
            <w:r w:rsidR="007E13E3">
              <w:rPr>
                <w:noProof/>
                <w:webHidden/>
              </w:rPr>
            </w:r>
            <w:r w:rsidR="007E13E3">
              <w:rPr>
                <w:noProof/>
                <w:webHidden/>
              </w:rPr>
              <w:fldChar w:fldCharType="separate"/>
            </w:r>
            <w:r w:rsidR="007E13E3">
              <w:rPr>
                <w:noProof/>
                <w:webHidden/>
              </w:rPr>
              <w:t>10</w:t>
            </w:r>
            <w:r w:rsidR="007E13E3">
              <w:rPr>
                <w:noProof/>
                <w:webHidden/>
              </w:rPr>
              <w:fldChar w:fldCharType="end"/>
            </w:r>
          </w:hyperlink>
        </w:p>
        <w:p w14:paraId="4D85B96E" w14:textId="7FFC7C0B" w:rsidR="007E13E3" w:rsidRDefault="00000000">
          <w:pPr>
            <w:pStyle w:val="TOC2"/>
            <w:rPr>
              <w:rFonts w:asciiTheme="minorHAnsi" w:eastAsiaTheme="minorEastAsia" w:hAnsiTheme="minorHAnsi" w:cstheme="minorBidi"/>
              <w:noProof/>
              <w:sz w:val="22"/>
              <w:szCs w:val="22"/>
              <w:lang w:val="en-US" w:eastAsia="en-US"/>
            </w:rPr>
          </w:pPr>
          <w:hyperlink w:anchor="_Toc115076424" w:history="1">
            <w:r w:rsidR="007E13E3" w:rsidRPr="00AA68F9">
              <w:rPr>
                <w:rStyle w:val="Hyperlink"/>
                <w:noProof/>
              </w:rPr>
              <w:t>2.8.</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Bosch Rexroth aluminijski profili</w:t>
            </w:r>
            <w:r w:rsidR="007E13E3">
              <w:rPr>
                <w:noProof/>
                <w:webHidden/>
              </w:rPr>
              <w:tab/>
            </w:r>
            <w:r w:rsidR="007E13E3">
              <w:rPr>
                <w:noProof/>
                <w:webHidden/>
              </w:rPr>
              <w:fldChar w:fldCharType="begin"/>
            </w:r>
            <w:r w:rsidR="007E13E3">
              <w:rPr>
                <w:noProof/>
                <w:webHidden/>
              </w:rPr>
              <w:instrText xml:space="preserve"> PAGEREF _Toc115076424 \h </w:instrText>
            </w:r>
            <w:r w:rsidR="007E13E3">
              <w:rPr>
                <w:noProof/>
                <w:webHidden/>
              </w:rPr>
            </w:r>
            <w:r w:rsidR="007E13E3">
              <w:rPr>
                <w:noProof/>
                <w:webHidden/>
              </w:rPr>
              <w:fldChar w:fldCharType="separate"/>
            </w:r>
            <w:r w:rsidR="007E13E3">
              <w:rPr>
                <w:noProof/>
                <w:webHidden/>
              </w:rPr>
              <w:t>11</w:t>
            </w:r>
            <w:r w:rsidR="007E13E3">
              <w:rPr>
                <w:noProof/>
                <w:webHidden/>
              </w:rPr>
              <w:fldChar w:fldCharType="end"/>
            </w:r>
          </w:hyperlink>
        </w:p>
        <w:p w14:paraId="1E27919F" w14:textId="70750024" w:rsidR="007E13E3" w:rsidRDefault="00000000">
          <w:pPr>
            <w:pStyle w:val="TOC2"/>
            <w:rPr>
              <w:rFonts w:asciiTheme="minorHAnsi" w:eastAsiaTheme="minorEastAsia" w:hAnsiTheme="minorHAnsi" w:cstheme="minorBidi"/>
              <w:noProof/>
              <w:sz w:val="22"/>
              <w:szCs w:val="22"/>
              <w:lang w:val="en-US" w:eastAsia="en-US"/>
            </w:rPr>
          </w:pPr>
          <w:hyperlink w:anchor="_Toc115076425" w:history="1">
            <w:r w:rsidR="007E13E3" w:rsidRPr="00AA68F9">
              <w:rPr>
                <w:rStyle w:val="Hyperlink"/>
                <w:noProof/>
              </w:rPr>
              <w:t>2.9.</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Vagon</w:t>
            </w:r>
            <w:r w:rsidR="007E13E3">
              <w:rPr>
                <w:noProof/>
                <w:webHidden/>
              </w:rPr>
              <w:tab/>
            </w:r>
            <w:r w:rsidR="007E13E3">
              <w:rPr>
                <w:noProof/>
                <w:webHidden/>
              </w:rPr>
              <w:fldChar w:fldCharType="begin"/>
            </w:r>
            <w:r w:rsidR="007E13E3">
              <w:rPr>
                <w:noProof/>
                <w:webHidden/>
              </w:rPr>
              <w:instrText xml:space="preserve"> PAGEREF _Toc115076425 \h </w:instrText>
            </w:r>
            <w:r w:rsidR="007E13E3">
              <w:rPr>
                <w:noProof/>
                <w:webHidden/>
              </w:rPr>
            </w:r>
            <w:r w:rsidR="007E13E3">
              <w:rPr>
                <w:noProof/>
                <w:webHidden/>
              </w:rPr>
              <w:fldChar w:fldCharType="separate"/>
            </w:r>
            <w:r w:rsidR="007E13E3">
              <w:rPr>
                <w:noProof/>
                <w:webHidden/>
              </w:rPr>
              <w:t>11</w:t>
            </w:r>
            <w:r w:rsidR="007E13E3">
              <w:rPr>
                <w:noProof/>
                <w:webHidden/>
              </w:rPr>
              <w:fldChar w:fldCharType="end"/>
            </w:r>
          </w:hyperlink>
        </w:p>
        <w:p w14:paraId="6F0A4060" w14:textId="27CDAE93" w:rsidR="007E13E3" w:rsidRDefault="00000000">
          <w:pPr>
            <w:pStyle w:val="TOC2"/>
            <w:rPr>
              <w:rFonts w:asciiTheme="minorHAnsi" w:eastAsiaTheme="minorEastAsia" w:hAnsiTheme="minorHAnsi" w:cstheme="minorBidi"/>
              <w:noProof/>
              <w:sz w:val="22"/>
              <w:szCs w:val="22"/>
              <w:lang w:val="en-US" w:eastAsia="en-US"/>
            </w:rPr>
          </w:pPr>
          <w:hyperlink w:anchor="_Toc115076426" w:history="1">
            <w:r w:rsidR="007E13E3" w:rsidRPr="00AA68F9">
              <w:rPr>
                <w:rStyle w:val="Hyperlink"/>
                <w:noProof/>
              </w:rPr>
              <w:t>2.10.</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Profilne tračne vodilice</w:t>
            </w:r>
            <w:r w:rsidR="007E13E3">
              <w:rPr>
                <w:noProof/>
                <w:webHidden/>
              </w:rPr>
              <w:tab/>
            </w:r>
            <w:r w:rsidR="007E13E3">
              <w:rPr>
                <w:noProof/>
                <w:webHidden/>
              </w:rPr>
              <w:fldChar w:fldCharType="begin"/>
            </w:r>
            <w:r w:rsidR="007E13E3">
              <w:rPr>
                <w:noProof/>
                <w:webHidden/>
              </w:rPr>
              <w:instrText xml:space="preserve"> PAGEREF _Toc115076426 \h </w:instrText>
            </w:r>
            <w:r w:rsidR="007E13E3">
              <w:rPr>
                <w:noProof/>
                <w:webHidden/>
              </w:rPr>
            </w:r>
            <w:r w:rsidR="007E13E3">
              <w:rPr>
                <w:noProof/>
                <w:webHidden/>
              </w:rPr>
              <w:fldChar w:fldCharType="separate"/>
            </w:r>
            <w:r w:rsidR="007E13E3">
              <w:rPr>
                <w:noProof/>
                <w:webHidden/>
              </w:rPr>
              <w:t>11</w:t>
            </w:r>
            <w:r w:rsidR="007E13E3">
              <w:rPr>
                <w:noProof/>
                <w:webHidden/>
              </w:rPr>
              <w:fldChar w:fldCharType="end"/>
            </w:r>
          </w:hyperlink>
        </w:p>
        <w:p w14:paraId="775484E1" w14:textId="16DF5957" w:rsidR="007E13E3" w:rsidRDefault="00000000">
          <w:pPr>
            <w:pStyle w:val="TOC2"/>
            <w:rPr>
              <w:rFonts w:asciiTheme="minorHAnsi" w:eastAsiaTheme="minorEastAsia" w:hAnsiTheme="minorHAnsi" w:cstheme="minorBidi"/>
              <w:noProof/>
              <w:sz w:val="22"/>
              <w:szCs w:val="22"/>
              <w:lang w:val="en-US" w:eastAsia="en-US"/>
            </w:rPr>
          </w:pPr>
          <w:hyperlink w:anchor="_Toc115076427" w:history="1">
            <w:r w:rsidR="007E13E3" w:rsidRPr="00AA68F9">
              <w:rPr>
                <w:rStyle w:val="Hyperlink"/>
                <w:noProof/>
              </w:rPr>
              <w:t>2.11.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Zupčasta letva</w:t>
            </w:r>
            <w:r w:rsidR="007E13E3">
              <w:rPr>
                <w:noProof/>
                <w:webHidden/>
              </w:rPr>
              <w:tab/>
            </w:r>
            <w:r w:rsidR="007E13E3">
              <w:rPr>
                <w:noProof/>
                <w:webHidden/>
              </w:rPr>
              <w:fldChar w:fldCharType="begin"/>
            </w:r>
            <w:r w:rsidR="007E13E3">
              <w:rPr>
                <w:noProof/>
                <w:webHidden/>
              </w:rPr>
              <w:instrText xml:space="preserve"> PAGEREF _Toc115076427 \h </w:instrText>
            </w:r>
            <w:r w:rsidR="007E13E3">
              <w:rPr>
                <w:noProof/>
                <w:webHidden/>
              </w:rPr>
            </w:r>
            <w:r w:rsidR="007E13E3">
              <w:rPr>
                <w:noProof/>
                <w:webHidden/>
              </w:rPr>
              <w:fldChar w:fldCharType="separate"/>
            </w:r>
            <w:r w:rsidR="007E13E3">
              <w:rPr>
                <w:noProof/>
                <w:webHidden/>
              </w:rPr>
              <w:t>11</w:t>
            </w:r>
            <w:r w:rsidR="007E13E3">
              <w:rPr>
                <w:noProof/>
                <w:webHidden/>
              </w:rPr>
              <w:fldChar w:fldCharType="end"/>
            </w:r>
          </w:hyperlink>
        </w:p>
        <w:p w14:paraId="007A9C0F" w14:textId="020E3B90" w:rsidR="007E13E3" w:rsidRDefault="00000000">
          <w:pPr>
            <w:pStyle w:val="TOC2"/>
            <w:rPr>
              <w:rFonts w:asciiTheme="minorHAnsi" w:eastAsiaTheme="minorEastAsia" w:hAnsiTheme="minorHAnsi" w:cstheme="minorBidi"/>
              <w:noProof/>
              <w:sz w:val="22"/>
              <w:szCs w:val="22"/>
              <w:lang w:val="en-US" w:eastAsia="en-US"/>
            </w:rPr>
          </w:pPr>
          <w:hyperlink w:anchor="_Toc115076428" w:history="1">
            <w:r w:rsidR="007E13E3" w:rsidRPr="00AA68F9">
              <w:rPr>
                <w:rStyle w:val="Hyperlink"/>
                <w:noProof/>
              </w:rPr>
              <w:t>2.12.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Zupčanik KHK KHG02 28-L</w:t>
            </w:r>
            <w:r w:rsidR="007E13E3">
              <w:rPr>
                <w:noProof/>
                <w:webHidden/>
              </w:rPr>
              <w:tab/>
            </w:r>
            <w:r w:rsidR="007E13E3">
              <w:rPr>
                <w:noProof/>
                <w:webHidden/>
              </w:rPr>
              <w:fldChar w:fldCharType="begin"/>
            </w:r>
            <w:r w:rsidR="007E13E3">
              <w:rPr>
                <w:noProof/>
                <w:webHidden/>
              </w:rPr>
              <w:instrText xml:space="preserve"> PAGEREF _Toc115076428 \h </w:instrText>
            </w:r>
            <w:r w:rsidR="007E13E3">
              <w:rPr>
                <w:noProof/>
                <w:webHidden/>
              </w:rPr>
            </w:r>
            <w:r w:rsidR="007E13E3">
              <w:rPr>
                <w:noProof/>
                <w:webHidden/>
              </w:rPr>
              <w:fldChar w:fldCharType="separate"/>
            </w:r>
            <w:r w:rsidR="007E13E3">
              <w:rPr>
                <w:noProof/>
                <w:webHidden/>
              </w:rPr>
              <w:t>11</w:t>
            </w:r>
            <w:r w:rsidR="007E13E3">
              <w:rPr>
                <w:noProof/>
                <w:webHidden/>
              </w:rPr>
              <w:fldChar w:fldCharType="end"/>
            </w:r>
          </w:hyperlink>
        </w:p>
        <w:p w14:paraId="7AC1A9B6" w14:textId="1C5CEC5D" w:rsidR="007E13E3" w:rsidRDefault="00000000">
          <w:pPr>
            <w:pStyle w:val="TOC1"/>
            <w:rPr>
              <w:rFonts w:asciiTheme="minorHAnsi" w:eastAsiaTheme="minorEastAsia" w:hAnsiTheme="minorHAnsi" w:cstheme="minorBidi"/>
              <w:noProof/>
              <w:sz w:val="22"/>
              <w:szCs w:val="22"/>
              <w:lang w:val="en-US" w:eastAsia="en-US"/>
            </w:rPr>
          </w:pPr>
          <w:hyperlink w:anchor="_Toc115076429" w:history="1">
            <w:r w:rsidR="007E13E3" w:rsidRPr="00AA68F9">
              <w:rPr>
                <w:rStyle w:val="Hyperlink"/>
                <w:noProof/>
              </w:rPr>
              <w:t>3.</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IZRADA KONSTRUKCIJE</w:t>
            </w:r>
            <w:r w:rsidR="007E13E3">
              <w:rPr>
                <w:noProof/>
                <w:webHidden/>
              </w:rPr>
              <w:tab/>
            </w:r>
            <w:r w:rsidR="007E13E3">
              <w:rPr>
                <w:noProof/>
                <w:webHidden/>
              </w:rPr>
              <w:fldChar w:fldCharType="begin"/>
            </w:r>
            <w:r w:rsidR="007E13E3">
              <w:rPr>
                <w:noProof/>
                <w:webHidden/>
              </w:rPr>
              <w:instrText xml:space="preserve"> PAGEREF _Toc115076429 \h </w:instrText>
            </w:r>
            <w:r w:rsidR="007E13E3">
              <w:rPr>
                <w:noProof/>
                <w:webHidden/>
              </w:rPr>
            </w:r>
            <w:r w:rsidR="007E13E3">
              <w:rPr>
                <w:noProof/>
                <w:webHidden/>
              </w:rPr>
              <w:fldChar w:fldCharType="separate"/>
            </w:r>
            <w:r w:rsidR="007E13E3">
              <w:rPr>
                <w:noProof/>
                <w:webHidden/>
              </w:rPr>
              <w:t>14</w:t>
            </w:r>
            <w:r w:rsidR="007E13E3">
              <w:rPr>
                <w:noProof/>
                <w:webHidden/>
              </w:rPr>
              <w:fldChar w:fldCharType="end"/>
            </w:r>
          </w:hyperlink>
        </w:p>
        <w:p w14:paraId="7298A925" w14:textId="0824F933" w:rsidR="007E13E3" w:rsidRDefault="00000000">
          <w:pPr>
            <w:pStyle w:val="TOC2"/>
            <w:rPr>
              <w:rFonts w:asciiTheme="minorHAnsi" w:eastAsiaTheme="minorEastAsia" w:hAnsiTheme="minorHAnsi" w:cstheme="minorBidi"/>
              <w:noProof/>
              <w:sz w:val="22"/>
              <w:szCs w:val="22"/>
              <w:lang w:val="en-US" w:eastAsia="en-US"/>
            </w:rPr>
          </w:pPr>
          <w:hyperlink w:anchor="_Toc115076430" w:history="1">
            <w:r w:rsidR="007E13E3" w:rsidRPr="00AA68F9">
              <w:rPr>
                <w:rStyle w:val="Hyperlink"/>
                <w:noProof/>
              </w:rPr>
              <w:t>3.1.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Verzija 1</w:t>
            </w:r>
            <w:r w:rsidR="007E13E3">
              <w:rPr>
                <w:noProof/>
                <w:webHidden/>
              </w:rPr>
              <w:tab/>
            </w:r>
            <w:r w:rsidR="007E13E3">
              <w:rPr>
                <w:noProof/>
                <w:webHidden/>
              </w:rPr>
              <w:fldChar w:fldCharType="begin"/>
            </w:r>
            <w:r w:rsidR="007E13E3">
              <w:rPr>
                <w:noProof/>
                <w:webHidden/>
              </w:rPr>
              <w:instrText xml:space="preserve"> PAGEREF _Toc115076430 \h </w:instrText>
            </w:r>
            <w:r w:rsidR="007E13E3">
              <w:rPr>
                <w:noProof/>
                <w:webHidden/>
              </w:rPr>
            </w:r>
            <w:r w:rsidR="007E13E3">
              <w:rPr>
                <w:noProof/>
                <w:webHidden/>
              </w:rPr>
              <w:fldChar w:fldCharType="separate"/>
            </w:r>
            <w:r w:rsidR="007E13E3">
              <w:rPr>
                <w:noProof/>
                <w:webHidden/>
              </w:rPr>
              <w:t>14</w:t>
            </w:r>
            <w:r w:rsidR="007E13E3">
              <w:rPr>
                <w:noProof/>
                <w:webHidden/>
              </w:rPr>
              <w:fldChar w:fldCharType="end"/>
            </w:r>
          </w:hyperlink>
        </w:p>
        <w:p w14:paraId="659DE9C0" w14:textId="647DE271" w:rsidR="007E13E3" w:rsidRDefault="00000000">
          <w:pPr>
            <w:pStyle w:val="TOC2"/>
            <w:rPr>
              <w:rFonts w:asciiTheme="minorHAnsi" w:eastAsiaTheme="minorEastAsia" w:hAnsiTheme="minorHAnsi" w:cstheme="minorBidi"/>
              <w:noProof/>
              <w:sz w:val="22"/>
              <w:szCs w:val="22"/>
              <w:lang w:val="en-US" w:eastAsia="en-US"/>
            </w:rPr>
          </w:pPr>
          <w:hyperlink w:anchor="_Toc115076431" w:history="1">
            <w:r w:rsidR="007E13E3" w:rsidRPr="00AA68F9">
              <w:rPr>
                <w:rStyle w:val="Hyperlink"/>
                <w:noProof/>
              </w:rPr>
              <w:t>3.2.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Verzija 2</w:t>
            </w:r>
            <w:r w:rsidR="007E13E3">
              <w:rPr>
                <w:noProof/>
                <w:webHidden/>
              </w:rPr>
              <w:tab/>
            </w:r>
            <w:r w:rsidR="007E13E3">
              <w:rPr>
                <w:noProof/>
                <w:webHidden/>
              </w:rPr>
              <w:fldChar w:fldCharType="begin"/>
            </w:r>
            <w:r w:rsidR="007E13E3">
              <w:rPr>
                <w:noProof/>
                <w:webHidden/>
              </w:rPr>
              <w:instrText xml:space="preserve"> PAGEREF _Toc115076431 \h </w:instrText>
            </w:r>
            <w:r w:rsidR="007E13E3">
              <w:rPr>
                <w:noProof/>
                <w:webHidden/>
              </w:rPr>
            </w:r>
            <w:r w:rsidR="007E13E3">
              <w:rPr>
                <w:noProof/>
                <w:webHidden/>
              </w:rPr>
              <w:fldChar w:fldCharType="separate"/>
            </w:r>
            <w:r w:rsidR="007E13E3">
              <w:rPr>
                <w:noProof/>
                <w:webHidden/>
              </w:rPr>
              <w:t>15</w:t>
            </w:r>
            <w:r w:rsidR="007E13E3">
              <w:rPr>
                <w:noProof/>
                <w:webHidden/>
              </w:rPr>
              <w:fldChar w:fldCharType="end"/>
            </w:r>
          </w:hyperlink>
        </w:p>
        <w:p w14:paraId="761D4795" w14:textId="189632A6" w:rsidR="007E13E3" w:rsidRDefault="00000000">
          <w:pPr>
            <w:pStyle w:val="TOC2"/>
            <w:rPr>
              <w:rFonts w:asciiTheme="minorHAnsi" w:eastAsiaTheme="minorEastAsia" w:hAnsiTheme="minorHAnsi" w:cstheme="minorBidi"/>
              <w:noProof/>
              <w:sz w:val="22"/>
              <w:szCs w:val="22"/>
              <w:lang w:val="en-US" w:eastAsia="en-US"/>
            </w:rPr>
          </w:pPr>
          <w:hyperlink w:anchor="_Toc115076432" w:history="1">
            <w:r w:rsidR="007E13E3" w:rsidRPr="00AA68F9">
              <w:rPr>
                <w:rStyle w:val="Hyperlink"/>
                <w:noProof/>
              </w:rPr>
              <w:t>3.3.</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Finalna verzija konstrukcije i sigurnosne mjere</w:t>
            </w:r>
            <w:r w:rsidR="007E13E3">
              <w:rPr>
                <w:noProof/>
                <w:webHidden/>
              </w:rPr>
              <w:tab/>
            </w:r>
            <w:r w:rsidR="007E13E3">
              <w:rPr>
                <w:noProof/>
                <w:webHidden/>
              </w:rPr>
              <w:fldChar w:fldCharType="begin"/>
            </w:r>
            <w:r w:rsidR="007E13E3">
              <w:rPr>
                <w:noProof/>
                <w:webHidden/>
              </w:rPr>
              <w:instrText xml:space="preserve"> PAGEREF _Toc115076432 \h </w:instrText>
            </w:r>
            <w:r w:rsidR="007E13E3">
              <w:rPr>
                <w:noProof/>
                <w:webHidden/>
              </w:rPr>
            </w:r>
            <w:r w:rsidR="007E13E3">
              <w:rPr>
                <w:noProof/>
                <w:webHidden/>
              </w:rPr>
              <w:fldChar w:fldCharType="separate"/>
            </w:r>
            <w:r w:rsidR="007E13E3">
              <w:rPr>
                <w:noProof/>
                <w:webHidden/>
              </w:rPr>
              <w:t>17</w:t>
            </w:r>
            <w:r w:rsidR="007E13E3">
              <w:rPr>
                <w:noProof/>
                <w:webHidden/>
              </w:rPr>
              <w:fldChar w:fldCharType="end"/>
            </w:r>
          </w:hyperlink>
        </w:p>
        <w:p w14:paraId="5C50215A" w14:textId="0C5E0D38" w:rsidR="007E13E3" w:rsidRDefault="00000000">
          <w:pPr>
            <w:pStyle w:val="TOC2"/>
            <w:rPr>
              <w:rFonts w:asciiTheme="minorHAnsi" w:eastAsiaTheme="minorEastAsia" w:hAnsiTheme="minorHAnsi" w:cstheme="minorBidi"/>
              <w:noProof/>
              <w:sz w:val="22"/>
              <w:szCs w:val="22"/>
              <w:lang w:val="en-US" w:eastAsia="en-US"/>
            </w:rPr>
          </w:pPr>
          <w:hyperlink w:anchor="_Toc115076433" w:history="1">
            <w:r w:rsidR="007E13E3" w:rsidRPr="00AA68F9">
              <w:rPr>
                <w:rStyle w:val="Hyperlink"/>
                <w:noProof/>
              </w:rPr>
              <w:t>3.4.</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Tehničke karakteristike sustava</w:t>
            </w:r>
            <w:r w:rsidR="007E13E3">
              <w:rPr>
                <w:noProof/>
                <w:webHidden/>
              </w:rPr>
              <w:tab/>
            </w:r>
            <w:r w:rsidR="007E13E3">
              <w:rPr>
                <w:noProof/>
                <w:webHidden/>
              </w:rPr>
              <w:fldChar w:fldCharType="begin"/>
            </w:r>
            <w:r w:rsidR="007E13E3">
              <w:rPr>
                <w:noProof/>
                <w:webHidden/>
              </w:rPr>
              <w:instrText xml:space="preserve"> PAGEREF _Toc115076433 \h </w:instrText>
            </w:r>
            <w:r w:rsidR="007E13E3">
              <w:rPr>
                <w:noProof/>
                <w:webHidden/>
              </w:rPr>
            </w:r>
            <w:r w:rsidR="007E13E3">
              <w:rPr>
                <w:noProof/>
                <w:webHidden/>
              </w:rPr>
              <w:fldChar w:fldCharType="separate"/>
            </w:r>
            <w:r w:rsidR="007E13E3">
              <w:rPr>
                <w:noProof/>
                <w:webHidden/>
              </w:rPr>
              <w:t>19</w:t>
            </w:r>
            <w:r w:rsidR="007E13E3">
              <w:rPr>
                <w:noProof/>
                <w:webHidden/>
              </w:rPr>
              <w:fldChar w:fldCharType="end"/>
            </w:r>
          </w:hyperlink>
        </w:p>
        <w:p w14:paraId="091C6E36" w14:textId="29372106" w:rsidR="007E13E3" w:rsidRDefault="00000000">
          <w:pPr>
            <w:pStyle w:val="TOC2"/>
            <w:rPr>
              <w:rFonts w:asciiTheme="minorHAnsi" w:eastAsiaTheme="minorEastAsia" w:hAnsiTheme="minorHAnsi" w:cstheme="minorBidi"/>
              <w:noProof/>
              <w:sz w:val="22"/>
              <w:szCs w:val="22"/>
              <w:lang w:val="en-US" w:eastAsia="en-US"/>
            </w:rPr>
          </w:pPr>
          <w:hyperlink w:anchor="_Toc115076434" w:history="1">
            <w:r w:rsidR="007E13E3" w:rsidRPr="00AA68F9">
              <w:rPr>
                <w:rStyle w:val="Hyperlink"/>
                <w:noProof/>
              </w:rPr>
              <w:t>3.5.</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Usporedba s postojećim industrijskim rješenjem</w:t>
            </w:r>
            <w:r w:rsidR="007E13E3">
              <w:rPr>
                <w:noProof/>
                <w:webHidden/>
              </w:rPr>
              <w:tab/>
            </w:r>
            <w:r w:rsidR="007E13E3">
              <w:rPr>
                <w:noProof/>
                <w:webHidden/>
              </w:rPr>
              <w:fldChar w:fldCharType="begin"/>
            </w:r>
            <w:r w:rsidR="007E13E3">
              <w:rPr>
                <w:noProof/>
                <w:webHidden/>
              </w:rPr>
              <w:instrText xml:space="preserve"> PAGEREF _Toc115076434 \h </w:instrText>
            </w:r>
            <w:r w:rsidR="007E13E3">
              <w:rPr>
                <w:noProof/>
                <w:webHidden/>
              </w:rPr>
            </w:r>
            <w:r w:rsidR="007E13E3">
              <w:rPr>
                <w:noProof/>
                <w:webHidden/>
              </w:rPr>
              <w:fldChar w:fldCharType="separate"/>
            </w:r>
            <w:r w:rsidR="007E13E3">
              <w:rPr>
                <w:noProof/>
                <w:webHidden/>
              </w:rPr>
              <w:t>21</w:t>
            </w:r>
            <w:r w:rsidR="007E13E3">
              <w:rPr>
                <w:noProof/>
                <w:webHidden/>
              </w:rPr>
              <w:fldChar w:fldCharType="end"/>
            </w:r>
          </w:hyperlink>
        </w:p>
        <w:p w14:paraId="22BCD267" w14:textId="3E125D3D" w:rsidR="007E13E3" w:rsidRDefault="00000000">
          <w:pPr>
            <w:pStyle w:val="TOC1"/>
            <w:rPr>
              <w:rFonts w:asciiTheme="minorHAnsi" w:eastAsiaTheme="minorEastAsia" w:hAnsiTheme="minorHAnsi" w:cstheme="minorBidi"/>
              <w:noProof/>
              <w:sz w:val="22"/>
              <w:szCs w:val="22"/>
              <w:lang w:val="en-US" w:eastAsia="en-US"/>
            </w:rPr>
          </w:pPr>
          <w:hyperlink w:anchor="_Toc115076435" w:history="1">
            <w:r w:rsidR="007E13E3" w:rsidRPr="00AA68F9">
              <w:rPr>
                <w:rStyle w:val="Hyperlink"/>
                <w:noProof/>
              </w:rPr>
              <w:t>4.</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ELEKTRIČNE KOMPONENTE</w:t>
            </w:r>
            <w:r w:rsidR="007E13E3">
              <w:rPr>
                <w:noProof/>
                <w:webHidden/>
              </w:rPr>
              <w:tab/>
            </w:r>
            <w:r w:rsidR="007E13E3">
              <w:rPr>
                <w:noProof/>
                <w:webHidden/>
              </w:rPr>
              <w:fldChar w:fldCharType="begin"/>
            </w:r>
            <w:r w:rsidR="007E13E3">
              <w:rPr>
                <w:noProof/>
                <w:webHidden/>
              </w:rPr>
              <w:instrText xml:space="preserve"> PAGEREF _Toc115076435 \h </w:instrText>
            </w:r>
            <w:r w:rsidR="007E13E3">
              <w:rPr>
                <w:noProof/>
                <w:webHidden/>
              </w:rPr>
            </w:r>
            <w:r w:rsidR="007E13E3">
              <w:rPr>
                <w:noProof/>
                <w:webHidden/>
              </w:rPr>
              <w:fldChar w:fldCharType="separate"/>
            </w:r>
            <w:r w:rsidR="007E13E3">
              <w:rPr>
                <w:noProof/>
                <w:webHidden/>
              </w:rPr>
              <w:t>23</w:t>
            </w:r>
            <w:r w:rsidR="007E13E3">
              <w:rPr>
                <w:noProof/>
                <w:webHidden/>
              </w:rPr>
              <w:fldChar w:fldCharType="end"/>
            </w:r>
          </w:hyperlink>
        </w:p>
        <w:p w14:paraId="40E08984" w14:textId="3B6E5818" w:rsidR="007E13E3" w:rsidRDefault="00000000">
          <w:pPr>
            <w:pStyle w:val="TOC1"/>
            <w:rPr>
              <w:rFonts w:asciiTheme="minorHAnsi" w:eastAsiaTheme="minorEastAsia" w:hAnsiTheme="minorHAnsi" w:cstheme="minorBidi"/>
              <w:noProof/>
              <w:sz w:val="22"/>
              <w:szCs w:val="22"/>
              <w:lang w:val="en-US" w:eastAsia="en-US"/>
            </w:rPr>
          </w:pPr>
          <w:hyperlink w:anchor="_Toc115076436" w:history="1">
            <w:r w:rsidR="007E13E3" w:rsidRPr="00AA68F9">
              <w:rPr>
                <w:rStyle w:val="Hyperlink"/>
                <w:noProof/>
              </w:rPr>
              <w:t>5.</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UPRAVLJAČKI PROGRAM I KORISNIČKO SUČELJE</w:t>
            </w:r>
            <w:r w:rsidR="007E13E3">
              <w:rPr>
                <w:noProof/>
                <w:webHidden/>
              </w:rPr>
              <w:tab/>
            </w:r>
            <w:r w:rsidR="007E13E3">
              <w:rPr>
                <w:noProof/>
                <w:webHidden/>
              </w:rPr>
              <w:fldChar w:fldCharType="begin"/>
            </w:r>
            <w:r w:rsidR="007E13E3">
              <w:rPr>
                <w:noProof/>
                <w:webHidden/>
              </w:rPr>
              <w:instrText xml:space="preserve"> PAGEREF _Toc115076436 \h </w:instrText>
            </w:r>
            <w:r w:rsidR="007E13E3">
              <w:rPr>
                <w:noProof/>
                <w:webHidden/>
              </w:rPr>
            </w:r>
            <w:r w:rsidR="007E13E3">
              <w:rPr>
                <w:noProof/>
                <w:webHidden/>
              </w:rPr>
              <w:fldChar w:fldCharType="separate"/>
            </w:r>
            <w:r w:rsidR="007E13E3">
              <w:rPr>
                <w:noProof/>
                <w:webHidden/>
              </w:rPr>
              <w:t>24</w:t>
            </w:r>
            <w:r w:rsidR="007E13E3">
              <w:rPr>
                <w:noProof/>
                <w:webHidden/>
              </w:rPr>
              <w:fldChar w:fldCharType="end"/>
            </w:r>
          </w:hyperlink>
        </w:p>
        <w:p w14:paraId="01086D77" w14:textId="079AF2DD" w:rsidR="007E13E3" w:rsidRDefault="00000000">
          <w:pPr>
            <w:pStyle w:val="TOC2"/>
            <w:rPr>
              <w:rFonts w:asciiTheme="minorHAnsi" w:eastAsiaTheme="minorEastAsia" w:hAnsiTheme="minorHAnsi" w:cstheme="minorBidi"/>
              <w:noProof/>
              <w:sz w:val="22"/>
              <w:szCs w:val="22"/>
              <w:lang w:val="en-US" w:eastAsia="en-US"/>
            </w:rPr>
          </w:pPr>
          <w:hyperlink w:anchor="_Toc115076437" w:history="1">
            <w:r w:rsidR="007E13E3" w:rsidRPr="00AA68F9">
              <w:rPr>
                <w:rStyle w:val="Hyperlink"/>
                <w:noProof/>
              </w:rPr>
              <w:t>5.1.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TIA Portal</w:t>
            </w:r>
            <w:r w:rsidR="007E13E3">
              <w:rPr>
                <w:noProof/>
                <w:webHidden/>
              </w:rPr>
              <w:tab/>
            </w:r>
            <w:r w:rsidR="007E13E3">
              <w:rPr>
                <w:noProof/>
                <w:webHidden/>
              </w:rPr>
              <w:fldChar w:fldCharType="begin"/>
            </w:r>
            <w:r w:rsidR="007E13E3">
              <w:rPr>
                <w:noProof/>
                <w:webHidden/>
              </w:rPr>
              <w:instrText xml:space="preserve"> PAGEREF _Toc115076437 \h </w:instrText>
            </w:r>
            <w:r w:rsidR="007E13E3">
              <w:rPr>
                <w:noProof/>
                <w:webHidden/>
              </w:rPr>
            </w:r>
            <w:r w:rsidR="007E13E3">
              <w:rPr>
                <w:noProof/>
                <w:webHidden/>
              </w:rPr>
              <w:fldChar w:fldCharType="separate"/>
            </w:r>
            <w:r w:rsidR="007E13E3">
              <w:rPr>
                <w:noProof/>
                <w:webHidden/>
              </w:rPr>
              <w:t>24</w:t>
            </w:r>
            <w:r w:rsidR="007E13E3">
              <w:rPr>
                <w:noProof/>
                <w:webHidden/>
              </w:rPr>
              <w:fldChar w:fldCharType="end"/>
            </w:r>
          </w:hyperlink>
        </w:p>
        <w:p w14:paraId="3B5C1FE9" w14:textId="3A57AD2C" w:rsidR="007E13E3" w:rsidRDefault="00000000">
          <w:pPr>
            <w:pStyle w:val="TOC2"/>
            <w:rPr>
              <w:rFonts w:asciiTheme="minorHAnsi" w:eastAsiaTheme="minorEastAsia" w:hAnsiTheme="minorHAnsi" w:cstheme="minorBidi"/>
              <w:noProof/>
              <w:sz w:val="22"/>
              <w:szCs w:val="22"/>
              <w:lang w:val="en-US" w:eastAsia="en-US"/>
            </w:rPr>
          </w:pPr>
          <w:hyperlink w:anchor="_Toc115076438" w:history="1">
            <w:r w:rsidR="007E13E3" w:rsidRPr="00AA68F9">
              <w:rPr>
                <w:rStyle w:val="Hyperlink"/>
                <w:noProof/>
              </w:rPr>
              <w:t>5.2.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Konfiguracija upravljačkog programa</w:t>
            </w:r>
            <w:r w:rsidR="007E13E3">
              <w:rPr>
                <w:noProof/>
                <w:webHidden/>
              </w:rPr>
              <w:tab/>
            </w:r>
            <w:r w:rsidR="007E13E3">
              <w:rPr>
                <w:noProof/>
                <w:webHidden/>
              </w:rPr>
              <w:fldChar w:fldCharType="begin"/>
            </w:r>
            <w:r w:rsidR="007E13E3">
              <w:rPr>
                <w:noProof/>
                <w:webHidden/>
              </w:rPr>
              <w:instrText xml:space="preserve"> PAGEREF _Toc115076438 \h </w:instrText>
            </w:r>
            <w:r w:rsidR="007E13E3">
              <w:rPr>
                <w:noProof/>
                <w:webHidden/>
              </w:rPr>
            </w:r>
            <w:r w:rsidR="007E13E3">
              <w:rPr>
                <w:noProof/>
                <w:webHidden/>
              </w:rPr>
              <w:fldChar w:fldCharType="separate"/>
            </w:r>
            <w:r w:rsidR="007E13E3">
              <w:rPr>
                <w:noProof/>
                <w:webHidden/>
              </w:rPr>
              <w:t>24</w:t>
            </w:r>
            <w:r w:rsidR="007E13E3">
              <w:rPr>
                <w:noProof/>
                <w:webHidden/>
              </w:rPr>
              <w:fldChar w:fldCharType="end"/>
            </w:r>
          </w:hyperlink>
        </w:p>
        <w:p w14:paraId="5840F188" w14:textId="5E14BBDF" w:rsidR="007E13E3" w:rsidRDefault="00000000">
          <w:pPr>
            <w:pStyle w:val="TOC2"/>
            <w:rPr>
              <w:rFonts w:asciiTheme="minorHAnsi" w:eastAsiaTheme="minorEastAsia" w:hAnsiTheme="minorHAnsi" w:cstheme="minorBidi"/>
              <w:noProof/>
              <w:sz w:val="22"/>
              <w:szCs w:val="22"/>
              <w:lang w:val="en-US" w:eastAsia="en-US"/>
            </w:rPr>
          </w:pPr>
          <w:hyperlink w:anchor="_Toc115076439" w:history="1">
            <w:r w:rsidR="007E13E3" w:rsidRPr="00AA68F9">
              <w:rPr>
                <w:rStyle w:val="Hyperlink"/>
                <w:noProof/>
              </w:rPr>
              <w:t>5.2.1.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Konfiguracija uređaja</w:t>
            </w:r>
            <w:r w:rsidR="007E13E3">
              <w:rPr>
                <w:noProof/>
                <w:webHidden/>
              </w:rPr>
              <w:tab/>
            </w:r>
            <w:r w:rsidR="007E13E3">
              <w:rPr>
                <w:noProof/>
                <w:webHidden/>
              </w:rPr>
              <w:fldChar w:fldCharType="begin"/>
            </w:r>
            <w:r w:rsidR="007E13E3">
              <w:rPr>
                <w:noProof/>
                <w:webHidden/>
              </w:rPr>
              <w:instrText xml:space="preserve"> PAGEREF _Toc115076439 \h </w:instrText>
            </w:r>
            <w:r w:rsidR="007E13E3">
              <w:rPr>
                <w:noProof/>
                <w:webHidden/>
              </w:rPr>
            </w:r>
            <w:r w:rsidR="007E13E3">
              <w:rPr>
                <w:noProof/>
                <w:webHidden/>
              </w:rPr>
              <w:fldChar w:fldCharType="separate"/>
            </w:r>
            <w:r w:rsidR="007E13E3">
              <w:rPr>
                <w:noProof/>
                <w:webHidden/>
              </w:rPr>
              <w:t>25</w:t>
            </w:r>
            <w:r w:rsidR="007E13E3">
              <w:rPr>
                <w:noProof/>
                <w:webHidden/>
              </w:rPr>
              <w:fldChar w:fldCharType="end"/>
            </w:r>
          </w:hyperlink>
        </w:p>
        <w:p w14:paraId="4E7EC313" w14:textId="75BD1A57" w:rsidR="007E13E3" w:rsidRDefault="00000000">
          <w:pPr>
            <w:pStyle w:val="TOC3"/>
            <w:rPr>
              <w:rFonts w:asciiTheme="minorHAnsi" w:eastAsiaTheme="minorEastAsia" w:hAnsiTheme="minorHAnsi" w:cstheme="minorBidi"/>
              <w:noProof/>
              <w:sz w:val="22"/>
              <w:szCs w:val="22"/>
              <w:lang w:val="en-US" w:eastAsia="en-US"/>
            </w:rPr>
          </w:pPr>
          <w:hyperlink w:anchor="_Toc115076440" w:history="1">
            <w:r w:rsidR="007E13E3" w:rsidRPr="00AA68F9">
              <w:rPr>
                <w:rStyle w:val="Hyperlink"/>
                <w:iCs/>
                <w:noProof/>
              </w:rPr>
              <w:t>5.2.1.1.</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Konfiguracija PLC-a</w:t>
            </w:r>
            <w:r w:rsidR="007E13E3">
              <w:rPr>
                <w:noProof/>
                <w:webHidden/>
              </w:rPr>
              <w:tab/>
            </w:r>
            <w:r w:rsidR="007E13E3">
              <w:rPr>
                <w:noProof/>
                <w:webHidden/>
              </w:rPr>
              <w:fldChar w:fldCharType="begin"/>
            </w:r>
            <w:r w:rsidR="007E13E3">
              <w:rPr>
                <w:noProof/>
                <w:webHidden/>
              </w:rPr>
              <w:instrText xml:space="preserve"> PAGEREF _Toc115076440 \h </w:instrText>
            </w:r>
            <w:r w:rsidR="007E13E3">
              <w:rPr>
                <w:noProof/>
                <w:webHidden/>
              </w:rPr>
            </w:r>
            <w:r w:rsidR="007E13E3">
              <w:rPr>
                <w:noProof/>
                <w:webHidden/>
              </w:rPr>
              <w:fldChar w:fldCharType="separate"/>
            </w:r>
            <w:r w:rsidR="007E13E3">
              <w:rPr>
                <w:noProof/>
                <w:webHidden/>
              </w:rPr>
              <w:t>25</w:t>
            </w:r>
            <w:r w:rsidR="007E13E3">
              <w:rPr>
                <w:noProof/>
                <w:webHidden/>
              </w:rPr>
              <w:fldChar w:fldCharType="end"/>
            </w:r>
          </w:hyperlink>
        </w:p>
        <w:p w14:paraId="700E937B" w14:textId="04EEF498" w:rsidR="007E13E3" w:rsidRDefault="00000000">
          <w:pPr>
            <w:pStyle w:val="TOC3"/>
            <w:rPr>
              <w:rFonts w:asciiTheme="minorHAnsi" w:eastAsiaTheme="minorEastAsia" w:hAnsiTheme="minorHAnsi" w:cstheme="minorBidi"/>
              <w:noProof/>
              <w:sz w:val="22"/>
              <w:szCs w:val="22"/>
              <w:lang w:val="en-US" w:eastAsia="en-US"/>
            </w:rPr>
          </w:pPr>
          <w:hyperlink w:anchor="_Toc115076441" w:history="1">
            <w:r w:rsidR="007E13E3" w:rsidRPr="00AA68F9">
              <w:rPr>
                <w:rStyle w:val="Hyperlink"/>
                <w:iCs/>
                <w:noProof/>
              </w:rPr>
              <w:t>5.2.1.2.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Konfiguracija frekvencijskog pretvarača Sinamics S120</w:t>
            </w:r>
            <w:r w:rsidR="007E13E3">
              <w:rPr>
                <w:noProof/>
                <w:webHidden/>
              </w:rPr>
              <w:tab/>
            </w:r>
            <w:r w:rsidR="007E13E3">
              <w:rPr>
                <w:noProof/>
                <w:webHidden/>
              </w:rPr>
              <w:fldChar w:fldCharType="begin"/>
            </w:r>
            <w:r w:rsidR="007E13E3">
              <w:rPr>
                <w:noProof/>
                <w:webHidden/>
              </w:rPr>
              <w:instrText xml:space="preserve"> PAGEREF _Toc115076441 \h </w:instrText>
            </w:r>
            <w:r w:rsidR="007E13E3">
              <w:rPr>
                <w:noProof/>
                <w:webHidden/>
              </w:rPr>
            </w:r>
            <w:r w:rsidR="007E13E3">
              <w:rPr>
                <w:noProof/>
                <w:webHidden/>
              </w:rPr>
              <w:fldChar w:fldCharType="separate"/>
            </w:r>
            <w:r w:rsidR="007E13E3">
              <w:rPr>
                <w:noProof/>
                <w:webHidden/>
              </w:rPr>
              <w:t>25</w:t>
            </w:r>
            <w:r w:rsidR="007E13E3">
              <w:rPr>
                <w:noProof/>
                <w:webHidden/>
              </w:rPr>
              <w:fldChar w:fldCharType="end"/>
            </w:r>
          </w:hyperlink>
        </w:p>
        <w:p w14:paraId="7A3CBEE1" w14:textId="7EF3B1FE" w:rsidR="007E13E3" w:rsidRDefault="00000000">
          <w:pPr>
            <w:pStyle w:val="TOC2"/>
            <w:rPr>
              <w:rFonts w:asciiTheme="minorHAnsi" w:eastAsiaTheme="minorEastAsia" w:hAnsiTheme="minorHAnsi" w:cstheme="minorBidi"/>
              <w:noProof/>
              <w:sz w:val="22"/>
              <w:szCs w:val="22"/>
              <w:lang w:val="en-US" w:eastAsia="en-US"/>
            </w:rPr>
          </w:pPr>
          <w:hyperlink w:anchor="_Toc115076442" w:history="1">
            <w:r w:rsidR="007E13E3" w:rsidRPr="00AA68F9">
              <w:rPr>
                <w:rStyle w:val="Hyperlink"/>
                <w:noProof/>
              </w:rPr>
              <w:t>5.2.2.</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Povezivanje uređaja</w:t>
            </w:r>
            <w:r w:rsidR="007E13E3">
              <w:rPr>
                <w:noProof/>
                <w:webHidden/>
              </w:rPr>
              <w:tab/>
            </w:r>
            <w:r w:rsidR="007E13E3">
              <w:rPr>
                <w:noProof/>
                <w:webHidden/>
              </w:rPr>
              <w:fldChar w:fldCharType="begin"/>
            </w:r>
            <w:r w:rsidR="007E13E3">
              <w:rPr>
                <w:noProof/>
                <w:webHidden/>
              </w:rPr>
              <w:instrText xml:space="preserve"> PAGEREF _Toc115076442 \h </w:instrText>
            </w:r>
            <w:r w:rsidR="007E13E3">
              <w:rPr>
                <w:noProof/>
                <w:webHidden/>
              </w:rPr>
            </w:r>
            <w:r w:rsidR="007E13E3">
              <w:rPr>
                <w:noProof/>
                <w:webHidden/>
              </w:rPr>
              <w:fldChar w:fldCharType="separate"/>
            </w:r>
            <w:r w:rsidR="007E13E3">
              <w:rPr>
                <w:noProof/>
                <w:webHidden/>
              </w:rPr>
              <w:t>27</w:t>
            </w:r>
            <w:r w:rsidR="007E13E3">
              <w:rPr>
                <w:noProof/>
                <w:webHidden/>
              </w:rPr>
              <w:fldChar w:fldCharType="end"/>
            </w:r>
          </w:hyperlink>
        </w:p>
        <w:p w14:paraId="0773BED8" w14:textId="232C9AE7" w:rsidR="007E13E3" w:rsidRDefault="00000000">
          <w:pPr>
            <w:pStyle w:val="TOC2"/>
            <w:rPr>
              <w:rFonts w:asciiTheme="minorHAnsi" w:eastAsiaTheme="minorEastAsia" w:hAnsiTheme="minorHAnsi" w:cstheme="minorBidi"/>
              <w:noProof/>
              <w:sz w:val="22"/>
              <w:szCs w:val="22"/>
              <w:lang w:val="en-US" w:eastAsia="en-US"/>
            </w:rPr>
          </w:pPr>
          <w:hyperlink w:anchor="_Toc115076443" w:history="1">
            <w:r w:rsidR="007E13E3" w:rsidRPr="00AA68F9">
              <w:rPr>
                <w:rStyle w:val="Hyperlink"/>
                <w:noProof/>
              </w:rPr>
              <w:t>5.2.3.</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Programiranje PLC-a</w:t>
            </w:r>
            <w:r w:rsidR="007E13E3">
              <w:rPr>
                <w:noProof/>
                <w:webHidden/>
              </w:rPr>
              <w:tab/>
            </w:r>
            <w:r w:rsidR="007E13E3">
              <w:rPr>
                <w:noProof/>
                <w:webHidden/>
              </w:rPr>
              <w:fldChar w:fldCharType="begin"/>
            </w:r>
            <w:r w:rsidR="007E13E3">
              <w:rPr>
                <w:noProof/>
                <w:webHidden/>
              </w:rPr>
              <w:instrText xml:space="preserve"> PAGEREF _Toc115076443 \h </w:instrText>
            </w:r>
            <w:r w:rsidR="007E13E3">
              <w:rPr>
                <w:noProof/>
                <w:webHidden/>
              </w:rPr>
            </w:r>
            <w:r w:rsidR="007E13E3">
              <w:rPr>
                <w:noProof/>
                <w:webHidden/>
              </w:rPr>
              <w:fldChar w:fldCharType="separate"/>
            </w:r>
            <w:r w:rsidR="007E13E3">
              <w:rPr>
                <w:noProof/>
                <w:webHidden/>
              </w:rPr>
              <w:t>28</w:t>
            </w:r>
            <w:r w:rsidR="007E13E3">
              <w:rPr>
                <w:noProof/>
                <w:webHidden/>
              </w:rPr>
              <w:fldChar w:fldCharType="end"/>
            </w:r>
          </w:hyperlink>
        </w:p>
        <w:p w14:paraId="7E6D16BE" w14:textId="33B8B0B8" w:rsidR="007E13E3" w:rsidRDefault="00000000">
          <w:pPr>
            <w:pStyle w:val="TOC1"/>
            <w:rPr>
              <w:rFonts w:asciiTheme="minorHAnsi" w:eastAsiaTheme="minorEastAsia" w:hAnsiTheme="minorHAnsi" w:cstheme="minorBidi"/>
              <w:noProof/>
              <w:sz w:val="22"/>
              <w:szCs w:val="22"/>
              <w:lang w:val="en-US" w:eastAsia="en-US"/>
            </w:rPr>
          </w:pPr>
          <w:hyperlink w:anchor="_Toc115076444" w:history="1">
            <w:r w:rsidR="007E13E3" w:rsidRPr="00AA68F9">
              <w:rPr>
                <w:rStyle w:val="Hyperlink"/>
                <w:noProof/>
              </w:rPr>
              <w:t>6.</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ZAKLJUČAK</w:t>
            </w:r>
            <w:r w:rsidR="007E13E3">
              <w:rPr>
                <w:noProof/>
                <w:webHidden/>
              </w:rPr>
              <w:tab/>
            </w:r>
            <w:r w:rsidR="007E13E3">
              <w:rPr>
                <w:noProof/>
                <w:webHidden/>
              </w:rPr>
              <w:fldChar w:fldCharType="begin"/>
            </w:r>
            <w:r w:rsidR="007E13E3">
              <w:rPr>
                <w:noProof/>
                <w:webHidden/>
              </w:rPr>
              <w:instrText xml:space="preserve"> PAGEREF _Toc115076444 \h </w:instrText>
            </w:r>
            <w:r w:rsidR="007E13E3">
              <w:rPr>
                <w:noProof/>
                <w:webHidden/>
              </w:rPr>
            </w:r>
            <w:r w:rsidR="007E13E3">
              <w:rPr>
                <w:noProof/>
                <w:webHidden/>
              </w:rPr>
              <w:fldChar w:fldCharType="separate"/>
            </w:r>
            <w:r w:rsidR="007E13E3">
              <w:rPr>
                <w:noProof/>
                <w:webHidden/>
              </w:rPr>
              <w:t>33</w:t>
            </w:r>
            <w:r w:rsidR="007E13E3">
              <w:rPr>
                <w:noProof/>
                <w:webHidden/>
              </w:rPr>
              <w:fldChar w:fldCharType="end"/>
            </w:r>
          </w:hyperlink>
        </w:p>
        <w:p w14:paraId="3A0E72A8" w14:textId="4CDEDB3A" w:rsidR="007E13E3" w:rsidRDefault="00000000">
          <w:pPr>
            <w:pStyle w:val="TOC1"/>
            <w:rPr>
              <w:rFonts w:asciiTheme="minorHAnsi" w:eastAsiaTheme="minorEastAsia" w:hAnsiTheme="minorHAnsi" w:cstheme="minorBidi"/>
              <w:noProof/>
              <w:sz w:val="22"/>
              <w:szCs w:val="22"/>
              <w:lang w:val="en-US" w:eastAsia="en-US"/>
            </w:rPr>
          </w:pPr>
          <w:hyperlink w:anchor="_Toc115076445" w:history="1">
            <w:r w:rsidR="007E13E3" w:rsidRPr="00AA68F9">
              <w:rPr>
                <w:rStyle w:val="Hyperlink"/>
                <w:noProof/>
              </w:rPr>
              <w:t>7.</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LITERATURA</w:t>
            </w:r>
            <w:r w:rsidR="007E13E3">
              <w:rPr>
                <w:noProof/>
                <w:webHidden/>
              </w:rPr>
              <w:tab/>
            </w:r>
            <w:r w:rsidR="007E13E3">
              <w:rPr>
                <w:noProof/>
                <w:webHidden/>
              </w:rPr>
              <w:fldChar w:fldCharType="begin"/>
            </w:r>
            <w:r w:rsidR="007E13E3">
              <w:rPr>
                <w:noProof/>
                <w:webHidden/>
              </w:rPr>
              <w:instrText xml:space="preserve"> PAGEREF _Toc115076445 \h </w:instrText>
            </w:r>
            <w:r w:rsidR="007E13E3">
              <w:rPr>
                <w:noProof/>
                <w:webHidden/>
              </w:rPr>
            </w:r>
            <w:r w:rsidR="007E13E3">
              <w:rPr>
                <w:noProof/>
                <w:webHidden/>
              </w:rPr>
              <w:fldChar w:fldCharType="separate"/>
            </w:r>
            <w:r w:rsidR="007E13E3">
              <w:rPr>
                <w:noProof/>
                <w:webHidden/>
              </w:rPr>
              <w:t>34</w:t>
            </w:r>
            <w:r w:rsidR="007E13E3">
              <w:rPr>
                <w:noProof/>
                <w:webHidden/>
              </w:rPr>
              <w:fldChar w:fldCharType="end"/>
            </w:r>
          </w:hyperlink>
        </w:p>
        <w:p w14:paraId="575165C8" w14:textId="11F63EB0" w:rsidR="007E13E3" w:rsidRDefault="00000000">
          <w:pPr>
            <w:pStyle w:val="TOC1"/>
            <w:rPr>
              <w:rFonts w:asciiTheme="minorHAnsi" w:eastAsiaTheme="minorEastAsia" w:hAnsiTheme="minorHAnsi" w:cstheme="minorBidi"/>
              <w:noProof/>
              <w:sz w:val="22"/>
              <w:szCs w:val="22"/>
              <w:lang w:val="en-US" w:eastAsia="en-US"/>
            </w:rPr>
          </w:pPr>
          <w:hyperlink w:anchor="_Toc115076446" w:history="1">
            <w:r w:rsidR="007E13E3" w:rsidRPr="00AA68F9">
              <w:rPr>
                <w:rStyle w:val="Hyperlink"/>
                <w:noProof/>
              </w:rPr>
              <w:t>8.</w:t>
            </w:r>
            <w:r w:rsidR="007E13E3">
              <w:rPr>
                <w:rFonts w:asciiTheme="minorHAnsi" w:eastAsiaTheme="minorEastAsia" w:hAnsiTheme="minorHAnsi" w:cstheme="minorBidi"/>
                <w:noProof/>
                <w:sz w:val="22"/>
                <w:szCs w:val="22"/>
                <w:lang w:val="en-US" w:eastAsia="en-US"/>
              </w:rPr>
              <w:tab/>
            </w:r>
            <w:r w:rsidR="007E13E3" w:rsidRPr="00AA68F9">
              <w:rPr>
                <w:rStyle w:val="Hyperlink"/>
                <w:noProof/>
              </w:rPr>
              <w:t>PRILOZI</w:t>
            </w:r>
            <w:r w:rsidR="007E13E3">
              <w:rPr>
                <w:noProof/>
                <w:webHidden/>
              </w:rPr>
              <w:tab/>
            </w:r>
            <w:r w:rsidR="007E13E3">
              <w:rPr>
                <w:noProof/>
                <w:webHidden/>
              </w:rPr>
              <w:fldChar w:fldCharType="begin"/>
            </w:r>
            <w:r w:rsidR="007E13E3">
              <w:rPr>
                <w:noProof/>
                <w:webHidden/>
              </w:rPr>
              <w:instrText xml:space="preserve"> PAGEREF _Toc115076446 \h </w:instrText>
            </w:r>
            <w:r w:rsidR="007E13E3">
              <w:rPr>
                <w:noProof/>
                <w:webHidden/>
              </w:rPr>
            </w:r>
            <w:r w:rsidR="007E13E3">
              <w:rPr>
                <w:noProof/>
                <w:webHidden/>
              </w:rPr>
              <w:fldChar w:fldCharType="separate"/>
            </w:r>
            <w:r w:rsidR="007E13E3">
              <w:rPr>
                <w:noProof/>
                <w:webHidden/>
              </w:rPr>
              <w:t>35</w:t>
            </w:r>
            <w:r w:rsidR="007E13E3">
              <w:rPr>
                <w:noProof/>
                <w:webHidden/>
              </w:rPr>
              <w:fldChar w:fldCharType="end"/>
            </w:r>
          </w:hyperlink>
        </w:p>
        <w:p w14:paraId="3F8DB6FE" w14:textId="68BA7FD2" w:rsidR="00C4105B" w:rsidRDefault="003C33BD" w:rsidP="0010483D">
          <w:pPr>
            <w:pStyle w:val="TOC1"/>
            <w:rPr>
              <w:noProof/>
            </w:rPr>
          </w:pPr>
          <w:r>
            <w:rPr>
              <w:noProof/>
            </w:rPr>
            <w:fldChar w:fldCharType="end"/>
          </w:r>
        </w:p>
      </w:sdtContent>
    </w:sdt>
    <w:bookmarkStart w:id="1" w:name="_Toc232930549" w:displacedByCustomXml="prev"/>
    <w:bookmarkStart w:id="2" w:name="_Toc287445046" w:displacedByCustomXml="prev"/>
    <w:bookmarkStart w:id="3" w:name="_Toc113799864" w:displacedByCustomXml="prev"/>
    <w:p w14:paraId="07B5224C" w14:textId="4AF183AB" w:rsidR="00460AD8" w:rsidRPr="00460AD8" w:rsidRDefault="00460AD8" w:rsidP="00460AD8"/>
    <w:p w14:paraId="2E550A98" w14:textId="0F842A09" w:rsidR="00460AD8" w:rsidRPr="00460AD8" w:rsidRDefault="00460AD8" w:rsidP="00460AD8"/>
    <w:p w14:paraId="5C4D5351" w14:textId="1D821F2C" w:rsidR="00460AD8" w:rsidRPr="00460AD8" w:rsidRDefault="00460AD8" w:rsidP="00460AD8"/>
    <w:p w14:paraId="23F29F2C" w14:textId="2DD119B3" w:rsidR="00460AD8" w:rsidRPr="00460AD8" w:rsidRDefault="00460AD8" w:rsidP="00460AD8"/>
    <w:p w14:paraId="49D3C324" w14:textId="5BF2111F" w:rsidR="00460AD8" w:rsidRPr="00460AD8" w:rsidRDefault="00460AD8" w:rsidP="00460AD8"/>
    <w:p w14:paraId="7087B251" w14:textId="20D0C863" w:rsidR="00460AD8" w:rsidRPr="00460AD8" w:rsidRDefault="00460AD8" w:rsidP="00460AD8"/>
    <w:p w14:paraId="04A4344B" w14:textId="2A76C8CF" w:rsidR="00460AD8" w:rsidRPr="00460AD8" w:rsidRDefault="00460AD8" w:rsidP="00460AD8"/>
    <w:p w14:paraId="2A028371" w14:textId="3D796283" w:rsidR="00460AD8" w:rsidRPr="00460AD8" w:rsidRDefault="00460AD8" w:rsidP="00460AD8"/>
    <w:p w14:paraId="74C51AF8" w14:textId="48A8A510" w:rsidR="00460AD8" w:rsidRPr="00460AD8" w:rsidRDefault="00460AD8" w:rsidP="00460AD8"/>
    <w:p w14:paraId="08D13227" w14:textId="5C7DC5C0" w:rsidR="00460AD8" w:rsidRPr="00460AD8" w:rsidRDefault="00460AD8" w:rsidP="00460AD8"/>
    <w:p w14:paraId="601850CE" w14:textId="1FE0EAEB" w:rsidR="00460AD8" w:rsidRPr="00460AD8" w:rsidRDefault="00460AD8" w:rsidP="00460AD8"/>
    <w:p w14:paraId="12A10B6C" w14:textId="473FDDBD" w:rsidR="00460AD8" w:rsidRPr="00460AD8" w:rsidRDefault="00460AD8" w:rsidP="00460AD8"/>
    <w:p w14:paraId="782A7BA4" w14:textId="10D63692" w:rsidR="00460AD8" w:rsidRPr="00460AD8" w:rsidRDefault="00460AD8" w:rsidP="00460AD8"/>
    <w:p w14:paraId="04F8396A" w14:textId="41BF37BA" w:rsidR="00460AD8" w:rsidRPr="00460AD8" w:rsidRDefault="00460AD8" w:rsidP="00460AD8"/>
    <w:p w14:paraId="5FC9B874" w14:textId="58B62AD5" w:rsidR="00460AD8" w:rsidRPr="00460AD8" w:rsidRDefault="00460AD8" w:rsidP="00460AD8"/>
    <w:p w14:paraId="5F960E69" w14:textId="1AB3B49A" w:rsidR="00460AD8" w:rsidRPr="00460AD8" w:rsidRDefault="00460AD8" w:rsidP="00460AD8"/>
    <w:p w14:paraId="7B244558" w14:textId="39853329" w:rsidR="00460AD8" w:rsidRPr="00460AD8" w:rsidRDefault="00460AD8" w:rsidP="00460AD8"/>
    <w:p w14:paraId="46087ED7" w14:textId="4EF6DADE" w:rsidR="00460AD8" w:rsidRDefault="00460AD8" w:rsidP="00460AD8">
      <w:pPr>
        <w:rPr>
          <w:b/>
          <w:bCs/>
          <w:noProof/>
        </w:rPr>
      </w:pPr>
    </w:p>
    <w:p w14:paraId="6F374B8A" w14:textId="127DC8A9" w:rsidR="00460AD8" w:rsidRDefault="00460AD8" w:rsidP="00460AD8"/>
    <w:p w14:paraId="7E87C964" w14:textId="3D5F2269" w:rsidR="00460AD8" w:rsidRDefault="00460AD8" w:rsidP="00460AD8"/>
    <w:p w14:paraId="05B7E293" w14:textId="1111C661" w:rsidR="00460AD8" w:rsidRDefault="00460AD8" w:rsidP="00460AD8"/>
    <w:p w14:paraId="71F420AC" w14:textId="47964F6B" w:rsidR="00460AD8" w:rsidRDefault="00460AD8" w:rsidP="00460AD8"/>
    <w:p w14:paraId="6C71A3B8" w14:textId="4AE5BB45" w:rsidR="00460AD8" w:rsidRDefault="00460AD8" w:rsidP="00460AD8"/>
    <w:p w14:paraId="6A4E32DC" w14:textId="1E6A8CFB" w:rsidR="00460AD8" w:rsidRDefault="00460AD8" w:rsidP="00460AD8"/>
    <w:p w14:paraId="78AF48FB" w14:textId="68F4BF56" w:rsidR="00460AD8" w:rsidRDefault="00460AD8" w:rsidP="00460AD8"/>
    <w:p w14:paraId="105D2A93" w14:textId="253E4FEC" w:rsidR="00460AD8" w:rsidRDefault="00460AD8" w:rsidP="00460AD8"/>
    <w:p w14:paraId="628CDB5C" w14:textId="3318013F" w:rsidR="00460AD8" w:rsidRDefault="00460AD8" w:rsidP="00460AD8"/>
    <w:p w14:paraId="3AF4A93A" w14:textId="2F3F8CA6" w:rsidR="00460AD8" w:rsidRDefault="00460AD8" w:rsidP="00460AD8"/>
    <w:p w14:paraId="30D2695C" w14:textId="2F4C38A8" w:rsidR="00460AD8" w:rsidRDefault="00460AD8" w:rsidP="00460AD8"/>
    <w:p w14:paraId="1A265296" w14:textId="04DAB568" w:rsidR="00460AD8" w:rsidRDefault="00E347B4" w:rsidP="00E347B4">
      <w:pPr>
        <w:pStyle w:val="1NASLOV"/>
        <w:numPr>
          <w:ilvl w:val="0"/>
          <w:numId w:val="0"/>
        </w:numPr>
        <w:ind w:left="397" w:hanging="397"/>
      </w:pPr>
      <w:bookmarkStart w:id="4" w:name="_Toc114661226"/>
      <w:bookmarkStart w:id="5" w:name="_Toc115076408"/>
      <w:r>
        <w:lastRenderedPageBreak/>
        <w:t>POPIS SLIKA</w:t>
      </w:r>
      <w:bookmarkEnd w:id="4"/>
      <w:bookmarkEnd w:id="5"/>
    </w:p>
    <w:p w14:paraId="7CEE128D" w14:textId="1491B529" w:rsidR="00A53285" w:rsidRDefault="00460AD8">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"Slika" </w:instrText>
      </w:r>
      <w:r>
        <w:fldChar w:fldCharType="separate"/>
      </w:r>
      <w:hyperlink w:anchor="_Toc114998355" w:history="1">
        <w:r w:rsidR="00A53285" w:rsidRPr="006349AB">
          <w:rPr>
            <w:rStyle w:val="Hyperlink"/>
            <w:i/>
            <w:iCs/>
            <w:noProof/>
          </w:rPr>
          <w:t>Slika 1. Karakteristike motora i kočnice</w:t>
        </w:r>
        <w:r w:rsidR="00A53285">
          <w:rPr>
            <w:noProof/>
            <w:webHidden/>
          </w:rPr>
          <w:tab/>
        </w:r>
        <w:r w:rsidR="00A53285">
          <w:rPr>
            <w:noProof/>
            <w:webHidden/>
          </w:rPr>
          <w:fldChar w:fldCharType="begin"/>
        </w:r>
        <w:r w:rsidR="00A53285">
          <w:rPr>
            <w:noProof/>
            <w:webHidden/>
          </w:rPr>
          <w:instrText xml:space="preserve"> PAGEREF _Toc114998355 \h </w:instrText>
        </w:r>
        <w:r w:rsidR="00A53285">
          <w:rPr>
            <w:noProof/>
            <w:webHidden/>
          </w:rPr>
        </w:r>
        <w:r w:rsidR="00A53285">
          <w:rPr>
            <w:noProof/>
            <w:webHidden/>
          </w:rPr>
          <w:fldChar w:fldCharType="separate"/>
        </w:r>
        <w:r w:rsidR="006311F7">
          <w:rPr>
            <w:noProof/>
            <w:webHidden/>
          </w:rPr>
          <w:t>10</w:t>
        </w:r>
        <w:r w:rsidR="00A53285">
          <w:rPr>
            <w:noProof/>
            <w:webHidden/>
          </w:rPr>
          <w:fldChar w:fldCharType="end"/>
        </w:r>
      </w:hyperlink>
    </w:p>
    <w:p w14:paraId="544AB28B" w14:textId="002E4D25"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56" w:history="1">
        <w:r w:rsidR="00A53285" w:rsidRPr="006349AB">
          <w:rPr>
            <w:rStyle w:val="Hyperlink"/>
            <w:rFonts w:eastAsia="Calibri"/>
            <w:i/>
            <w:iCs/>
            <w:noProof/>
            <w:lang w:eastAsia="en-US"/>
          </w:rPr>
          <w:t>Slika 2. Siemens S7-1200 CPU [4]</w:t>
        </w:r>
        <w:r w:rsidR="00A53285">
          <w:rPr>
            <w:noProof/>
            <w:webHidden/>
          </w:rPr>
          <w:tab/>
        </w:r>
        <w:r w:rsidR="00A53285">
          <w:rPr>
            <w:noProof/>
            <w:webHidden/>
          </w:rPr>
          <w:fldChar w:fldCharType="begin"/>
        </w:r>
        <w:r w:rsidR="00A53285">
          <w:rPr>
            <w:noProof/>
            <w:webHidden/>
          </w:rPr>
          <w:instrText xml:space="preserve"> PAGEREF _Toc114998356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50B05A22" w14:textId="6DB652D7"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57" w:history="1">
        <w:r w:rsidR="00A53285" w:rsidRPr="006349AB">
          <w:rPr>
            <w:rStyle w:val="Hyperlink"/>
            <w:rFonts w:eastAsia="Calibri"/>
            <w:i/>
            <w:iCs/>
            <w:noProof/>
            <w:lang w:eastAsia="en-US"/>
          </w:rPr>
          <w:t>Slika 3. SITOP PSU200M 24V [5]</w:t>
        </w:r>
        <w:r w:rsidR="00A53285">
          <w:rPr>
            <w:noProof/>
            <w:webHidden/>
          </w:rPr>
          <w:tab/>
        </w:r>
        <w:r w:rsidR="00A53285">
          <w:rPr>
            <w:noProof/>
            <w:webHidden/>
          </w:rPr>
          <w:fldChar w:fldCharType="begin"/>
        </w:r>
        <w:r w:rsidR="00A53285">
          <w:rPr>
            <w:noProof/>
            <w:webHidden/>
          </w:rPr>
          <w:instrText xml:space="preserve"> PAGEREF _Toc114998357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187EA9D0" w14:textId="1DF62178"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58" w:history="1">
        <w:r w:rsidR="00A53285" w:rsidRPr="006349AB">
          <w:rPr>
            <w:rStyle w:val="Hyperlink"/>
            <w:rFonts w:eastAsia="Calibri"/>
            <w:i/>
            <w:iCs/>
            <w:noProof/>
            <w:lang w:eastAsia="en-US"/>
          </w:rPr>
          <w:t>Slika 4. Sinamics S120 CU310-2-PN [6]</w:t>
        </w:r>
        <w:r w:rsidR="00A53285">
          <w:rPr>
            <w:noProof/>
            <w:webHidden/>
          </w:rPr>
          <w:tab/>
        </w:r>
        <w:r w:rsidR="00A53285">
          <w:rPr>
            <w:noProof/>
            <w:webHidden/>
          </w:rPr>
          <w:fldChar w:fldCharType="begin"/>
        </w:r>
        <w:r w:rsidR="00A53285">
          <w:rPr>
            <w:noProof/>
            <w:webHidden/>
          </w:rPr>
          <w:instrText xml:space="preserve"> PAGEREF _Toc114998358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4E4553C6" w14:textId="5F6A1919"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59" w:history="1">
        <w:r w:rsidR="00A53285" w:rsidRPr="006349AB">
          <w:rPr>
            <w:rStyle w:val="Hyperlink"/>
            <w:rFonts w:eastAsia="Calibri"/>
            <w:i/>
            <w:iCs/>
            <w:noProof/>
            <w:lang w:eastAsia="en-US"/>
          </w:rPr>
          <w:t>Slika 5. HMI KTP700 [7]</w:t>
        </w:r>
        <w:r w:rsidR="00A53285">
          <w:rPr>
            <w:noProof/>
            <w:webHidden/>
          </w:rPr>
          <w:tab/>
        </w:r>
        <w:r w:rsidR="00A53285">
          <w:rPr>
            <w:noProof/>
            <w:webHidden/>
          </w:rPr>
          <w:fldChar w:fldCharType="begin"/>
        </w:r>
        <w:r w:rsidR="00A53285">
          <w:rPr>
            <w:noProof/>
            <w:webHidden/>
          </w:rPr>
          <w:instrText xml:space="preserve"> PAGEREF _Toc114998359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54ABAA25" w14:textId="4CFFE31A"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0" w:history="1">
        <w:r w:rsidR="00A53285" w:rsidRPr="006349AB">
          <w:rPr>
            <w:rStyle w:val="Hyperlink"/>
            <w:rFonts w:eastAsia="Calibri"/>
            <w:i/>
            <w:iCs/>
            <w:noProof/>
            <w:lang w:eastAsia="en-US"/>
          </w:rPr>
          <w:t>Slika 6. Reduktor WPLE080 [8]</w:t>
        </w:r>
        <w:r w:rsidR="00A53285">
          <w:rPr>
            <w:noProof/>
            <w:webHidden/>
          </w:rPr>
          <w:tab/>
        </w:r>
        <w:r w:rsidR="00A53285">
          <w:rPr>
            <w:noProof/>
            <w:webHidden/>
          </w:rPr>
          <w:fldChar w:fldCharType="begin"/>
        </w:r>
        <w:r w:rsidR="00A53285">
          <w:rPr>
            <w:noProof/>
            <w:webHidden/>
          </w:rPr>
          <w:instrText xml:space="preserve"> PAGEREF _Toc114998360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58AB37C3" w14:textId="2C62D986"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1" w:history="1">
        <w:r w:rsidR="00A53285" w:rsidRPr="006349AB">
          <w:rPr>
            <w:rStyle w:val="Hyperlink"/>
            <w:rFonts w:eastAsia="Calibri"/>
            <w:i/>
            <w:iCs/>
            <w:noProof/>
            <w:lang w:eastAsia="en-US"/>
          </w:rPr>
          <w:t>Slika 7.  Bosch Rexroth aluminijski profili [9]</w:t>
        </w:r>
        <w:r w:rsidR="00A53285">
          <w:rPr>
            <w:noProof/>
            <w:webHidden/>
          </w:rPr>
          <w:tab/>
        </w:r>
        <w:r w:rsidR="00A53285">
          <w:rPr>
            <w:noProof/>
            <w:webHidden/>
          </w:rPr>
          <w:fldChar w:fldCharType="begin"/>
        </w:r>
        <w:r w:rsidR="00A53285">
          <w:rPr>
            <w:noProof/>
            <w:webHidden/>
          </w:rPr>
          <w:instrText xml:space="preserve"> PAGEREF _Toc114998361 \h </w:instrText>
        </w:r>
        <w:r w:rsidR="00A53285">
          <w:rPr>
            <w:noProof/>
            <w:webHidden/>
          </w:rPr>
        </w:r>
        <w:r w:rsidR="00A53285">
          <w:rPr>
            <w:noProof/>
            <w:webHidden/>
          </w:rPr>
          <w:fldChar w:fldCharType="separate"/>
        </w:r>
        <w:r w:rsidR="006311F7">
          <w:rPr>
            <w:noProof/>
            <w:webHidden/>
          </w:rPr>
          <w:t>12</w:t>
        </w:r>
        <w:r w:rsidR="00A53285">
          <w:rPr>
            <w:noProof/>
            <w:webHidden/>
          </w:rPr>
          <w:fldChar w:fldCharType="end"/>
        </w:r>
      </w:hyperlink>
    </w:p>
    <w:p w14:paraId="3B872A61" w14:textId="137BFFA8"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2" w:history="1">
        <w:r w:rsidR="00A53285" w:rsidRPr="006349AB">
          <w:rPr>
            <w:rStyle w:val="Hyperlink"/>
            <w:bCs/>
            <w:i/>
            <w:iCs/>
            <w:noProof/>
          </w:rPr>
          <w:t>Slika 8. Vagon [10]</w:t>
        </w:r>
        <w:r w:rsidR="00A53285">
          <w:rPr>
            <w:noProof/>
            <w:webHidden/>
          </w:rPr>
          <w:tab/>
        </w:r>
        <w:r w:rsidR="00A53285">
          <w:rPr>
            <w:noProof/>
            <w:webHidden/>
          </w:rPr>
          <w:fldChar w:fldCharType="begin"/>
        </w:r>
        <w:r w:rsidR="00A53285">
          <w:rPr>
            <w:noProof/>
            <w:webHidden/>
          </w:rPr>
          <w:instrText xml:space="preserve"> PAGEREF _Toc114998362 \h </w:instrText>
        </w:r>
        <w:r w:rsidR="00A53285">
          <w:rPr>
            <w:noProof/>
            <w:webHidden/>
          </w:rPr>
        </w:r>
        <w:r w:rsidR="00A53285">
          <w:rPr>
            <w:noProof/>
            <w:webHidden/>
          </w:rPr>
          <w:fldChar w:fldCharType="separate"/>
        </w:r>
        <w:r w:rsidR="006311F7">
          <w:rPr>
            <w:noProof/>
            <w:webHidden/>
          </w:rPr>
          <w:t>13</w:t>
        </w:r>
        <w:r w:rsidR="00A53285">
          <w:rPr>
            <w:noProof/>
            <w:webHidden/>
          </w:rPr>
          <w:fldChar w:fldCharType="end"/>
        </w:r>
      </w:hyperlink>
    </w:p>
    <w:p w14:paraId="4B718C5A" w14:textId="30D1F79D"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3" w:history="1">
        <w:r w:rsidR="00A53285" w:rsidRPr="006349AB">
          <w:rPr>
            <w:rStyle w:val="Hyperlink"/>
            <w:bCs/>
            <w:i/>
            <w:iCs/>
            <w:noProof/>
          </w:rPr>
          <w:t>Slika 9. Profilna tračna vodilica [11]</w:t>
        </w:r>
        <w:r w:rsidR="00A53285">
          <w:rPr>
            <w:noProof/>
            <w:webHidden/>
          </w:rPr>
          <w:tab/>
        </w:r>
        <w:r w:rsidR="00A53285">
          <w:rPr>
            <w:noProof/>
            <w:webHidden/>
          </w:rPr>
          <w:fldChar w:fldCharType="begin"/>
        </w:r>
        <w:r w:rsidR="00A53285">
          <w:rPr>
            <w:noProof/>
            <w:webHidden/>
          </w:rPr>
          <w:instrText xml:space="preserve"> PAGEREF _Toc114998363 \h </w:instrText>
        </w:r>
        <w:r w:rsidR="00A53285">
          <w:rPr>
            <w:noProof/>
            <w:webHidden/>
          </w:rPr>
        </w:r>
        <w:r w:rsidR="00A53285">
          <w:rPr>
            <w:noProof/>
            <w:webHidden/>
          </w:rPr>
          <w:fldChar w:fldCharType="separate"/>
        </w:r>
        <w:r w:rsidR="006311F7">
          <w:rPr>
            <w:noProof/>
            <w:webHidden/>
          </w:rPr>
          <w:t>13</w:t>
        </w:r>
        <w:r w:rsidR="00A53285">
          <w:rPr>
            <w:noProof/>
            <w:webHidden/>
          </w:rPr>
          <w:fldChar w:fldCharType="end"/>
        </w:r>
      </w:hyperlink>
    </w:p>
    <w:p w14:paraId="5E222C9D" w14:textId="7D9C2066"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4" w:history="1">
        <w:r w:rsidR="00A53285" w:rsidRPr="006349AB">
          <w:rPr>
            <w:rStyle w:val="Hyperlink"/>
            <w:bCs/>
            <w:i/>
            <w:iCs/>
            <w:noProof/>
          </w:rPr>
          <w:t>Slika 10. Zupčasta letva</w:t>
        </w:r>
        <w:r w:rsidR="00A53285">
          <w:rPr>
            <w:noProof/>
            <w:webHidden/>
          </w:rPr>
          <w:tab/>
        </w:r>
        <w:r w:rsidR="00A53285">
          <w:rPr>
            <w:noProof/>
            <w:webHidden/>
          </w:rPr>
          <w:fldChar w:fldCharType="begin"/>
        </w:r>
        <w:r w:rsidR="00A53285">
          <w:rPr>
            <w:noProof/>
            <w:webHidden/>
          </w:rPr>
          <w:instrText xml:space="preserve"> PAGEREF _Toc114998364 \h </w:instrText>
        </w:r>
        <w:r w:rsidR="00A53285">
          <w:rPr>
            <w:noProof/>
            <w:webHidden/>
          </w:rPr>
        </w:r>
        <w:r w:rsidR="00A53285">
          <w:rPr>
            <w:noProof/>
            <w:webHidden/>
          </w:rPr>
          <w:fldChar w:fldCharType="separate"/>
        </w:r>
        <w:r w:rsidR="006311F7">
          <w:rPr>
            <w:noProof/>
            <w:webHidden/>
          </w:rPr>
          <w:t>13</w:t>
        </w:r>
        <w:r w:rsidR="00A53285">
          <w:rPr>
            <w:noProof/>
            <w:webHidden/>
          </w:rPr>
          <w:fldChar w:fldCharType="end"/>
        </w:r>
      </w:hyperlink>
    </w:p>
    <w:p w14:paraId="60166DA8" w14:textId="69E7178B"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5" w:history="1">
        <w:r w:rsidR="00A53285" w:rsidRPr="006349AB">
          <w:rPr>
            <w:rStyle w:val="Hyperlink"/>
            <w:i/>
            <w:iCs/>
            <w:noProof/>
          </w:rPr>
          <w:t>Slika 11. 3D printani zupčanik</w:t>
        </w:r>
        <w:r w:rsidR="00A53285">
          <w:rPr>
            <w:noProof/>
            <w:webHidden/>
          </w:rPr>
          <w:tab/>
        </w:r>
        <w:r w:rsidR="00A53285">
          <w:rPr>
            <w:noProof/>
            <w:webHidden/>
          </w:rPr>
          <w:fldChar w:fldCharType="begin"/>
        </w:r>
        <w:r w:rsidR="00A53285">
          <w:rPr>
            <w:noProof/>
            <w:webHidden/>
          </w:rPr>
          <w:instrText xml:space="preserve"> PAGEREF _Toc114998365 \h </w:instrText>
        </w:r>
        <w:r w:rsidR="00A53285">
          <w:rPr>
            <w:noProof/>
            <w:webHidden/>
          </w:rPr>
        </w:r>
        <w:r w:rsidR="00A53285">
          <w:rPr>
            <w:noProof/>
            <w:webHidden/>
          </w:rPr>
          <w:fldChar w:fldCharType="separate"/>
        </w:r>
        <w:r w:rsidR="006311F7">
          <w:rPr>
            <w:noProof/>
            <w:webHidden/>
          </w:rPr>
          <w:t>13</w:t>
        </w:r>
        <w:r w:rsidR="00A53285">
          <w:rPr>
            <w:noProof/>
            <w:webHidden/>
          </w:rPr>
          <w:fldChar w:fldCharType="end"/>
        </w:r>
      </w:hyperlink>
    </w:p>
    <w:p w14:paraId="5779B214" w14:textId="65FFA716"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6" w:history="1">
        <w:r w:rsidR="00A53285" w:rsidRPr="006349AB">
          <w:rPr>
            <w:rStyle w:val="Hyperlink"/>
            <w:i/>
            <w:iCs/>
            <w:noProof/>
          </w:rPr>
          <w:t>Slika 12. Prva verzija konstrukcije</w:t>
        </w:r>
        <w:r w:rsidR="00A53285">
          <w:rPr>
            <w:noProof/>
            <w:webHidden/>
          </w:rPr>
          <w:tab/>
        </w:r>
        <w:r w:rsidR="00A53285">
          <w:rPr>
            <w:noProof/>
            <w:webHidden/>
          </w:rPr>
          <w:fldChar w:fldCharType="begin"/>
        </w:r>
        <w:r w:rsidR="00A53285">
          <w:rPr>
            <w:noProof/>
            <w:webHidden/>
          </w:rPr>
          <w:instrText xml:space="preserve"> PAGEREF _Toc114998366 \h </w:instrText>
        </w:r>
        <w:r w:rsidR="00A53285">
          <w:rPr>
            <w:noProof/>
            <w:webHidden/>
          </w:rPr>
        </w:r>
        <w:r w:rsidR="00A53285">
          <w:rPr>
            <w:noProof/>
            <w:webHidden/>
          </w:rPr>
          <w:fldChar w:fldCharType="separate"/>
        </w:r>
        <w:r w:rsidR="006311F7">
          <w:rPr>
            <w:noProof/>
            <w:webHidden/>
          </w:rPr>
          <w:t>14</w:t>
        </w:r>
        <w:r w:rsidR="00A53285">
          <w:rPr>
            <w:noProof/>
            <w:webHidden/>
          </w:rPr>
          <w:fldChar w:fldCharType="end"/>
        </w:r>
      </w:hyperlink>
    </w:p>
    <w:p w14:paraId="72B18041" w14:textId="46FCB9F8"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7" w:history="1">
        <w:r w:rsidR="00A53285" w:rsidRPr="006349AB">
          <w:rPr>
            <w:rStyle w:val="Hyperlink"/>
            <w:i/>
            <w:iCs/>
            <w:noProof/>
          </w:rPr>
          <w:t>Slika 13. Vagon na vodilici</w:t>
        </w:r>
        <w:r w:rsidR="00A53285">
          <w:rPr>
            <w:noProof/>
            <w:webHidden/>
          </w:rPr>
          <w:tab/>
        </w:r>
        <w:r w:rsidR="00A53285">
          <w:rPr>
            <w:noProof/>
            <w:webHidden/>
          </w:rPr>
          <w:fldChar w:fldCharType="begin"/>
        </w:r>
        <w:r w:rsidR="00A53285">
          <w:rPr>
            <w:noProof/>
            <w:webHidden/>
          </w:rPr>
          <w:instrText xml:space="preserve"> PAGEREF _Toc114998367 \h </w:instrText>
        </w:r>
        <w:r w:rsidR="00A53285">
          <w:rPr>
            <w:noProof/>
            <w:webHidden/>
          </w:rPr>
        </w:r>
        <w:r w:rsidR="00A53285">
          <w:rPr>
            <w:noProof/>
            <w:webHidden/>
          </w:rPr>
          <w:fldChar w:fldCharType="separate"/>
        </w:r>
        <w:r w:rsidR="006311F7">
          <w:rPr>
            <w:noProof/>
            <w:webHidden/>
          </w:rPr>
          <w:t>15</w:t>
        </w:r>
        <w:r w:rsidR="00A53285">
          <w:rPr>
            <w:noProof/>
            <w:webHidden/>
          </w:rPr>
          <w:fldChar w:fldCharType="end"/>
        </w:r>
      </w:hyperlink>
    </w:p>
    <w:p w14:paraId="1E923966" w14:textId="3E4377DA"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8" w:history="1">
        <w:r w:rsidR="00A53285" w:rsidRPr="006349AB">
          <w:rPr>
            <w:rStyle w:val="Hyperlink"/>
            <w:i/>
            <w:iCs/>
            <w:noProof/>
          </w:rPr>
          <w:t>Slika 14. Ploča za prihvat reduktora i montažu robota</w:t>
        </w:r>
        <w:r w:rsidR="00A53285">
          <w:rPr>
            <w:noProof/>
            <w:webHidden/>
          </w:rPr>
          <w:tab/>
        </w:r>
        <w:r w:rsidR="00A53285">
          <w:rPr>
            <w:noProof/>
            <w:webHidden/>
          </w:rPr>
          <w:fldChar w:fldCharType="begin"/>
        </w:r>
        <w:r w:rsidR="00A53285">
          <w:rPr>
            <w:noProof/>
            <w:webHidden/>
          </w:rPr>
          <w:instrText xml:space="preserve"> PAGEREF _Toc114998368 \h </w:instrText>
        </w:r>
        <w:r w:rsidR="00A53285">
          <w:rPr>
            <w:noProof/>
            <w:webHidden/>
          </w:rPr>
        </w:r>
        <w:r w:rsidR="00A53285">
          <w:rPr>
            <w:noProof/>
            <w:webHidden/>
          </w:rPr>
          <w:fldChar w:fldCharType="separate"/>
        </w:r>
        <w:r w:rsidR="006311F7">
          <w:rPr>
            <w:noProof/>
            <w:webHidden/>
          </w:rPr>
          <w:t>15</w:t>
        </w:r>
        <w:r w:rsidR="00A53285">
          <w:rPr>
            <w:noProof/>
            <w:webHidden/>
          </w:rPr>
          <w:fldChar w:fldCharType="end"/>
        </w:r>
      </w:hyperlink>
    </w:p>
    <w:p w14:paraId="6AB0B43A" w14:textId="394DF23E"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69" w:history="1">
        <w:r w:rsidR="00A53285" w:rsidRPr="006349AB">
          <w:rPr>
            <w:rStyle w:val="Hyperlink"/>
            <w:i/>
            <w:iCs/>
            <w:noProof/>
          </w:rPr>
          <w:t>Slika 15. 3D printani držač reduktora</w:t>
        </w:r>
        <w:r w:rsidR="00A53285">
          <w:rPr>
            <w:noProof/>
            <w:webHidden/>
          </w:rPr>
          <w:tab/>
        </w:r>
        <w:r w:rsidR="00A53285">
          <w:rPr>
            <w:noProof/>
            <w:webHidden/>
          </w:rPr>
          <w:fldChar w:fldCharType="begin"/>
        </w:r>
        <w:r w:rsidR="00A53285">
          <w:rPr>
            <w:noProof/>
            <w:webHidden/>
          </w:rPr>
          <w:instrText xml:space="preserve"> PAGEREF _Toc114998369 \h </w:instrText>
        </w:r>
        <w:r w:rsidR="00A53285">
          <w:rPr>
            <w:noProof/>
            <w:webHidden/>
          </w:rPr>
        </w:r>
        <w:r w:rsidR="00A53285">
          <w:rPr>
            <w:noProof/>
            <w:webHidden/>
          </w:rPr>
          <w:fldChar w:fldCharType="separate"/>
        </w:r>
        <w:r w:rsidR="006311F7">
          <w:rPr>
            <w:noProof/>
            <w:webHidden/>
          </w:rPr>
          <w:t>16</w:t>
        </w:r>
        <w:r w:rsidR="00A53285">
          <w:rPr>
            <w:noProof/>
            <w:webHidden/>
          </w:rPr>
          <w:fldChar w:fldCharType="end"/>
        </w:r>
      </w:hyperlink>
    </w:p>
    <w:p w14:paraId="17FEFB6D" w14:textId="504FDA81"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0" w:history="1">
        <w:r w:rsidR="00A53285" w:rsidRPr="006349AB">
          <w:rPr>
            <w:rStyle w:val="Hyperlink"/>
            <w:i/>
            <w:iCs/>
            <w:noProof/>
          </w:rPr>
          <w:t>Slika 16. Druga verzija konstrukcije</w:t>
        </w:r>
        <w:r w:rsidR="00A53285">
          <w:rPr>
            <w:noProof/>
            <w:webHidden/>
          </w:rPr>
          <w:tab/>
        </w:r>
        <w:r w:rsidR="00A53285">
          <w:rPr>
            <w:noProof/>
            <w:webHidden/>
          </w:rPr>
          <w:fldChar w:fldCharType="begin"/>
        </w:r>
        <w:r w:rsidR="00A53285">
          <w:rPr>
            <w:noProof/>
            <w:webHidden/>
          </w:rPr>
          <w:instrText xml:space="preserve"> PAGEREF _Toc114998370 \h </w:instrText>
        </w:r>
        <w:r w:rsidR="00A53285">
          <w:rPr>
            <w:noProof/>
            <w:webHidden/>
          </w:rPr>
        </w:r>
        <w:r w:rsidR="00A53285">
          <w:rPr>
            <w:noProof/>
            <w:webHidden/>
          </w:rPr>
          <w:fldChar w:fldCharType="separate"/>
        </w:r>
        <w:r w:rsidR="006311F7">
          <w:rPr>
            <w:noProof/>
            <w:webHidden/>
          </w:rPr>
          <w:t>16</w:t>
        </w:r>
        <w:r w:rsidR="00A53285">
          <w:rPr>
            <w:noProof/>
            <w:webHidden/>
          </w:rPr>
          <w:fldChar w:fldCharType="end"/>
        </w:r>
      </w:hyperlink>
    </w:p>
    <w:p w14:paraId="2C003CB8" w14:textId="65E62456"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1" w:history="1">
        <w:r w:rsidR="00A53285" w:rsidRPr="006349AB">
          <w:rPr>
            <w:rStyle w:val="Hyperlink"/>
            <w:i/>
            <w:iCs/>
            <w:noProof/>
          </w:rPr>
          <w:t>Slika 17. Kutni kosač koji preuzima dio težine</w:t>
        </w:r>
        <w:r w:rsidR="00A53285">
          <w:rPr>
            <w:noProof/>
            <w:webHidden/>
          </w:rPr>
          <w:tab/>
        </w:r>
        <w:r w:rsidR="00A53285">
          <w:rPr>
            <w:noProof/>
            <w:webHidden/>
          </w:rPr>
          <w:fldChar w:fldCharType="begin"/>
        </w:r>
        <w:r w:rsidR="00A53285">
          <w:rPr>
            <w:noProof/>
            <w:webHidden/>
          </w:rPr>
          <w:instrText xml:space="preserve"> PAGEREF _Toc114998371 \h </w:instrText>
        </w:r>
        <w:r w:rsidR="00A53285">
          <w:rPr>
            <w:noProof/>
            <w:webHidden/>
          </w:rPr>
        </w:r>
        <w:r w:rsidR="00A53285">
          <w:rPr>
            <w:noProof/>
            <w:webHidden/>
          </w:rPr>
          <w:fldChar w:fldCharType="separate"/>
        </w:r>
        <w:r w:rsidR="006311F7">
          <w:rPr>
            <w:noProof/>
            <w:webHidden/>
          </w:rPr>
          <w:t>17</w:t>
        </w:r>
        <w:r w:rsidR="00A53285">
          <w:rPr>
            <w:noProof/>
            <w:webHidden/>
          </w:rPr>
          <w:fldChar w:fldCharType="end"/>
        </w:r>
      </w:hyperlink>
    </w:p>
    <w:p w14:paraId="20263A8F" w14:textId="0E0E09AA"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2" w:history="1">
        <w:r w:rsidR="00A53285" w:rsidRPr="006349AB">
          <w:rPr>
            <w:rStyle w:val="Hyperlink"/>
            <w:i/>
            <w:iCs/>
            <w:noProof/>
          </w:rPr>
          <w:t>Slika 18. Izrada platforme</w:t>
        </w:r>
        <w:r w:rsidR="00A53285">
          <w:rPr>
            <w:noProof/>
            <w:webHidden/>
          </w:rPr>
          <w:tab/>
        </w:r>
        <w:r w:rsidR="00A53285">
          <w:rPr>
            <w:noProof/>
            <w:webHidden/>
          </w:rPr>
          <w:fldChar w:fldCharType="begin"/>
        </w:r>
        <w:r w:rsidR="00A53285">
          <w:rPr>
            <w:noProof/>
            <w:webHidden/>
          </w:rPr>
          <w:instrText xml:space="preserve"> PAGEREF _Toc114998372 \h </w:instrText>
        </w:r>
        <w:r w:rsidR="00A53285">
          <w:rPr>
            <w:noProof/>
            <w:webHidden/>
          </w:rPr>
        </w:r>
        <w:r w:rsidR="00A53285">
          <w:rPr>
            <w:noProof/>
            <w:webHidden/>
          </w:rPr>
          <w:fldChar w:fldCharType="separate"/>
        </w:r>
        <w:r w:rsidR="006311F7">
          <w:rPr>
            <w:noProof/>
            <w:webHidden/>
          </w:rPr>
          <w:t>18</w:t>
        </w:r>
        <w:r w:rsidR="00A53285">
          <w:rPr>
            <w:noProof/>
            <w:webHidden/>
          </w:rPr>
          <w:fldChar w:fldCharType="end"/>
        </w:r>
      </w:hyperlink>
    </w:p>
    <w:p w14:paraId="75A14003" w14:textId="3E7D42C8"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3" w:history="1">
        <w:r w:rsidR="00A53285" w:rsidRPr="006349AB">
          <w:rPr>
            <w:rStyle w:val="Hyperlink"/>
            <w:i/>
            <w:iCs/>
            <w:noProof/>
          </w:rPr>
          <w:t>Slika 19. Finalna verzija konstrukcije</w:t>
        </w:r>
        <w:r w:rsidR="00A53285">
          <w:rPr>
            <w:noProof/>
            <w:webHidden/>
          </w:rPr>
          <w:tab/>
        </w:r>
        <w:r w:rsidR="00A53285">
          <w:rPr>
            <w:noProof/>
            <w:webHidden/>
          </w:rPr>
          <w:fldChar w:fldCharType="begin"/>
        </w:r>
        <w:r w:rsidR="00A53285">
          <w:rPr>
            <w:noProof/>
            <w:webHidden/>
          </w:rPr>
          <w:instrText xml:space="preserve"> PAGEREF _Toc114998373 \h </w:instrText>
        </w:r>
        <w:r w:rsidR="00A53285">
          <w:rPr>
            <w:noProof/>
            <w:webHidden/>
          </w:rPr>
        </w:r>
        <w:r w:rsidR="00A53285">
          <w:rPr>
            <w:noProof/>
            <w:webHidden/>
          </w:rPr>
          <w:fldChar w:fldCharType="separate"/>
        </w:r>
        <w:r w:rsidR="006311F7">
          <w:rPr>
            <w:noProof/>
            <w:webHidden/>
          </w:rPr>
          <w:t>18</w:t>
        </w:r>
        <w:r w:rsidR="00A53285">
          <w:rPr>
            <w:noProof/>
            <w:webHidden/>
          </w:rPr>
          <w:fldChar w:fldCharType="end"/>
        </w:r>
      </w:hyperlink>
    </w:p>
    <w:p w14:paraId="4621988B" w14:textId="1B54C82D"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4" w:history="1">
        <w:r w:rsidR="00A53285" w:rsidRPr="006349AB">
          <w:rPr>
            <w:rStyle w:val="Hyperlink"/>
            <w:i/>
            <w:iCs/>
            <w:noProof/>
          </w:rPr>
          <w:t>Slika 20. Kretanje platforme</w:t>
        </w:r>
        <w:r w:rsidR="00A53285">
          <w:rPr>
            <w:noProof/>
            <w:webHidden/>
          </w:rPr>
          <w:tab/>
        </w:r>
        <w:r w:rsidR="00A53285">
          <w:rPr>
            <w:noProof/>
            <w:webHidden/>
          </w:rPr>
          <w:fldChar w:fldCharType="begin"/>
        </w:r>
        <w:r w:rsidR="00A53285">
          <w:rPr>
            <w:noProof/>
            <w:webHidden/>
          </w:rPr>
          <w:instrText xml:space="preserve"> PAGEREF _Toc114998374 \h </w:instrText>
        </w:r>
        <w:r w:rsidR="00A53285">
          <w:rPr>
            <w:noProof/>
            <w:webHidden/>
          </w:rPr>
        </w:r>
        <w:r w:rsidR="00A53285">
          <w:rPr>
            <w:noProof/>
            <w:webHidden/>
          </w:rPr>
          <w:fldChar w:fldCharType="separate"/>
        </w:r>
        <w:r w:rsidR="006311F7">
          <w:rPr>
            <w:noProof/>
            <w:webHidden/>
          </w:rPr>
          <w:t>19</w:t>
        </w:r>
        <w:r w:rsidR="00A53285">
          <w:rPr>
            <w:noProof/>
            <w:webHidden/>
          </w:rPr>
          <w:fldChar w:fldCharType="end"/>
        </w:r>
      </w:hyperlink>
    </w:p>
    <w:p w14:paraId="11E5E43E" w14:textId="1A9FF54A"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5" w:history="1">
        <w:r w:rsidR="00A53285" w:rsidRPr="006349AB">
          <w:rPr>
            <w:rStyle w:val="Hyperlink"/>
            <w:i/>
            <w:iCs/>
            <w:noProof/>
          </w:rPr>
          <w:t>Slika 21. Krivulje brzine i ubrzanja motora</w:t>
        </w:r>
        <w:r w:rsidR="00A53285">
          <w:rPr>
            <w:noProof/>
            <w:webHidden/>
          </w:rPr>
          <w:tab/>
        </w:r>
        <w:r w:rsidR="00A53285">
          <w:rPr>
            <w:noProof/>
            <w:webHidden/>
          </w:rPr>
          <w:fldChar w:fldCharType="begin"/>
        </w:r>
        <w:r w:rsidR="00A53285">
          <w:rPr>
            <w:noProof/>
            <w:webHidden/>
          </w:rPr>
          <w:instrText xml:space="preserve"> PAGEREF _Toc114998375 \h </w:instrText>
        </w:r>
        <w:r w:rsidR="00A53285">
          <w:rPr>
            <w:noProof/>
            <w:webHidden/>
          </w:rPr>
        </w:r>
        <w:r w:rsidR="00A53285">
          <w:rPr>
            <w:noProof/>
            <w:webHidden/>
          </w:rPr>
          <w:fldChar w:fldCharType="separate"/>
        </w:r>
        <w:r w:rsidR="006311F7">
          <w:rPr>
            <w:noProof/>
            <w:webHidden/>
          </w:rPr>
          <w:t>21</w:t>
        </w:r>
        <w:r w:rsidR="00A53285">
          <w:rPr>
            <w:noProof/>
            <w:webHidden/>
          </w:rPr>
          <w:fldChar w:fldCharType="end"/>
        </w:r>
      </w:hyperlink>
    </w:p>
    <w:p w14:paraId="3B71C689" w14:textId="490A6DDD"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6" w:history="1">
        <w:r w:rsidR="00A53285" w:rsidRPr="006349AB">
          <w:rPr>
            <w:rStyle w:val="Hyperlink"/>
            <w:i/>
            <w:iCs/>
            <w:noProof/>
          </w:rPr>
          <w:t>Slika 22. Backlash zupčanika [15]</w:t>
        </w:r>
        <w:r w:rsidR="00A53285">
          <w:rPr>
            <w:noProof/>
            <w:webHidden/>
          </w:rPr>
          <w:tab/>
        </w:r>
        <w:r w:rsidR="00A53285">
          <w:rPr>
            <w:noProof/>
            <w:webHidden/>
          </w:rPr>
          <w:fldChar w:fldCharType="begin"/>
        </w:r>
        <w:r w:rsidR="00A53285">
          <w:rPr>
            <w:noProof/>
            <w:webHidden/>
          </w:rPr>
          <w:instrText xml:space="preserve"> PAGEREF _Toc114998376 \h </w:instrText>
        </w:r>
        <w:r w:rsidR="00A53285">
          <w:rPr>
            <w:noProof/>
            <w:webHidden/>
          </w:rPr>
        </w:r>
        <w:r w:rsidR="00A53285">
          <w:rPr>
            <w:noProof/>
            <w:webHidden/>
          </w:rPr>
          <w:fldChar w:fldCharType="separate"/>
        </w:r>
        <w:r w:rsidR="006311F7">
          <w:rPr>
            <w:noProof/>
            <w:webHidden/>
          </w:rPr>
          <w:t>21</w:t>
        </w:r>
        <w:r w:rsidR="00A53285">
          <w:rPr>
            <w:noProof/>
            <w:webHidden/>
          </w:rPr>
          <w:fldChar w:fldCharType="end"/>
        </w:r>
      </w:hyperlink>
    </w:p>
    <w:p w14:paraId="16DA4F76" w14:textId="2DAD39BF"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7" w:history="1">
        <w:r w:rsidR="00A53285" w:rsidRPr="006349AB">
          <w:rPr>
            <w:rStyle w:val="Hyperlink"/>
            <w:i/>
            <w:iCs/>
            <w:noProof/>
          </w:rPr>
          <w:t>Slika 23. Usporedba s industrijskim rješenjem</w:t>
        </w:r>
        <w:r w:rsidR="00A53285">
          <w:rPr>
            <w:noProof/>
            <w:webHidden/>
          </w:rPr>
          <w:tab/>
        </w:r>
        <w:r w:rsidR="00A53285">
          <w:rPr>
            <w:noProof/>
            <w:webHidden/>
          </w:rPr>
          <w:fldChar w:fldCharType="begin"/>
        </w:r>
        <w:r w:rsidR="00A53285">
          <w:rPr>
            <w:noProof/>
            <w:webHidden/>
          </w:rPr>
          <w:instrText xml:space="preserve"> PAGEREF _Toc114998377 \h </w:instrText>
        </w:r>
        <w:r w:rsidR="00A53285">
          <w:rPr>
            <w:noProof/>
            <w:webHidden/>
          </w:rPr>
        </w:r>
        <w:r w:rsidR="00A53285">
          <w:rPr>
            <w:noProof/>
            <w:webHidden/>
          </w:rPr>
          <w:fldChar w:fldCharType="separate"/>
        </w:r>
        <w:r w:rsidR="006311F7">
          <w:rPr>
            <w:noProof/>
            <w:webHidden/>
          </w:rPr>
          <w:t>22</w:t>
        </w:r>
        <w:r w:rsidR="00A53285">
          <w:rPr>
            <w:noProof/>
            <w:webHidden/>
          </w:rPr>
          <w:fldChar w:fldCharType="end"/>
        </w:r>
      </w:hyperlink>
    </w:p>
    <w:p w14:paraId="5027259A" w14:textId="63D22B2D"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8" w:history="1">
        <w:r w:rsidR="00A53285" w:rsidRPr="006349AB">
          <w:rPr>
            <w:rStyle w:val="Hyperlink"/>
            <w:i/>
            <w:iCs/>
            <w:noProof/>
          </w:rPr>
          <w:t>Slika 24. Sklop električnih komponenti</w:t>
        </w:r>
        <w:r w:rsidR="00A53285">
          <w:rPr>
            <w:noProof/>
            <w:webHidden/>
          </w:rPr>
          <w:tab/>
        </w:r>
        <w:r w:rsidR="00A53285">
          <w:rPr>
            <w:noProof/>
            <w:webHidden/>
          </w:rPr>
          <w:fldChar w:fldCharType="begin"/>
        </w:r>
        <w:r w:rsidR="00A53285">
          <w:rPr>
            <w:noProof/>
            <w:webHidden/>
          </w:rPr>
          <w:instrText xml:space="preserve"> PAGEREF _Toc114998378 \h </w:instrText>
        </w:r>
        <w:r w:rsidR="00A53285">
          <w:rPr>
            <w:noProof/>
            <w:webHidden/>
          </w:rPr>
        </w:r>
        <w:r w:rsidR="00A53285">
          <w:rPr>
            <w:noProof/>
            <w:webHidden/>
          </w:rPr>
          <w:fldChar w:fldCharType="separate"/>
        </w:r>
        <w:r w:rsidR="006311F7">
          <w:rPr>
            <w:noProof/>
            <w:webHidden/>
          </w:rPr>
          <w:t>23</w:t>
        </w:r>
        <w:r w:rsidR="00A53285">
          <w:rPr>
            <w:noProof/>
            <w:webHidden/>
          </w:rPr>
          <w:fldChar w:fldCharType="end"/>
        </w:r>
      </w:hyperlink>
    </w:p>
    <w:p w14:paraId="08DA6695" w14:textId="7D9843A7"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79" w:history="1">
        <w:r w:rsidR="00A53285" w:rsidRPr="006349AB">
          <w:rPr>
            <w:rStyle w:val="Hyperlink"/>
            <w:i/>
            <w:iCs/>
            <w:noProof/>
          </w:rPr>
          <w:t>Slika 25. TIA Portal</w:t>
        </w:r>
        <w:r w:rsidR="00A53285">
          <w:rPr>
            <w:noProof/>
            <w:webHidden/>
          </w:rPr>
          <w:tab/>
        </w:r>
        <w:r w:rsidR="00A53285">
          <w:rPr>
            <w:noProof/>
            <w:webHidden/>
          </w:rPr>
          <w:fldChar w:fldCharType="begin"/>
        </w:r>
        <w:r w:rsidR="00A53285">
          <w:rPr>
            <w:noProof/>
            <w:webHidden/>
          </w:rPr>
          <w:instrText xml:space="preserve"> PAGEREF _Toc114998379 \h </w:instrText>
        </w:r>
        <w:r w:rsidR="00A53285">
          <w:rPr>
            <w:noProof/>
            <w:webHidden/>
          </w:rPr>
        </w:r>
        <w:r w:rsidR="00A53285">
          <w:rPr>
            <w:noProof/>
            <w:webHidden/>
          </w:rPr>
          <w:fldChar w:fldCharType="separate"/>
        </w:r>
        <w:r w:rsidR="006311F7">
          <w:rPr>
            <w:noProof/>
            <w:webHidden/>
          </w:rPr>
          <w:t>24</w:t>
        </w:r>
        <w:r w:rsidR="00A53285">
          <w:rPr>
            <w:noProof/>
            <w:webHidden/>
          </w:rPr>
          <w:fldChar w:fldCharType="end"/>
        </w:r>
      </w:hyperlink>
    </w:p>
    <w:p w14:paraId="3D9E093E" w14:textId="1CA46B44"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0" w:history="1">
        <w:r w:rsidR="00A53285" w:rsidRPr="006349AB">
          <w:rPr>
            <w:rStyle w:val="Hyperlink"/>
            <w:i/>
            <w:iCs/>
            <w:noProof/>
          </w:rPr>
          <w:t>Slika 26. Dodavanje PLC-a</w:t>
        </w:r>
        <w:r w:rsidR="00A53285">
          <w:rPr>
            <w:noProof/>
            <w:webHidden/>
          </w:rPr>
          <w:tab/>
        </w:r>
        <w:r w:rsidR="00A53285">
          <w:rPr>
            <w:noProof/>
            <w:webHidden/>
          </w:rPr>
          <w:fldChar w:fldCharType="begin"/>
        </w:r>
        <w:r w:rsidR="00A53285">
          <w:rPr>
            <w:noProof/>
            <w:webHidden/>
          </w:rPr>
          <w:instrText xml:space="preserve"> PAGEREF _Toc114998380 \h </w:instrText>
        </w:r>
        <w:r w:rsidR="00A53285">
          <w:rPr>
            <w:noProof/>
            <w:webHidden/>
          </w:rPr>
        </w:r>
        <w:r w:rsidR="00A53285">
          <w:rPr>
            <w:noProof/>
            <w:webHidden/>
          </w:rPr>
          <w:fldChar w:fldCharType="separate"/>
        </w:r>
        <w:r w:rsidR="006311F7">
          <w:rPr>
            <w:noProof/>
            <w:webHidden/>
          </w:rPr>
          <w:t>25</w:t>
        </w:r>
        <w:r w:rsidR="00A53285">
          <w:rPr>
            <w:noProof/>
            <w:webHidden/>
          </w:rPr>
          <w:fldChar w:fldCharType="end"/>
        </w:r>
      </w:hyperlink>
    </w:p>
    <w:p w14:paraId="72D56251" w14:textId="0F2DD80C"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1" w:history="1">
        <w:r w:rsidR="00A53285" w:rsidRPr="006349AB">
          <w:rPr>
            <w:rStyle w:val="Hyperlink"/>
            <w:i/>
            <w:iCs/>
            <w:noProof/>
          </w:rPr>
          <w:t>Slika 27. GSD S120</w:t>
        </w:r>
        <w:r w:rsidR="00A53285">
          <w:rPr>
            <w:noProof/>
            <w:webHidden/>
          </w:rPr>
          <w:tab/>
        </w:r>
        <w:r w:rsidR="00A53285">
          <w:rPr>
            <w:noProof/>
            <w:webHidden/>
          </w:rPr>
          <w:fldChar w:fldCharType="begin"/>
        </w:r>
        <w:r w:rsidR="00A53285">
          <w:rPr>
            <w:noProof/>
            <w:webHidden/>
          </w:rPr>
          <w:instrText xml:space="preserve"> PAGEREF _Toc114998381 \h </w:instrText>
        </w:r>
        <w:r w:rsidR="00A53285">
          <w:rPr>
            <w:noProof/>
            <w:webHidden/>
          </w:rPr>
        </w:r>
        <w:r w:rsidR="00A53285">
          <w:rPr>
            <w:noProof/>
            <w:webHidden/>
          </w:rPr>
          <w:fldChar w:fldCharType="separate"/>
        </w:r>
        <w:r w:rsidR="006311F7">
          <w:rPr>
            <w:noProof/>
            <w:webHidden/>
          </w:rPr>
          <w:t>26</w:t>
        </w:r>
        <w:r w:rsidR="00A53285">
          <w:rPr>
            <w:noProof/>
            <w:webHidden/>
          </w:rPr>
          <w:fldChar w:fldCharType="end"/>
        </w:r>
      </w:hyperlink>
    </w:p>
    <w:p w14:paraId="7F29B29C" w14:textId="0345ACF6"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2" w:history="1">
        <w:r w:rsidR="00A53285" w:rsidRPr="006349AB">
          <w:rPr>
            <w:rStyle w:val="Hyperlink"/>
            <w:i/>
            <w:iCs/>
            <w:noProof/>
          </w:rPr>
          <w:t>Slika 28. Mrežni prikaz uređaja</w:t>
        </w:r>
        <w:r w:rsidR="00A53285">
          <w:rPr>
            <w:noProof/>
            <w:webHidden/>
          </w:rPr>
          <w:tab/>
        </w:r>
        <w:r w:rsidR="00A53285">
          <w:rPr>
            <w:noProof/>
            <w:webHidden/>
          </w:rPr>
          <w:fldChar w:fldCharType="begin"/>
        </w:r>
        <w:r w:rsidR="00A53285">
          <w:rPr>
            <w:noProof/>
            <w:webHidden/>
          </w:rPr>
          <w:instrText xml:space="preserve"> PAGEREF _Toc114998382 \h </w:instrText>
        </w:r>
        <w:r w:rsidR="00A53285">
          <w:rPr>
            <w:noProof/>
            <w:webHidden/>
          </w:rPr>
        </w:r>
        <w:r w:rsidR="00A53285">
          <w:rPr>
            <w:noProof/>
            <w:webHidden/>
          </w:rPr>
          <w:fldChar w:fldCharType="separate"/>
        </w:r>
        <w:r w:rsidR="006311F7">
          <w:rPr>
            <w:noProof/>
            <w:webHidden/>
          </w:rPr>
          <w:t>27</w:t>
        </w:r>
        <w:r w:rsidR="00A53285">
          <w:rPr>
            <w:noProof/>
            <w:webHidden/>
          </w:rPr>
          <w:fldChar w:fldCharType="end"/>
        </w:r>
      </w:hyperlink>
    </w:p>
    <w:p w14:paraId="7DB60E2B" w14:textId="2A4D6E07"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3" w:history="1">
        <w:r w:rsidR="00A53285" w:rsidRPr="006349AB">
          <w:rPr>
            <w:rStyle w:val="Hyperlink"/>
            <w:i/>
            <w:iCs/>
            <w:noProof/>
          </w:rPr>
          <w:t>Slika 29. Topografski prikaz uređaja</w:t>
        </w:r>
        <w:r w:rsidR="00A53285">
          <w:rPr>
            <w:noProof/>
            <w:webHidden/>
          </w:rPr>
          <w:tab/>
        </w:r>
        <w:r w:rsidR="00A53285">
          <w:rPr>
            <w:noProof/>
            <w:webHidden/>
          </w:rPr>
          <w:fldChar w:fldCharType="begin"/>
        </w:r>
        <w:r w:rsidR="00A53285">
          <w:rPr>
            <w:noProof/>
            <w:webHidden/>
          </w:rPr>
          <w:instrText xml:space="preserve"> PAGEREF _Toc114998383 \h </w:instrText>
        </w:r>
        <w:r w:rsidR="00A53285">
          <w:rPr>
            <w:noProof/>
            <w:webHidden/>
          </w:rPr>
        </w:r>
        <w:r w:rsidR="00A53285">
          <w:rPr>
            <w:noProof/>
            <w:webHidden/>
          </w:rPr>
          <w:fldChar w:fldCharType="separate"/>
        </w:r>
        <w:r w:rsidR="006311F7">
          <w:rPr>
            <w:noProof/>
            <w:webHidden/>
          </w:rPr>
          <w:t>28</w:t>
        </w:r>
        <w:r w:rsidR="00A53285">
          <w:rPr>
            <w:noProof/>
            <w:webHidden/>
          </w:rPr>
          <w:fldChar w:fldCharType="end"/>
        </w:r>
      </w:hyperlink>
    </w:p>
    <w:p w14:paraId="4C4A7F6E" w14:textId="70C39EFD"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4" w:history="1">
        <w:r w:rsidR="00A53285" w:rsidRPr="006349AB">
          <w:rPr>
            <w:rStyle w:val="Hyperlink"/>
            <w:i/>
            <w:iCs/>
            <w:noProof/>
          </w:rPr>
          <w:t>Slika 30. Ljestvičasti dijagram za otpuštanje kočnice</w:t>
        </w:r>
        <w:r w:rsidR="00A53285">
          <w:rPr>
            <w:noProof/>
            <w:webHidden/>
          </w:rPr>
          <w:tab/>
        </w:r>
        <w:r w:rsidR="00A53285">
          <w:rPr>
            <w:noProof/>
            <w:webHidden/>
          </w:rPr>
          <w:fldChar w:fldCharType="begin"/>
        </w:r>
        <w:r w:rsidR="00A53285">
          <w:rPr>
            <w:noProof/>
            <w:webHidden/>
          </w:rPr>
          <w:instrText xml:space="preserve"> PAGEREF _Toc114998384 \h </w:instrText>
        </w:r>
        <w:r w:rsidR="00A53285">
          <w:rPr>
            <w:noProof/>
            <w:webHidden/>
          </w:rPr>
        </w:r>
        <w:r w:rsidR="00A53285">
          <w:rPr>
            <w:noProof/>
            <w:webHidden/>
          </w:rPr>
          <w:fldChar w:fldCharType="separate"/>
        </w:r>
        <w:r w:rsidR="006311F7">
          <w:rPr>
            <w:noProof/>
            <w:webHidden/>
          </w:rPr>
          <w:t>28</w:t>
        </w:r>
        <w:r w:rsidR="00A53285">
          <w:rPr>
            <w:noProof/>
            <w:webHidden/>
          </w:rPr>
          <w:fldChar w:fldCharType="end"/>
        </w:r>
      </w:hyperlink>
    </w:p>
    <w:p w14:paraId="610789E2" w14:textId="60DA0DAE"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5" w:history="1">
        <w:r w:rsidR="00A53285" w:rsidRPr="006349AB">
          <w:rPr>
            <w:rStyle w:val="Hyperlink"/>
            <w:i/>
            <w:iCs/>
            <w:noProof/>
          </w:rPr>
          <w:t>Slika 31. SinaPos funkcijski blok</w:t>
        </w:r>
        <w:r w:rsidR="00A53285">
          <w:rPr>
            <w:noProof/>
            <w:webHidden/>
          </w:rPr>
          <w:tab/>
        </w:r>
        <w:r w:rsidR="00A53285">
          <w:rPr>
            <w:noProof/>
            <w:webHidden/>
          </w:rPr>
          <w:fldChar w:fldCharType="begin"/>
        </w:r>
        <w:r w:rsidR="00A53285">
          <w:rPr>
            <w:noProof/>
            <w:webHidden/>
          </w:rPr>
          <w:instrText xml:space="preserve"> PAGEREF _Toc114998385 \h </w:instrText>
        </w:r>
        <w:r w:rsidR="00A53285">
          <w:rPr>
            <w:noProof/>
            <w:webHidden/>
          </w:rPr>
        </w:r>
        <w:r w:rsidR="00A53285">
          <w:rPr>
            <w:noProof/>
            <w:webHidden/>
          </w:rPr>
          <w:fldChar w:fldCharType="separate"/>
        </w:r>
        <w:r w:rsidR="006311F7">
          <w:rPr>
            <w:noProof/>
            <w:webHidden/>
          </w:rPr>
          <w:t>29</w:t>
        </w:r>
        <w:r w:rsidR="00A53285">
          <w:rPr>
            <w:noProof/>
            <w:webHidden/>
          </w:rPr>
          <w:fldChar w:fldCharType="end"/>
        </w:r>
      </w:hyperlink>
    </w:p>
    <w:p w14:paraId="794184A8" w14:textId="7ACEDFA4"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6" w:history="1">
        <w:r w:rsidR="00A53285" w:rsidRPr="006349AB">
          <w:rPr>
            <w:rStyle w:val="Hyperlink"/>
            <w:i/>
            <w:iCs/>
            <w:noProof/>
          </w:rPr>
          <w:t>Slika 32. SinaPos tablica oznaka</w:t>
        </w:r>
        <w:r w:rsidR="00A53285">
          <w:rPr>
            <w:noProof/>
            <w:webHidden/>
          </w:rPr>
          <w:tab/>
        </w:r>
        <w:r w:rsidR="00A53285">
          <w:rPr>
            <w:noProof/>
            <w:webHidden/>
          </w:rPr>
          <w:fldChar w:fldCharType="begin"/>
        </w:r>
        <w:r w:rsidR="00A53285">
          <w:rPr>
            <w:noProof/>
            <w:webHidden/>
          </w:rPr>
          <w:instrText xml:space="preserve"> PAGEREF _Toc114998386 \h </w:instrText>
        </w:r>
        <w:r w:rsidR="00A53285">
          <w:rPr>
            <w:noProof/>
            <w:webHidden/>
          </w:rPr>
        </w:r>
        <w:r w:rsidR="00A53285">
          <w:rPr>
            <w:noProof/>
            <w:webHidden/>
          </w:rPr>
          <w:fldChar w:fldCharType="separate"/>
        </w:r>
        <w:r w:rsidR="006311F7">
          <w:rPr>
            <w:noProof/>
            <w:webHidden/>
          </w:rPr>
          <w:t>30</w:t>
        </w:r>
        <w:r w:rsidR="00A53285">
          <w:rPr>
            <w:noProof/>
            <w:webHidden/>
          </w:rPr>
          <w:fldChar w:fldCharType="end"/>
        </w:r>
      </w:hyperlink>
    </w:p>
    <w:p w14:paraId="618B0DE6" w14:textId="10520F69"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7" w:history="1">
        <w:r w:rsidR="00A53285" w:rsidRPr="006349AB">
          <w:rPr>
            <w:rStyle w:val="Hyperlink"/>
            <w:i/>
            <w:iCs/>
            <w:noProof/>
          </w:rPr>
          <w:t>Slika 33. Početni zaslon HMI-a</w:t>
        </w:r>
        <w:r w:rsidR="00A53285">
          <w:rPr>
            <w:noProof/>
            <w:webHidden/>
          </w:rPr>
          <w:tab/>
        </w:r>
        <w:r w:rsidR="00A53285">
          <w:rPr>
            <w:noProof/>
            <w:webHidden/>
          </w:rPr>
          <w:fldChar w:fldCharType="begin"/>
        </w:r>
        <w:r w:rsidR="00A53285">
          <w:rPr>
            <w:noProof/>
            <w:webHidden/>
          </w:rPr>
          <w:instrText xml:space="preserve"> PAGEREF _Toc114998387 \h </w:instrText>
        </w:r>
        <w:r w:rsidR="00A53285">
          <w:rPr>
            <w:noProof/>
            <w:webHidden/>
          </w:rPr>
        </w:r>
        <w:r w:rsidR="00A53285">
          <w:rPr>
            <w:noProof/>
            <w:webHidden/>
          </w:rPr>
          <w:fldChar w:fldCharType="separate"/>
        </w:r>
        <w:r w:rsidR="006311F7">
          <w:rPr>
            <w:noProof/>
            <w:webHidden/>
          </w:rPr>
          <w:t>31</w:t>
        </w:r>
        <w:r w:rsidR="00A53285">
          <w:rPr>
            <w:noProof/>
            <w:webHidden/>
          </w:rPr>
          <w:fldChar w:fldCharType="end"/>
        </w:r>
      </w:hyperlink>
    </w:p>
    <w:p w14:paraId="2EA12DE9" w14:textId="41A7D420"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8" w:history="1">
        <w:r w:rsidR="00A53285" w:rsidRPr="006349AB">
          <w:rPr>
            <w:rStyle w:val="Hyperlink"/>
            <w:i/>
            <w:iCs/>
            <w:noProof/>
          </w:rPr>
          <w:t>Slika 34. HMI Tag table</w:t>
        </w:r>
        <w:r w:rsidR="00A53285">
          <w:rPr>
            <w:noProof/>
            <w:webHidden/>
          </w:rPr>
          <w:tab/>
        </w:r>
        <w:r w:rsidR="00A53285">
          <w:rPr>
            <w:noProof/>
            <w:webHidden/>
          </w:rPr>
          <w:fldChar w:fldCharType="begin"/>
        </w:r>
        <w:r w:rsidR="00A53285">
          <w:rPr>
            <w:noProof/>
            <w:webHidden/>
          </w:rPr>
          <w:instrText xml:space="preserve"> PAGEREF _Toc114998388 \h </w:instrText>
        </w:r>
        <w:r w:rsidR="00A53285">
          <w:rPr>
            <w:noProof/>
            <w:webHidden/>
          </w:rPr>
        </w:r>
        <w:r w:rsidR="00A53285">
          <w:rPr>
            <w:noProof/>
            <w:webHidden/>
          </w:rPr>
          <w:fldChar w:fldCharType="separate"/>
        </w:r>
        <w:r w:rsidR="006311F7">
          <w:rPr>
            <w:noProof/>
            <w:webHidden/>
          </w:rPr>
          <w:t>31</w:t>
        </w:r>
        <w:r w:rsidR="00A53285">
          <w:rPr>
            <w:noProof/>
            <w:webHidden/>
          </w:rPr>
          <w:fldChar w:fldCharType="end"/>
        </w:r>
      </w:hyperlink>
    </w:p>
    <w:p w14:paraId="786B190F" w14:textId="3051C044"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89" w:history="1">
        <w:r w:rsidR="00A53285" w:rsidRPr="006349AB">
          <w:rPr>
            <w:rStyle w:val="Hyperlink"/>
            <w:i/>
            <w:iCs/>
            <w:noProof/>
          </w:rPr>
          <w:t>Slika 35. Dodavanje frekvencijskog pretvarača</w:t>
        </w:r>
        <w:r w:rsidR="00A53285">
          <w:rPr>
            <w:noProof/>
            <w:webHidden/>
          </w:rPr>
          <w:tab/>
        </w:r>
        <w:r w:rsidR="00A53285">
          <w:rPr>
            <w:noProof/>
            <w:webHidden/>
          </w:rPr>
          <w:fldChar w:fldCharType="begin"/>
        </w:r>
        <w:r w:rsidR="00A53285">
          <w:rPr>
            <w:noProof/>
            <w:webHidden/>
          </w:rPr>
          <w:instrText xml:space="preserve"> PAGEREF _Toc114998389 \h </w:instrText>
        </w:r>
        <w:r w:rsidR="00A53285">
          <w:rPr>
            <w:noProof/>
            <w:webHidden/>
          </w:rPr>
        </w:r>
        <w:r w:rsidR="00A53285">
          <w:rPr>
            <w:noProof/>
            <w:webHidden/>
          </w:rPr>
          <w:fldChar w:fldCharType="separate"/>
        </w:r>
        <w:r w:rsidR="006311F7">
          <w:rPr>
            <w:noProof/>
            <w:webHidden/>
          </w:rPr>
          <w:t>1</w:t>
        </w:r>
        <w:r w:rsidR="00A53285">
          <w:rPr>
            <w:noProof/>
            <w:webHidden/>
          </w:rPr>
          <w:fldChar w:fldCharType="end"/>
        </w:r>
      </w:hyperlink>
    </w:p>
    <w:p w14:paraId="3FAD5759" w14:textId="6503B52C"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90" w:history="1">
        <w:r w:rsidR="00A53285" w:rsidRPr="006349AB">
          <w:rPr>
            <w:rStyle w:val="Hyperlink"/>
            <w:i/>
            <w:iCs/>
            <w:noProof/>
          </w:rPr>
          <w:t>Slika 36. Konfiguracija S120</w:t>
        </w:r>
        <w:r w:rsidR="00A53285">
          <w:rPr>
            <w:noProof/>
            <w:webHidden/>
          </w:rPr>
          <w:tab/>
        </w:r>
        <w:r w:rsidR="00A53285">
          <w:rPr>
            <w:noProof/>
            <w:webHidden/>
          </w:rPr>
          <w:fldChar w:fldCharType="begin"/>
        </w:r>
        <w:r w:rsidR="00A53285">
          <w:rPr>
            <w:noProof/>
            <w:webHidden/>
          </w:rPr>
          <w:instrText xml:space="preserve"> PAGEREF _Toc114998390 \h </w:instrText>
        </w:r>
        <w:r w:rsidR="00A53285">
          <w:rPr>
            <w:noProof/>
            <w:webHidden/>
          </w:rPr>
        </w:r>
        <w:r w:rsidR="00A53285">
          <w:rPr>
            <w:noProof/>
            <w:webHidden/>
          </w:rPr>
          <w:fldChar w:fldCharType="separate"/>
        </w:r>
        <w:r w:rsidR="006311F7">
          <w:rPr>
            <w:noProof/>
            <w:webHidden/>
          </w:rPr>
          <w:t>2</w:t>
        </w:r>
        <w:r w:rsidR="00A53285">
          <w:rPr>
            <w:noProof/>
            <w:webHidden/>
          </w:rPr>
          <w:fldChar w:fldCharType="end"/>
        </w:r>
      </w:hyperlink>
    </w:p>
    <w:p w14:paraId="77FCD7C2" w14:textId="6DAEC1C0" w:rsidR="00A53285" w:rsidRDefault="00000000">
      <w:pPr>
        <w:pStyle w:val="TableofFigures"/>
        <w:tabs>
          <w:tab w:val="right" w:leader="dot" w:pos="9060"/>
        </w:tabs>
        <w:rPr>
          <w:rFonts w:asciiTheme="minorHAnsi" w:eastAsiaTheme="minorEastAsia" w:hAnsiTheme="minorHAnsi" w:cstheme="minorBidi"/>
          <w:noProof/>
          <w:sz w:val="22"/>
          <w:szCs w:val="22"/>
          <w:lang w:val="en-US" w:eastAsia="en-US"/>
        </w:rPr>
      </w:pPr>
      <w:hyperlink w:anchor="_Toc114998391" w:history="1">
        <w:r w:rsidR="00A53285" w:rsidRPr="006349AB">
          <w:rPr>
            <w:rStyle w:val="Hyperlink"/>
            <w:i/>
            <w:iCs/>
            <w:noProof/>
          </w:rPr>
          <w:t>Slika 37. Kontrola kočnice</w:t>
        </w:r>
        <w:r w:rsidR="00A53285">
          <w:rPr>
            <w:noProof/>
            <w:webHidden/>
          </w:rPr>
          <w:tab/>
        </w:r>
        <w:r w:rsidR="00A53285">
          <w:rPr>
            <w:noProof/>
            <w:webHidden/>
          </w:rPr>
          <w:fldChar w:fldCharType="begin"/>
        </w:r>
        <w:r w:rsidR="00A53285">
          <w:rPr>
            <w:noProof/>
            <w:webHidden/>
          </w:rPr>
          <w:instrText xml:space="preserve"> PAGEREF _Toc114998391 \h </w:instrText>
        </w:r>
        <w:r w:rsidR="00A53285">
          <w:rPr>
            <w:noProof/>
            <w:webHidden/>
          </w:rPr>
        </w:r>
        <w:r w:rsidR="00A53285">
          <w:rPr>
            <w:noProof/>
            <w:webHidden/>
          </w:rPr>
          <w:fldChar w:fldCharType="separate"/>
        </w:r>
        <w:r w:rsidR="006311F7">
          <w:rPr>
            <w:noProof/>
            <w:webHidden/>
          </w:rPr>
          <w:t>2</w:t>
        </w:r>
        <w:r w:rsidR="00A53285">
          <w:rPr>
            <w:noProof/>
            <w:webHidden/>
          </w:rPr>
          <w:fldChar w:fldCharType="end"/>
        </w:r>
      </w:hyperlink>
    </w:p>
    <w:p w14:paraId="4F2472A3" w14:textId="39EE12EE" w:rsidR="005314B5" w:rsidRDefault="00460AD8" w:rsidP="00920F80">
      <w:r>
        <w:fldChar w:fldCharType="end"/>
      </w:r>
      <w:bookmarkStart w:id="6" w:name="_Toc114661227"/>
      <w:r w:rsidR="005314B5">
        <w:br w:type="page"/>
      </w:r>
    </w:p>
    <w:p w14:paraId="7E95332F" w14:textId="441DED33" w:rsidR="00344CF5" w:rsidRPr="00D3650C" w:rsidRDefault="00344CF5" w:rsidP="0011478C">
      <w:r w:rsidRPr="0011478C">
        <w:rPr>
          <w:b/>
          <w:sz w:val="28"/>
        </w:rPr>
        <w:lastRenderedPageBreak/>
        <w:t>SAŽETAK</w:t>
      </w:r>
      <w:bookmarkEnd w:id="3"/>
      <w:bookmarkEnd w:id="2"/>
      <w:bookmarkEnd w:id="1"/>
      <w:bookmarkEnd w:id="6"/>
    </w:p>
    <w:p w14:paraId="04AAE190" w14:textId="6AFCDA11" w:rsidR="00360F38" w:rsidRDefault="00360F38" w:rsidP="00360F38">
      <w:pPr>
        <w:pStyle w:val="TEKST"/>
      </w:pPr>
      <w:r>
        <w:t xml:space="preserve">  U ovom završnom radu opisan je proces izrade linearnog tračnog sustava. Počevši od </w:t>
      </w:r>
      <w:r w:rsidR="00407C61">
        <w:t xml:space="preserve">3D </w:t>
      </w:r>
      <w:r>
        <w:t xml:space="preserve"> modeliranja konstrukcije, </w:t>
      </w:r>
      <w:r w:rsidR="009B10E4">
        <w:t>programiranja</w:t>
      </w:r>
      <w:r>
        <w:t xml:space="preserve"> softvera </w:t>
      </w:r>
      <w:r w:rsidR="009B10E4">
        <w:t>na PLC-u</w:t>
      </w:r>
      <w:r w:rsidR="00494573">
        <w:t xml:space="preserve">, izrade sučelja za </w:t>
      </w:r>
      <w:r w:rsidR="005314B5">
        <w:t>upravljanje</w:t>
      </w:r>
      <w:r w:rsidR="00494573">
        <w:t xml:space="preserve"> i nadzor prema korisniku putem HMI-a</w:t>
      </w:r>
      <w:r w:rsidR="009B10E4">
        <w:t xml:space="preserve"> </w:t>
      </w:r>
      <w:r>
        <w:t>i razrade rješenja funkcijskih problema do fizič</w:t>
      </w:r>
      <w:r w:rsidR="00407C61">
        <w:t xml:space="preserve">ke integracije </w:t>
      </w:r>
      <w:r>
        <w:t>konstrukcije u laboratoriju.</w:t>
      </w:r>
      <w:r w:rsidR="00D3650C">
        <w:t xml:space="preserve"> Opisane su karakteristike razvijenog i izrađenog tračnog sustava, kao i sigurnosni aspekti takvog sustava.</w:t>
      </w:r>
      <w:r>
        <w:t xml:space="preserve"> Također, pobliže je objašnjeno funkcioniranje pojedinih komponenti konstrukcije kao i njihova interakcija međusobno i s korisnikom. Namjena </w:t>
      </w:r>
      <w:r w:rsidR="00407C61">
        <w:t>linearnog tračnog sustava</w:t>
      </w:r>
      <w:r>
        <w:t xml:space="preserve"> jest omoguć</w:t>
      </w:r>
      <w:r w:rsidR="00407C61">
        <w:t>iti</w:t>
      </w:r>
      <w:r>
        <w:t xml:space="preserve"> </w:t>
      </w:r>
      <w:r w:rsidR="00407C61">
        <w:t xml:space="preserve">proširenje radnog prostora proizvoljnog industrijskog robota. </w:t>
      </w:r>
    </w:p>
    <w:p w14:paraId="3B5BC40F" w14:textId="4A7D5023" w:rsidR="00360F38" w:rsidRDefault="00360F38" w:rsidP="00360F38">
      <w:pPr>
        <w:pStyle w:val="TEKST"/>
      </w:pPr>
    </w:p>
    <w:p w14:paraId="44781CA4" w14:textId="77777777" w:rsidR="00360F38" w:rsidRDefault="00360F38" w:rsidP="00360F38">
      <w:pPr>
        <w:pStyle w:val="TEKST"/>
      </w:pPr>
    </w:p>
    <w:p w14:paraId="6CA20AAF" w14:textId="71D7B17C" w:rsidR="003452E7" w:rsidRPr="0019426D" w:rsidRDefault="00360F38" w:rsidP="003452E7">
      <w:pPr>
        <w:pStyle w:val="TEKST"/>
      </w:pPr>
      <w:r>
        <w:t>Ključne riječi: linearni tračni sustav, PLC</w:t>
      </w:r>
      <w:r w:rsidR="00D3650C">
        <w:t>, HMI, 3D modeliranje, TIA Portal</w:t>
      </w:r>
    </w:p>
    <w:p w14:paraId="1F80C38A" w14:textId="77777777" w:rsidR="008A286B" w:rsidRPr="0019426D" w:rsidRDefault="008A286B" w:rsidP="003452E7">
      <w:pPr>
        <w:pStyle w:val="TEKST"/>
      </w:pPr>
    </w:p>
    <w:p w14:paraId="29DA4CD7" w14:textId="77777777" w:rsidR="008A286B" w:rsidRPr="0019426D" w:rsidRDefault="008A286B" w:rsidP="008310D2">
      <w:pPr>
        <w:pStyle w:val="Tekst0"/>
      </w:pPr>
    </w:p>
    <w:p w14:paraId="36C2A76D" w14:textId="77777777" w:rsidR="008A286B" w:rsidRPr="0019426D" w:rsidRDefault="008A286B" w:rsidP="003452E7">
      <w:pPr>
        <w:pStyle w:val="TEKST"/>
      </w:pPr>
    </w:p>
    <w:p w14:paraId="649DD9D6" w14:textId="77777777" w:rsidR="008A286B" w:rsidRPr="0019426D" w:rsidRDefault="008A286B" w:rsidP="003452E7">
      <w:pPr>
        <w:pStyle w:val="TEKST"/>
      </w:pPr>
    </w:p>
    <w:p w14:paraId="16BACD66" w14:textId="77777777" w:rsidR="008A286B" w:rsidRPr="0019426D" w:rsidRDefault="008A286B" w:rsidP="003452E7">
      <w:pPr>
        <w:pStyle w:val="TEKST"/>
      </w:pPr>
    </w:p>
    <w:p w14:paraId="17666FB0" w14:textId="77777777" w:rsidR="008A286B" w:rsidRPr="0019426D" w:rsidRDefault="008A286B" w:rsidP="003452E7">
      <w:pPr>
        <w:pStyle w:val="TEKST"/>
      </w:pPr>
    </w:p>
    <w:p w14:paraId="4FD77E2A" w14:textId="77777777" w:rsidR="008A286B" w:rsidRPr="0019426D" w:rsidRDefault="008A286B" w:rsidP="003452E7">
      <w:pPr>
        <w:pStyle w:val="TEKST"/>
      </w:pPr>
    </w:p>
    <w:p w14:paraId="190FF930" w14:textId="77777777" w:rsidR="008A286B" w:rsidRPr="0019426D" w:rsidRDefault="008A286B" w:rsidP="003452E7">
      <w:pPr>
        <w:pStyle w:val="TEKST"/>
      </w:pPr>
    </w:p>
    <w:p w14:paraId="14D75772" w14:textId="77777777" w:rsidR="008A286B" w:rsidRPr="0019426D" w:rsidRDefault="008A286B" w:rsidP="003452E7">
      <w:pPr>
        <w:pStyle w:val="TEKST"/>
      </w:pPr>
    </w:p>
    <w:p w14:paraId="24425BF3" w14:textId="77777777" w:rsidR="008A286B" w:rsidRPr="0019426D" w:rsidRDefault="008A286B" w:rsidP="003452E7">
      <w:pPr>
        <w:pStyle w:val="TEKST"/>
      </w:pPr>
    </w:p>
    <w:p w14:paraId="20CE4136" w14:textId="77777777" w:rsidR="008A286B" w:rsidRPr="0019426D" w:rsidRDefault="008A286B" w:rsidP="003452E7">
      <w:pPr>
        <w:pStyle w:val="TEKST"/>
      </w:pPr>
    </w:p>
    <w:p w14:paraId="23A8767B" w14:textId="77777777" w:rsidR="008A286B" w:rsidRPr="0019426D" w:rsidRDefault="008A286B" w:rsidP="003452E7">
      <w:pPr>
        <w:pStyle w:val="TEKST"/>
      </w:pPr>
    </w:p>
    <w:p w14:paraId="10D61990" w14:textId="77777777" w:rsidR="008A286B" w:rsidRPr="0019426D" w:rsidRDefault="008A286B" w:rsidP="003452E7">
      <w:pPr>
        <w:pStyle w:val="TEKST"/>
      </w:pPr>
    </w:p>
    <w:p w14:paraId="009F6ABB" w14:textId="77777777" w:rsidR="008A286B" w:rsidRPr="0019426D" w:rsidRDefault="008A286B" w:rsidP="003452E7">
      <w:pPr>
        <w:pStyle w:val="TEKST"/>
      </w:pPr>
    </w:p>
    <w:p w14:paraId="7ECE2AFF" w14:textId="77777777" w:rsidR="008A286B" w:rsidRPr="0019426D" w:rsidRDefault="008A286B" w:rsidP="003452E7">
      <w:pPr>
        <w:pStyle w:val="TEKST"/>
      </w:pPr>
    </w:p>
    <w:p w14:paraId="019E5C34" w14:textId="77777777" w:rsidR="008A286B" w:rsidRPr="0019426D" w:rsidRDefault="008A286B" w:rsidP="003452E7">
      <w:pPr>
        <w:pStyle w:val="TEKST"/>
      </w:pPr>
    </w:p>
    <w:p w14:paraId="4035C1FB" w14:textId="52DEA254" w:rsidR="005E6EEC" w:rsidRPr="0019426D" w:rsidRDefault="00360F38" w:rsidP="006000B5">
      <w:pPr>
        <w:pStyle w:val="1NASLOV"/>
        <w:numPr>
          <w:ilvl w:val="0"/>
          <w:numId w:val="0"/>
        </w:numPr>
      </w:pPr>
      <w:bookmarkStart w:id="7" w:name="_Toc113799865"/>
      <w:bookmarkStart w:id="8" w:name="_Toc114661228"/>
      <w:bookmarkStart w:id="9" w:name="_Toc115076409"/>
      <w:r>
        <w:lastRenderedPageBreak/>
        <w:t>S</w:t>
      </w:r>
      <w:r w:rsidR="008A286B" w:rsidRPr="0019426D">
        <w:t>UMMARY</w:t>
      </w:r>
      <w:bookmarkEnd w:id="7"/>
      <w:bookmarkEnd w:id="8"/>
      <w:bookmarkEnd w:id="9"/>
    </w:p>
    <w:p w14:paraId="695F9D76" w14:textId="7B9AD940" w:rsidR="005E6EEC" w:rsidRDefault="006000B5" w:rsidP="006000B5">
      <w:pPr>
        <w:pStyle w:val="Tekst0"/>
      </w:pPr>
      <w:r>
        <w:t xml:space="preserve">This paper describes the process of making a linear track system. Starting with </w:t>
      </w:r>
      <w:r w:rsidR="005314B5">
        <w:t>3D</w:t>
      </w:r>
      <w:r>
        <w:t xml:space="preserve"> modeling</w:t>
      </w:r>
      <w:r w:rsidR="005314B5">
        <w:t xml:space="preserve">, </w:t>
      </w:r>
      <w:r>
        <w:t xml:space="preserve"> </w:t>
      </w:r>
      <w:r w:rsidR="009B10E4">
        <w:t>PLC</w:t>
      </w:r>
      <w:r>
        <w:t xml:space="preserve"> software </w:t>
      </w:r>
      <w:r w:rsidR="005314B5">
        <w:t>development</w:t>
      </w:r>
      <w:r w:rsidR="008A42E8">
        <w:t xml:space="preserve">, making the interface for control and supervision of the system throught a HMI </w:t>
      </w:r>
      <w:r>
        <w:t xml:space="preserve">and functionality  optimization and finally ending with </w:t>
      </w:r>
      <w:r w:rsidR="003529AE">
        <w:t xml:space="preserve">the </w:t>
      </w:r>
      <w:r w:rsidR="008A42E8">
        <w:t xml:space="preserve">integration of the </w:t>
      </w:r>
      <w:r w:rsidR="003529AE">
        <w:t>assembly in the laboratory.</w:t>
      </w:r>
      <w:r w:rsidR="008A42E8">
        <w:t xml:space="preserve"> It describes the</w:t>
      </w:r>
      <w:r w:rsidR="00952BB7">
        <w:t xml:space="preserve"> </w:t>
      </w:r>
      <w:r w:rsidR="00952BB7" w:rsidRPr="00952BB7">
        <w:t>characteristics</w:t>
      </w:r>
      <w:r w:rsidR="003529AE">
        <w:t xml:space="preserve"> </w:t>
      </w:r>
      <w:r w:rsidR="00952BB7">
        <w:t xml:space="preserve">of the developed track system, as well as the safety aspects of such a system. </w:t>
      </w:r>
      <w:r w:rsidR="003529AE">
        <w:t>Further, it exp</w:t>
      </w:r>
      <w:r w:rsidR="001E1E01">
        <w:t>lains</w:t>
      </w:r>
      <w:r w:rsidR="003529AE">
        <w:t xml:space="preserve"> the functioning of each individual component including their interaction with each other and with the user. The purpose </w:t>
      </w:r>
      <w:r w:rsidR="00952BB7">
        <w:t>of a linear track system is to enable the expansion of the work space of a chosen indust</w:t>
      </w:r>
      <w:r w:rsidR="001E1E01">
        <w:t>r</w:t>
      </w:r>
      <w:r w:rsidR="00952BB7">
        <w:t xml:space="preserve">ial robot. </w:t>
      </w:r>
    </w:p>
    <w:p w14:paraId="69F0C08B" w14:textId="54178B1B" w:rsidR="00A62050" w:rsidRDefault="00A62050" w:rsidP="006000B5">
      <w:pPr>
        <w:pStyle w:val="Tekst0"/>
      </w:pPr>
    </w:p>
    <w:p w14:paraId="26407941" w14:textId="77777777" w:rsidR="00A62050" w:rsidRPr="0019426D" w:rsidRDefault="00A62050" w:rsidP="006000B5">
      <w:pPr>
        <w:pStyle w:val="Tekst0"/>
      </w:pPr>
    </w:p>
    <w:p w14:paraId="1428AB8F" w14:textId="19FDD8A2" w:rsidR="005E6EEC" w:rsidRPr="0019426D" w:rsidRDefault="00C765F4" w:rsidP="005E6EEC">
      <w:pPr>
        <w:pStyle w:val="TEKST"/>
      </w:pPr>
      <w:r w:rsidRPr="0019426D">
        <w:t>Key words</w:t>
      </w:r>
      <w:r w:rsidR="005E6EEC" w:rsidRPr="0019426D">
        <w:t>:</w:t>
      </w:r>
      <w:r w:rsidR="00A62050">
        <w:t xml:space="preserve"> linear track system, PLC</w:t>
      </w:r>
      <w:r w:rsidR="00952BB7">
        <w:t>, HMI, 3D modeling, TIA Portal</w:t>
      </w:r>
    </w:p>
    <w:p w14:paraId="774A51CE" w14:textId="77777777" w:rsidR="005E6EEC" w:rsidRPr="0019426D" w:rsidRDefault="005E6EEC" w:rsidP="005E6EEC">
      <w:pPr>
        <w:pStyle w:val="TEKST"/>
      </w:pPr>
    </w:p>
    <w:p w14:paraId="72D4923D" w14:textId="4291EE60" w:rsidR="00C03BF5" w:rsidRDefault="00C92BDA">
      <w:pPr>
        <w:pStyle w:val="1NASLOV"/>
        <w:numPr>
          <w:ilvl w:val="0"/>
          <w:numId w:val="12"/>
        </w:numPr>
      </w:pPr>
      <w:bookmarkStart w:id="10" w:name="_Toc287431606"/>
      <w:bookmarkStart w:id="11" w:name="_Toc287445047"/>
      <w:bookmarkStart w:id="12" w:name="_Toc113799866"/>
      <w:bookmarkStart w:id="13" w:name="_Toc114661229"/>
      <w:bookmarkStart w:id="14" w:name="_Toc115076410"/>
      <w:r w:rsidRPr="0000369E">
        <w:lastRenderedPageBreak/>
        <w:t>UVOD</w:t>
      </w:r>
      <w:bookmarkEnd w:id="10"/>
      <w:bookmarkEnd w:id="11"/>
      <w:bookmarkEnd w:id="12"/>
      <w:bookmarkEnd w:id="13"/>
      <w:bookmarkEnd w:id="14"/>
    </w:p>
    <w:p w14:paraId="7372B808" w14:textId="2D37EAD6" w:rsidR="008310D2" w:rsidRDefault="00D3769C" w:rsidP="00FD27A1">
      <w:pPr>
        <w:pStyle w:val="Tekst0"/>
        <w:ind w:firstLine="540"/>
      </w:pPr>
      <w:r>
        <w:t xml:space="preserve">Industrijski roboti </w:t>
      </w:r>
      <w:r w:rsidR="00603FA2">
        <w:t xml:space="preserve">sve više se koriste u automatiziranim sustavima i u proizvodnji. </w:t>
      </w:r>
      <w:r w:rsidR="00020504">
        <w:t xml:space="preserve">Korištenje robota omogućuje bržu i kvalitetniju proizvodnju, te su manje šanse za grešku. </w:t>
      </w:r>
      <w:r w:rsidR="00F80A94">
        <w:t xml:space="preserve">Glavna mana tih robota je njihov relativno mali </w:t>
      </w:r>
      <w:r w:rsidR="00952BB7">
        <w:t>doseg</w:t>
      </w:r>
      <w:r w:rsidR="00F80A94">
        <w:t xml:space="preserve"> i </w:t>
      </w:r>
      <w:r w:rsidR="00952BB7">
        <w:t xml:space="preserve">s time malen radni prostor. </w:t>
      </w:r>
    </w:p>
    <w:p w14:paraId="40BCA381" w14:textId="50542D9C" w:rsidR="00FD27A1" w:rsidRPr="008310D2" w:rsidRDefault="00FD27A1" w:rsidP="00FD27A1">
      <w:pPr>
        <w:pStyle w:val="Tekst0"/>
        <w:ind w:firstLine="540"/>
      </w:pPr>
      <w:r>
        <w:t xml:space="preserve">U ovom radu opisan je razvoj i izrada linearne tračne vodilice koja omogućuje pomicanje </w:t>
      </w:r>
      <w:r w:rsidR="00080368">
        <w:t xml:space="preserve">proizvoljnog industrijskog </w:t>
      </w:r>
      <w:r>
        <w:t xml:space="preserve">robota </w:t>
      </w:r>
      <w:r w:rsidR="00E64B90">
        <w:t xml:space="preserve">po vodilici </w:t>
      </w:r>
      <w:r>
        <w:t>duljine 2</w:t>
      </w:r>
      <w:r w:rsidR="00080368">
        <w:t>200</w:t>
      </w:r>
      <w:r>
        <w:t xml:space="preserve"> </w:t>
      </w:r>
      <w:r w:rsidR="00080368">
        <w:t>m</w:t>
      </w:r>
      <w:r>
        <w:t>m</w:t>
      </w:r>
      <w:r w:rsidR="00080368">
        <w:t xml:space="preserve"> čime mu </w:t>
      </w:r>
      <w:r w:rsidR="00E64B90">
        <w:t xml:space="preserve">se </w:t>
      </w:r>
      <w:r w:rsidR="00D85FFE">
        <w:t>značajno</w:t>
      </w:r>
      <w:r w:rsidR="00080368">
        <w:t xml:space="preserve"> povećava radni prostor</w:t>
      </w:r>
      <w:r>
        <w:t xml:space="preserve">. Sustav se sastoji od </w:t>
      </w:r>
      <w:r w:rsidR="00DB57C0">
        <w:t xml:space="preserve">mehaničkih i električnih komponenti koje je potrebno </w:t>
      </w:r>
      <w:r w:rsidR="00373CE6">
        <w:t xml:space="preserve">integrirati s ostalom opremom u laboratoriju. </w:t>
      </w:r>
      <w:r>
        <w:t>Za upravljanje se koristi PLC uređaj (Program</w:t>
      </w:r>
      <w:r w:rsidR="001E1E01">
        <w:t>a</w:t>
      </w:r>
      <w:r>
        <w:t xml:space="preserve">bilni logički kontroler) proizvođača Siemens. Kontrola sustava korisniku je omogućena preko HMI uređaja (Human machine interface), a program je pisan u Siemensovom TIA Portal-u.  </w:t>
      </w:r>
      <w:r w:rsidR="00DB57C0">
        <w:t>Programiranje PLC-a, razvoj programa za kontrolu i upravljanje sustava</w:t>
      </w:r>
      <w:r w:rsidR="00EF1871">
        <w:t xml:space="preserve"> i razvoj konstrukcije </w:t>
      </w:r>
      <w:r w:rsidR="009B10E4">
        <w:t xml:space="preserve"> detaljnije </w:t>
      </w:r>
      <w:r w:rsidR="00EF1871">
        <w:t xml:space="preserve">su </w:t>
      </w:r>
      <w:r w:rsidR="009B10E4">
        <w:t>opisan</w:t>
      </w:r>
      <w:r w:rsidR="00EF1871">
        <w:t>i</w:t>
      </w:r>
      <w:r w:rsidR="009B10E4">
        <w:t xml:space="preserve"> u sljedećim poglavljima.</w:t>
      </w:r>
    </w:p>
    <w:p w14:paraId="3D5C7601" w14:textId="52394377" w:rsidR="001D6A2E" w:rsidRPr="0000369E" w:rsidRDefault="00BB64BE">
      <w:pPr>
        <w:pStyle w:val="1NASLOV"/>
        <w:numPr>
          <w:ilvl w:val="0"/>
          <w:numId w:val="12"/>
        </w:numPr>
      </w:pPr>
      <w:bookmarkStart w:id="15" w:name="_Toc113799869"/>
      <w:bookmarkStart w:id="16" w:name="_Toc114661230"/>
      <w:bookmarkStart w:id="17" w:name="_Toc115076411"/>
      <w:r w:rsidRPr="0000369E">
        <w:lastRenderedPageBreak/>
        <w:t>POPIS OPREME</w:t>
      </w:r>
      <w:bookmarkStart w:id="18" w:name="_Toc113799870"/>
      <w:bookmarkEnd w:id="15"/>
      <w:bookmarkEnd w:id="16"/>
      <w:bookmarkEnd w:id="17"/>
    </w:p>
    <w:p w14:paraId="614F56FC" w14:textId="4127C145" w:rsidR="00CB1320" w:rsidRPr="0019426D" w:rsidRDefault="00BB64BE" w:rsidP="00AC2A2F">
      <w:pPr>
        <w:pStyle w:val="11Naslov"/>
        <w:numPr>
          <w:ilvl w:val="1"/>
          <w:numId w:val="12"/>
        </w:numPr>
      </w:pPr>
      <w:bookmarkStart w:id="19" w:name="_Toc114661231"/>
      <w:bookmarkStart w:id="20" w:name="_Toc115076412"/>
      <w:r w:rsidRPr="0019426D">
        <w:t xml:space="preserve">PLC </w:t>
      </w:r>
      <w:r w:rsidR="00CB1320" w:rsidRPr="0019426D">
        <w:t>–</w:t>
      </w:r>
      <w:r w:rsidRPr="0019426D">
        <w:t xml:space="preserve"> </w:t>
      </w:r>
      <w:r w:rsidR="00CB1320" w:rsidRPr="0019426D">
        <w:t>Program</w:t>
      </w:r>
      <w:r w:rsidR="001E1E01">
        <w:t>a</w:t>
      </w:r>
      <w:r w:rsidR="00CB1320" w:rsidRPr="0019426D">
        <w:t>bilni logički kontroler</w:t>
      </w:r>
      <w:bookmarkEnd w:id="18"/>
      <w:bookmarkEnd w:id="19"/>
      <w:bookmarkEnd w:id="20"/>
    </w:p>
    <w:p w14:paraId="79769EEE" w14:textId="632ABD91" w:rsidR="005C1C5A" w:rsidRPr="0019426D" w:rsidRDefault="00192346" w:rsidP="00D624D4">
      <w:pPr>
        <w:pStyle w:val="Tekst0"/>
      </w:pPr>
      <w:r w:rsidRPr="0019426D">
        <w:t xml:space="preserve">PLC je </w:t>
      </w:r>
      <w:r w:rsidR="008310D2" w:rsidRPr="0019426D">
        <w:t>programib</w:t>
      </w:r>
      <w:r w:rsidR="001E1E01">
        <w:t>a</w:t>
      </w:r>
      <w:r w:rsidR="008310D2" w:rsidRPr="0019426D">
        <w:t>lni</w:t>
      </w:r>
      <w:r w:rsidRPr="0019426D">
        <w:t xml:space="preserve"> logički kontroler, odnosno industrijsko računalo koje se sastoji od memorije, procesora, i</w:t>
      </w:r>
      <w:r w:rsidR="008310D2">
        <w:t>n</w:t>
      </w:r>
      <w:r w:rsidRPr="0019426D">
        <w:t>dustrijskih ulaza i izlaza.</w:t>
      </w:r>
      <w:r w:rsidR="004A7142" w:rsidRPr="0019426D">
        <w:t xml:space="preserve"> </w:t>
      </w:r>
      <w:r w:rsidR="003270E2" w:rsidRPr="0019426D">
        <w:t xml:space="preserve">Počeo se koristiti šezdesetih godina prošlog stoljeća u automobilskoj industriji zbog visoke pouzdanosti, jednostavnosti programiranja i lakog </w:t>
      </w:r>
      <w:r w:rsidR="008310D2" w:rsidRPr="0019426D">
        <w:t>dijagnosticiranja</w:t>
      </w:r>
      <w:r w:rsidR="003270E2" w:rsidRPr="0019426D">
        <w:t xml:space="preserve"> kvarova.</w:t>
      </w:r>
      <w:r w:rsidR="005C1C5A" w:rsidRPr="0019426D">
        <w:t xml:space="preserve"> Sastoji se od nekoliko glavnih dijelova: </w:t>
      </w:r>
    </w:p>
    <w:p w14:paraId="65602FC5" w14:textId="30995912" w:rsidR="005C1C5A" w:rsidRPr="0019426D" w:rsidRDefault="005C1C5A">
      <w:pPr>
        <w:pStyle w:val="Tekst0"/>
        <w:numPr>
          <w:ilvl w:val="0"/>
          <w:numId w:val="9"/>
        </w:numPr>
      </w:pPr>
      <w:r w:rsidRPr="0019426D">
        <w:t>CPU</w:t>
      </w:r>
      <w:r w:rsidR="00821D79" w:rsidRPr="0019426D">
        <w:t>,</w:t>
      </w:r>
      <w:r w:rsidRPr="0019426D">
        <w:t xml:space="preserve"> odnosno procesor koji tumači ulazne varijable i izvršava program</w:t>
      </w:r>
      <w:r w:rsidR="003270E2" w:rsidRPr="0019426D">
        <w:t xml:space="preserve"> </w:t>
      </w:r>
    </w:p>
    <w:p w14:paraId="593F122F" w14:textId="77777777" w:rsidR="00821D79" w:rsidRPr="0019426D" w:rsidRDefault="00821D79">
      <w:pPr>
        <w:pStyle w:val="Tekst0"/>
        <w:numPr>
          <w:ilvl w:val="0"/>
          <w:numId w:val="9"/>
        </w:numPr>
      </w:pPr>
      <w:r w:rsidRPr="0019426D">
        <w:t>Memorijski modul na koji se pohranjuju podaci ulaznih signala i program kojeg procesor izvršava</w:t>
      </w:r>
    </w:p>
    <w:p w14:paraId="70068F1F" w14:textId="7F564935" w:rsidR="005C1C5A" w:rsidRPr="0019426D" w:rsidRDefault="00821D79">
      <w:pPr>
        <w:pStyle w:val="Tekst0"/>
        <w:numPr>
          <w:ilvl w:val="0"/>
          <w:numId w:val="9"/>
        </w:numPr>
      </w:pPr>
      <w:r w:rsidRPr="0019426D">
        <w:t>Modul napajanja koji napaja</w:t>
      </w:r>
      <w:r w:rsidR="0076372A">
        <w:t xml:space="preserve"> cijeli uređaj</w:t>
      </w:r>
      <w:r w:rsidRPr="0019426D">
        <w:t xml:space="preserve"> jednosmjernim naponom te omogućava njegov rad</w:t>
      </w:r>
    </w:p>
    <w:p w14:paraId="6513AEC3" w14:textId="76718A74" w:rsidR="00B75958" w:rsidRPr="0019426D" w:rsidRDefault="00B75958">
      <w:pPr>
        <w:pStyle w:val="Tekst0"/>
        <w:numPr>
          <w:ilvl w:val="0"/>
          <w:numId w:val="9"/>
        </w:numPr>
      </w:pPr>
      <w:r w:rsidRPr="0019426D">
        <w:t xml:space="preserve">Ulazno/izlazno sučelje preko kojeg PLC prima </w:t>
      </w:r>
      <w:r w:rsidR="0076372A">
        <w:t>i</w:t>
      </w:r>
      <w:r w:rsidRPr="0019426D">
        <w:t xml:space="preserve"> šalje podatke drugim uređajima</w:t>
      </w:r>
    </w:p>
    <w:p w14:paraId="3812D2DE" w14:textId="4A1F9761" w:rsidR="00B75958" w:rsidRPr="0019426D" w:rsidRDefault="00B75958">
      <w:pPr>
        <w:pStyle w:val="Tekst0"/>
        <w:numPr>
          <w:ilvl w:val="0"/>
          <w:numId w:val="9"/>
        </w:numPr>
      </w:pPr>
      <w:r w:rsidRPr="0019426D">
        <w:t xml:space="preserve">Komunikacijsko sučelje </w:t>
      </w:r>
      <w:r w:rsidR="002C4D36" w:rsidRPr="0019426D">
        <w:t>p</w:t>
      </w:r>
      <w:r w:rsidR="0076372A">
        <w:t>utem</w:t>
      </w:r>
      <w:r w:rsidR="002C4D36" w:rsidRPr="0019426D">
        <w:t xml:space="preserve"> kojeg prima i šalje podatke preko komunikacijskih mreža npr. PROFINET</w:t>
      </w:r>
    </w:p>
    <w:p w14:paraId="2D59A0DE" w14:textId="33951D01" w:rsidR="004A7142" w:rsidRDefault="004A7142" w:rsidP="00D624D4">
      <w:pPr>
        <w:pStyle w:val="Tekst0"/>
      </w:pPr>
      <w:r w:rsidRPr="0019426D">
        <w:t>Njegov</w:t>
      </w:r>
      <w:r w:rsidR="008310D2">
        <w:t>o</w:t>
      </w:r>
      <w:r w:rsidRPr="0019426D">
        <w:t xml:space="preserve"> </w:t>
      </w:r>
      <w:r w:rsidR="008310D2">
        <w:t>operiranje</w:t>
      </w:r>
      <w:r w:rsidRPr="0019426D">
        <w:t xml:space="preserve"> izvršava </w:t>
      </w:r>
      <w:r w:rsidR="008310D2">
        <w:t xml:space="preserve">se </w:t>
      </w:r>
      <w:r w:rsidRPr="0019426D">
        <w:t>ciklično i sastoji se od 3 faze: čitanje ulaznih varijabli, izvršavanje programskog koda</w:t>
      </w:r>
      <w:r w:rsidR="0076372A">
        <w:t xml:space="preserve"> te</w:t>
      </w:r>
      <w:r w:rsidRPr="0019426D">
        <w:t xml:space="preserve"> ispisivanje rezultata logičkih operacija na izlaze.</w:t>
      </w:r>
    </w:p>
    <w:p w14:paraId="57F2E19A" w14:textId="77777777" w:rsidR="00440222" w:rsidRPr="00440222" w:rsidRDefault="00440222">
      <w:pPr>
        <w:pStyle w:val="ListParagraph"/>
        <w:keepNext/>
        <w:numPr>
          <w:ilvl w:val="0"/>
          <w:numId w:val="13"/>
        </w:numPr>
        <w:spacing w:before="240" w:after="60" w:line="360" w:lineRule="auto"/>
        <w:contextualSpacing w:val="0"/>
        <w:outlineLvl w:val="1"/>
        <w:rPr>
          <w:rFonts w:cs="Arial"/>
          <w:b/>
          <w:bCs/>
          <w:iCs/>
          <w:vanish/>
          <w:szCs w:val="28"/>
        </w:rPr>
      </w:pPr>
      <w:bookmarkStart w:id="21" w:name="_Toc114085914"/>
      <w:bookmarkStart w:id="22" w:name="_Toc114145331"/>
      <w:bookmarkStart w:id="23" w:name="_Toc114152547"/>
      <w:bookmarkStart w:id="24" w:name="_Toc114169632"/>
      <w:bookmarkStart w:id="25" w:name="_Toc114660012"/>
      <w:bookmarkStart w:id="26" w:name="_Toc114661232"/>
      <w:bookmarkStart w:id="27" w:name="_Toc114785341"/>
      <w:bookmarkStart w:id="28" w:name="_Toc114785381"/>
      <w:bookmarkStart w:id="29" w:name="_Toc114915274"/>
      <w:bookmarkStart w:id="30" w:name="_Toc114915968"/>
      <w:bookmarkStart w:id="31" w:name="_Toc114998321"/>
      <w:bookmarkStart w:id="32" w:name="_Toc115076413"/>
      <w:bookmarkStart w:id="33" w:name="_Toc113799871"/>
      <w:bookmarkEnd w:id="21"/>
      <w:bookmarkEnd w:id="22"/>
      <w:bookmarkEnd w:id="23"/>
      <w:bookmarkEnd w:id="24"/>
      <w:bookmarkEnd w:id="25"/>
      <w:bookmarkEnd w:id="26"/>
      <w:bookmarkEnd w:id="27"/>
      <w:bookmarkEnd w:id="28"/>
      <w:bookmarkEnd w:id="29"/>
      <w:bookmarkEnd w:id="30"/>
      <w:bookmarkEnd w:id="31"/>
      <w:bookmarkEnd w:id="32"/>
    </w:p>
    <w:p w14:paraId="0ADF1F8E" w14:textId="77777777" w:rsidR="00440222" w:rsidRPr="00440222" w:rsidRDefault="00440222">
      <w:pPr>
        <w:pStyle w:val="ListParagraph"/>
        <w:keepNext/>
        <w:numPr>
          <w:ilvl w:val="0"/>
          <w:numId w:val="13"/>
        </w:numPr>
        <w:spacing w:before="240" w:after="60" w:line="360" w:lineRule="auto"/>
        <w:contextualSpacing w:val="0"/>
        <w:outlineLvl w:val="1"/>
        <w:rPr>
          <w:rFonts w:cs="Arial"/>
          <w:b/>
          <w:bCs/>
          <w:iCs/>
          <w:vanish/>
          <w:szCs w:val="28"/>
        </w:rPr>
      </w:pPr>
      <w:bookmarkStart w:id="34" w:name="_Toc114085915"/>
      <w:bookmarkStart w:id="35" w:name="_Toc114145332"/>
      <w:bookmarkStart w:id="36" w:name="_Toc114152548"/>
      <w:bookmarkStart w:id="37" w:name="_Toc114169633"/>
      <w:bookmarkStart w:id="38" w:name="_Toc114660013"/>
      <w:bookmarkStart w:id="39" w:name="_Toc114661233"/>
      <w:bookmarkStart w:id="40" w:name="_Toc114785342"/>
      <w:bookmarkStart w:id="41" w:name="_Toc114785382"/>
      <w:bookmarkStart w:id="42" w:name="_Toc114915275"/>
      <w:bookmarkStart w:id="43" w:name="_Toc114915969"/>
      <w:bookmarkStart w:id="44" w:name="_Toc114998322"/>
      <w:bookmarkStart w:id="45" w:name="_Toc115076414"/>
      <w:bookmarkEnd w:id="34"/>
      <w:bookmarkEnd w:id="35"/>
      <w:bookmarkEnd w:id="36"/>
      <w:bookmarkEnd w:id="37"/>
      <w:bookmarkEnd w:id="38"/>
      <w:bookmarkEnd w:id="39"/>
      <w:bookmarkEnd w:id="40"/>
      <w:bookmarkEnd w:id="41"/>
      <w:bookmarkEnd w:id="42"/>
      <w:bookmarkEnd w:id="43"/>
      <w:bookmarkEnd w:id="44"/>
      <w:bookmarkEnd w:id="45"/>
    </w:p>
    <w:p w14:paraId="6835D7D5" w14:textId="77777777" w:rsidR="00AC2A2F" w:rsidRPr="00AC2A2F" w:rsidRDefault="00AC2A2F" w:rsidP="00AC2A2F">
      <w:pPr>
        <w:pStyle w:val="ListParagraph"/>
        <w:keepNext/>
        <w:numPr>
          <w:ilvl w:val="0"/>
          <w:numId w:val="14"/>
        </w:numPr>
        <w:spacing w:before="240" w:after="60" w:line="360" w:lineRule="auto"/>
        <w:contextualSpacing w:val="0"/>
        <w:outlineLvl w:val="1"/>
        <w:rPr>
          <w:rFonts w:cs="Arial"/>
          <w:b/>
          <w:bCs/>
          <w:iCs/>
          <w:vanish/>
          <w:szCs w:val="28"/>
        </w:rPr>
      </w:pPr>
      <w:bookmarkStart w:id="46" w:name="_Toc114660014"/>
      <w:bookmarkStart w:id="47" w:name="_Toc114661234"/>
      <w:bookmarkStart w:id="48" w:name="_Toc114785343"/>
      <w:bookmarkStart w:id="49" w:name="_Toc114785383"/>
      <w:bookmarkStart w:id="50" w:name="_Toc114915276"/>
      <w:bookmarkStart w:id="51" w:name="_Toc114915970"/>
      <w:bookmarkStart w:id="52" w:name="_Toc114998323"/>
      <w:bookmarkStart w:id="53" w:name="_Toc115076415"/>
      <w:bookmarkEnd w:id="46"/>
      <w:bookmarkEnd w:id="47"/>
      <w:bookmarkEnd w:id="48"/>
      <w:bookmarkEnd w:id="49"/>
      <w:bookmarkEnd w:id="50"/>
      <w:bookmarkEnd w:id="51"/>
      <w:bookmarkEnd w:id="52"/>
      <w:bookmarkEnd w:id="53"/>
    </w:p>
    <w:p w14:paraId="1ED06564" w14:textId="77777777" w:rsidR="00AC2A2F" w:rsidRPr="00AC2A2F" w:rsidRDefault="00AC2A2F" w:rsidP="00AC2A2F">
      <w:pPr>
        <w:pStyle w:val="ListParagraph"/>
        <w:keepNext/>
        <w:numPr>
          <w:ilvl w:val="1"/>
          <w:numId w:val="14"/>
        </w:numPr>
        <w:spacing w:before="240" w:after="60" w:line="360" w:lineRule="auto"/>
        <w:contextualSpacing w:val="0"/>
        <w:outlineLvl w:val="1"/>
        <w:rPr>
          <w:rFonts w:cs="Arial"/>
          <w:b/>
          <w:bCs/>
          <w:iCs/>
          <w:vanish/>
          <w:szCs w:val="28"/>
        </w:rPr>
      </w:pPr>
      <w:bookmarkStart w:id="54" w:name="_Toc114660015"/>
      <w:bookmarkStart w:id="55" w:name="_Toc114661235"/>
      <w:bookmarkStart w:id="56" w:name="_Toc114785344"/>
      <w:bookmarkStart w:id="57" w:name="_Toc114785384"/>
      <w:bookmarkStart w:id="58" w:name="_Toc114915277"/>
      <w:bookmarkStart w:id="59" w:name="_Toc114915971"/>
      <w:bookmarkStart w:id="60" w:name="_Toc114998324"/>
      <w:bookmarkStart w:id="61" w:name="_Toc115076416"/>
      <w:bookmarkEnd w:id="54"/>
      <w:bookmarkEnd w:id="55"/>
      <w:bookmarkEnd w:id="56"/>
      <w:bookmarkEnd w:id="57"/>
      <w:bookmarkEnd w:id="58"/>
      <w:bookmarkEnd w:id="59"/>
      <w:bookmarkEnd w:id="60"/>
      <w:bookmarkEnd w:id="61"/>
    </w:p>
    <w:p w14:paraId="739A1BDA" w14:textId="74A5FC63" w:rsidR="0066613C" w:rsidRPr="008B7643" w:rsidRDefault="00D84837" w:rsidP="00AC2A2F">
      <w:pPr>
        <w:pStyle w:val="11Naslov"/>
        <w:numPr>
          <w:ilvl w:val="1"/>
          <w:numId w:val="14"/>
        </w:numPr>
      </w:pPr>
      <w:bookmarkStart w:id="62" w:name="_Toc114661236"/>
      <w:bookmarkStart w:id="63" w:name="_Toc115076417"/>
      <w:r w:rsidRPr="008B7643">
        <w:t>Siemens S7-1200 CPU 1215C</w:t>
      </w:r>
      <w:bookmarkEnd w:id="33"/>
      <w:bookmarkEnd w:id="62"/>
      <w:bookmarkEnd w:id="63"/>
    </w:p>
    <w:p w14:paraId="246BE546" w14:textId="60197B39" w:rsidR="00F40FBA" w:rsidRPr="0019426D" w:rsidRDefault="00F40FBA" w:rsidP="00D624D4">
      <w:pPr>
        <w:pStyle w:val="Tekst0"/>
        <w:rPr>
          <w:b/>
          <w:bCs/>
        </w:rPr>
      </w:pPr>
      <w:bookmarkStart w:id="64" w:name="_Toc95428180"/>
      <w:bookmarkStart w:id="65" w:name="_Toc113799872"/>
      <w:r w:rsidRPr="0019426D">
        <w:t>U ovom radu kor</w:t>
      </w:r>
      <w:r w:rsidR="0076372A">
        <w:t>išten je</w:t>
      </w:r>
      <w:r w:rsidRPr="0019426D">
        <w:t xml:space="preserve"> Siemensov </w:t>
      </w:r>
      <w:r w:rsidR="00983735" w:rsidRPr="0019426D">
        <w:t xml:space="preserve">PLC </w:t>
      </w:r>
      <w:r w:rsidRPr="0019426D">
        <w:t>Simatic serije S7-1200.</w:t>
      </w:r>
      <w:r w:rsidR="00A74A50">
        <w:t xml:space="preserve"> [</w:t>
      </w:r>
      <w:r w:rsidR="00A74A50" w:rsidRPr="00A74A50">
        <w:fldChar w:fldCharType="begin"/>
      </w:r>
      <w:r w:rsidR="00A74A50" w:rsidRPr="00A74A50">
        <w:instrText xml:space="preserve"> REF _Ref114998771 \h  \* MERGEFORMAT </w:instrText>
      </w:r>
      <w:r w:rsidR="00A74A50" w:rsidRPr="00A74A50">
        <w:fldChar w:fldCharType="separate"/>
      </w:r>
      <w:r w:rsidR="006311F7" w:rsidRPr="006311F7">
        <w:rPr>
          <w:rFonts w:eastAsia="Calibri"/>
          <w:lang w:eastAsia="en-US"/>
        </w:rPr>
        <w:t xml:space="preserve">Slika </w:t>
      </w:r>
      <w:r w:rsidR="006311F7" w:rsidRPr="006311F7">
        <w:rPr>
          <w:rFonts w:eastAsia="Calibri"/>
          <w:noProof/>
          <w:lang w:eastAsia="en-US"/>
        </w:rPr>
        <w:t>2</w:t>
      </w:r>
      <w:r w:rsidR="00A74A50" w:rsidRPr="00A74A50">
        <w:fldChar w:fldCharType="end"/>
      </w:r>
      <w:r w:rsidR="00A74A50" w:rsidRPr="00A74A50">
        <w:t>.</w:t>
      </w:r>
      <w:r w:rsidR="00A74A50">
        <w:t>]</w:t>
      </w:r>
      <w:r w:rsidRPr="0019426D">
        <w:t xml:space="preserve"> </w:t>
      </w:r>
      <w:r w:rsidR="00377E55" w:rsidRPr="0019426D">
        <w:t xml:space="preserve">Radni napon </w:t>
      </w:r>
      <w:r w:rsidR="0076372A">
        <w:t>u iznosu od</w:t>
      </w:r>
      <w:r w:rsidR="00377E55" w:rsidRPr="0019426D">
        <w:t xml:space="preserve"> 24V DC </w:t>
      </w:r>
      <w:r w:rsidR="0076372A">
        <w:t>doveden je putem</w:t>
      </w:r>
      <w:r w:rsidR="00377E55" w:rsidRPr="0019426D">
        <w:t xml:space="preserve"> </w:t>
      </w:r>
      <w:r w:rsidR="00167BE5" w:rsidRPr="0019426D">
        <w:t xml:space="preserve">SITOP PSU200M napajanja. </w:t>
      </w:r>
      <w:r w:rsidR="008310D2">
        <w:t>I</w:t>
      </w:r>
      <w:r w:rsidR="00167BE5" w:rsidRPr="0019426D">
        <w:t>ma 10 digitalnih izlaza, 2 analogna i 14 digitalnih ulaza</w:t>
      </w:r>
      <w:bookmarkEnd w:id="64"/>
      <w:r w:rsidR="008310D2">
        <w:t xml:space="preserve"> te se n</w:t>
      </w:r>
      <w:r w:rsidR="005A06E0" w:rsidRPr="0019426D">
        <w:t>a njeg</w:t>
      </w:r>
      <w:r w:rsidR="008310D2">
        <w:t>a spaja</w:t>
      </w:r>
      <w:r w:rsidR="005A06E0" w:rsidRPr="0019426D">
        <w:t xml:space="preserve"> frekvencijski pretvarač Si</w:t>
      </w:r>
      <w:r w:rsidR="00370E81" w:rsidRPr="0019426D">
        <w:t>n</w:t>
      </w:r>
      <w:r w:rsidR="005A06E0" w:rsidRPr="0019426D">
        <w:t>a</w:t>
      </w:r>
      <w:r w:rsidR="00370E81" w:rsidRPr="0019426D">
        <w:t>m</w:t>
      </w:r>
      <w:r w:rsidR="005A06E0" w:rsidRPr="0019426D">
        <w:t>ic</w:t>
      </w:r>
      <w:r w:rsidR="00370E81" w:rsidRPr="0019426D">
        <w:t>s</w:t>
      </w:r>
      <w:r w:rsidR="005A06E0" w:rsidRPr="0019426D">
        <w:t xml:space="preserve"> S120 CU310-2 i HMI S</w:t>
      </w:r>
      <w:r w:rsidR="001C5C2F" w:rsidRPr="0019426D">
        <w:t xml:space="preserve">imatic KTP700. Korisnik preko HMI-a </w:t>
      </w:r>
      <w:r w:rsidR="00D13A07" w:rsidRPr="0019426D">
        <w:t>un</w:t>
      </w:r>
      <w:r w:rsidR="000D6D0E">
        <w:t>osi</w:t>
      </w:r>
      <w:r w:rsidR="00D13A07" w:rsidRPr="0019426D">
        <w:t xml:space="preserve"> upute za rad sustava, koje PLC obra</w:t>
      </w:r>
      <w:r w:rsidR="000D6D0E">
        <w:t>đuje</w:t>
      </w:r>
      <w:r w:rsidR="00D13A07" w:rsidRPr="0019426D">
        <w:t xml:space="preserve"> i </w:t>
      </w:r>
      <w:r w:rsidR="000D6D0E">
        <w:t>šalje</w:t>
      </w:r>
      <w:r w:rsidR="00D13A07" w:rsidRPr="0019426D">
        <w:t xml:space="preserve"> frekvencijskom pretvaraču koji</w:t>
      </w:r>
      <w:r w:rsidR="005B21FF">
        <w:t xml:space="preserve"> dalje</w:t>
      </w:r>
      <w:r w:rsidR="00D13A07" w:rsidRPr="0019426D">
        <w:t xml:space="preserve"> pogoni motor.</w:t>
      </w:r>
      <w:bookmarkEnd w:id="65"/>
    </w:p>
    <w:p w14:paraId="2BDD0957" w14:textId="22DEC562" w:rsidR="00E90AC3" w:rsidRPr="0019426D" w:rsidRDefault="00E90AC3">
      <w:pPr>
        <w:pStyle w:val="111Naslov"/>
        <w:numPr>
          <w:ilvl w:val="2"/>
          <w:numId w:val="14"/>
        </w:numPr>
      </w:pPr>
      <w:bookmarkStart w:id="66" w:name="_Toc113799873"/>
      <w:bookmarkStart w:id="67" w:name="_Toc114661237"/>
      <w:bookmarkStart w:id="68" w:name="_Toc115076418"/>
      <w:r w:rsidRPr="0019426D">
        <w:t>Programiranje PLC-a</w:t>
      </w:r>
      <w:bookmarkEnd w:id="66"/>
      <w:bookmarkEnd w:id="67"/>
      <w:bookmarkEnd w:id="68"/>
    </w:p>
    <w:p w14:paraId="74BF4F6A" w14:textId="77777777" w:rsidR="00522207" w:rsidRDefault="00963753" w:rsidP="009B6BF2">
      <w:pPr>
        <w:pStyle w:val="Tekst0"/>
      </w:pPr>
      <w:bookmarkStart w:id="69" w:name="_Toc95428182"/>
      <w:bookmarkStart w:id="70" w:name="_Toc113799874"/>
      <w:r w:rsidRPr="0019426D">
        <w:t>PLC se programira na tri osnovna načina:</w:t>
      </w:r>
    </w:p>
    <w:p w14:paraId="5DB08654" w14:textId="11A11DDB" w:rsidR="00522207" w:rsidRDefault="00522207">
      <w:pPr>
        <w:pStyle w:val="Tekst0"/>
        <w:numPr>
          <w:ilvl w:val="0"/>
          <w:numId w:val="15"/>
        </w:numPr>
      </w:pPr>
      <w:r>
        <w:t>l</w:t>
      </w:r>
      <w:r w:rsidR="00963753" w:rsidRPr="0019426D">
        <w:t xml:space="preserve">jestvičastim ili kontaktnim dijagramom (Ladder diagram) </w:t>
      </w:r>
    </w:p>
    <w:p w14:paraId="00170FDE" w14:textId="28C8663F" w:rsidR="00522207" w:rsidRDefault="00963753">
      <w:pPr>
        <w:pStyle w:val="Tekst0"/>
        <w:numPr>
          <w:ilvl w:val="0"/>
          <w:numId w:val="15"/>
        </w:numPr>
      </w:pPr>
      <w:r w:rsidRPr="0019426D">
        <w:t>instrukcijskim listama (Statement list)</w:t>
      </w:r>
    </w:p>
    <w:p w14:paraId="7DC33E07" w14:textId="1162AD5A" w:rsidR="00522207" w:rsidRDefault="00963753">
      <w:pPr>
        <w:pStyle w:val="Tekst0"/>
        <w:numPr>
          <w:ilvl w:val="0"/>
          <w:numId w:val="15"/>
        </w:numPr>
      </w:pPr>
      <w:r w:rsidRPr="0019426D">
        <w:t xml:space="preserve">funkcijsko blokovskim dijagramima (Function block diagram) </w:t>
      </w:r>
    </w:p>
    <w:p w14:paraId="6EEBC508" w14:textId="2F4B7B3A" w:rsidR="00E90AC3" w:rsidRDefault="001569A6" w:rsidP="00522207">
      <w:pPr>
        <w:pStyle w:val="Tekst0"/>
        <w:ind w:left="61"/>
      </w:pPr>
      <w:r>
        <w:lastRenderedPageBreak/>
        <w:t xml:space="preserve">U sklopu ovog završnog rada korištena je </w:t>
      </w:r>
      <w:r w:rsidR="00C6070F" w:rsidRPr="0019426D">
        <w:t>kombinaci</w:t>
      </w:r>
      <w:r>
        <w:t>ja</w:t>
      </w:r>
      <w:r w:rsidR="00C6070F" w:rsidRPr="0019426D">
        <w:t xml:space="preserve"> </w:t>
      </w:r>
      <w:r w:rsidR="00963753" w:rsidRPr="0019426D">
        <w:t>funkcijsk</w:t>
      </w:r>
      <w:r w:rsidR="00C6070F" w:rsidRPr="0019426D">
        <w:t>ih</w:t>
      </w:r>
      <w:r w:rsidR="00963753" w:rsidRPr="0019426D">
        <w:t xml:space="preserve"> blokov</w:t>
      </w:r>
      <w:r w:rsidR="00C6070F" w:rsidRPr="0019426D">
        <w:t>a i ljestvičastih</w:t>
      </w:r>
      <w:r w:rsidR="00963753" w:rsidRPr="0019426D">
        <w:t xml:space="preserve"> dijagram</w:t>
      </w:r>
      <w:r w:rsidR="00C6070F" w:rsidRPr="0019426D">
        <w:t xml:space="preserve">a </w:t>
      </w:r>
      <w:r w:rsidR="00963753" w:rsidRPr="0019426D">
        <w:t>unutar Siemensovog programa „TIA Portal“</w:t>
      </w:r>
      <w:r w:rsidR="00C6070F" w:rsidRPr="0019426D">
        <w:t>.</w:t>
      </w:r>
      <w:bookmarkEnd w:id="69"/>
      <w:bookmarkEnd w:id="70"/>
    </w:p>
    <w:p w14:paraId="36A549E8" w14:textId="3CF8F119" w:rsidR="002E17D8" w:rsidRPr="0019426D" w:rsidRDefault="002E17D8">
      <w:pPr>
        <w:pStyle w:val="11Naslov"/>
        <w:numPr>
          <w:ilvl w:val="1"/>
          <w:numId w:val="14"/>
        </w:numPr>
      </w:pPr>
      <w:bookmarkStart w:id="71" w:name="_Toc113799875"/>
      <w:bookmarkStart w:id="72" w:name="_Toc114661238"/>
      <w:bookmarkStart w:id="73" w:name="_Toc115076419"/>
      <w:r w:rsidRPr="0019426D">
        <w:t>DC napajanje</w:t>
      </w:r>
      <w:bookmarkEnd w:id="71"/>
      <w:bookmarkEnd w:id="72"/>
      <w:bookmarkEnd w:id="73"/>
    </w:p>
    <w:p w14:paraId="7329B607" w14:textId="3C92501E" w:rsidR="002E17D8" w:rsidRPr="0019426D" w:rsidRDefault="000228A3" w:rsidP="009B6BF2">
      <w:pPr>
        <w:pStyle w:val="Tekst0"/>
      </w:pPr>
      <w:r>
        <w:t xml:space="preserve">Jedna od </w:t>
      </w:r>
      <w:r w:rsidR="00866DF6">
        <w:t>bitnijih</w:t>
      </w:r>
      <w:r>
        <w:t xml:space="preserve"> komponenti sustava je i</w:t>
      </w:r>
      <w:r w:rsidR="002E17D8" w:rsidRPr="0019426D">
        <w:t>zvor istosmjerne struje</w:t>
      </w:r>
      <w:r w:rsidR="001569A6">
        <w:t xml:space="preserve"> </w:t>
      </w:r>
      <w:r>
        <w:t xml:space="preserve">koji </w:t>
      </w:r>
      <w:r w:rsidR="002C0653" w:rsidRPr="0019426D">
        <w:t>napaja</w:t>
      </w:r>
      <w:r w:rsidR="002E17D8" w:rsidRPr="0019426D">
        <w:t xml:space="preserve"> PLC</w:t>
      </w:r>
      <w:r w:rsidR="0092535A" w:rsidRPr="0019426D">
        <w:t>, HMI</w:t>
      </w:r>
      <w:r w:rsidR="002E17D8" w:rsidRPr="0019426D">
        <w:t xml:space="preserve"> i frekvencijski pretvarač</w:t>
      </w:r>
      <w:r w:rsidR="00046B22" w:rsidRPr="0019426D">
        <w:t>.</w:t>
      </w:r>
      <w:r w:rsidR="00D13A07" w:rsidRPr="0019426D">
        <w:t xml:space="preserve"> Odabran je Siemensov Sitop PSU200M</w:t>
      </w:r>
      <w:r w:rsidR="00917E40" w:rsidRPr="0019426D">
        <w:t xml:space="preserve"> 24 V [</w:t>
      </w:r>
      <w:r w:rsidR="00A74A50" w:rsidRPr="00A74A50">
        <w:fldChar w:fldCharType="begin"/>
      </w:r>
      <w:r w:rsidR="00A74A50" w:rsidRPr="00A74A50">
        <w:instrText xml:space="preserve"> REF _Ref114998779 \h  \* MERGEFORMAT </w:instrText>
      </w:r>
      <w:r w:rsidR="00A74A50" w:rsidRPr="00A74A50">
        <w:fldChar w:fldCharType="separate"/>
      </w:r>
      <w:r w:rsidR="006311F7" w:rsidRPr="006311F7">
        <w:rPr>
          <w:rFonts w:eastAsia="Calibri"/>
          <w:lang w:eastAsia="en-US"/>
        </w:rPr>
        <w:t xml:space="preserve">Slika </w:t>
      </w:r>
      <w:r w:rsidR="006311F7" w:rsidRPr="006311F7">
        <w:rPr>
          <w:rFonts w:eastAsia="Calibri"/>
          <w:noProof/>
          <w:lang w:eastAsia="en-US"/>
        </w:rPr>
        <w:t>3</w:t>
      </w:r>
      <w:r w:rsidR="00A74A50" w:rsidRPr="00A74A50">
        <w:fldChar w:fldCharType="end"/>
      </w:r>
      <w:r w:rsidR="00A74A50" w:rsidRPr="00A74A50">
        <w:t>.</w:t>
      </w:r>
      <w:r w:rsidR="00917E40" w:rsidRPr="0019426D">
        <w:t>]</w:t>
      </w:r>
      <w:r w:rsidR="00D13A07" w:rsidRPr="0019426D">
        <w:t xml:space="preserve"> koji </w:t>
      </w:r>
      <w:r>
        <w:t>svojim kompaktnim dimenzijama</w:t>
      </w:r>
      <w:r w:rsidR="00D13A07" w:rsidRPr="0019426D">
        <w:t xml:space="preserve"> </w:t>
      </w:r>
      <w:r w:rsidR="00974B87">
        <w:t>odgovara ograničenom prostoru upravljačkog ormarića.</w:t>
      </w:r>
      <w:r w:rsidR="00D13A07" w:rsidRPr="0019426D">
        <w:t xml:space="preserve"> </w:t>
      </w:r>
    </w:p>
    <w:p w14:paraId="1AA77176" w14:textId="6E929049" w:rsidR="00C253A4" w:rsidRPr="0019426D" w:rsidRDefault="00C253A4">
      <w:pPr>
        <w:pStyle w:val="11Naslov"/>
        <w:numPr>
          <w:ilvl w:val="1"/>
          <w:numId w:val="14"/>
        </w:numPr>
      </w:pPr>
      <w:bookmarkStart w:id="74" w:name="_Toc113799876"/>
      <w:bookmarkStart w:id="75" w:name="_Toc114661239"/>
      <w:bookmarkStart w:id="76" w:name="_Toc115076420"/>
      <w:r w:rsidRPr="0019426D">
        <w:t xml:space="preserve">Frekvencijski pretvarač </w:t>
      </w:r>
      <w:r w:rsidR="00370E81" w:rsidRPr="0019426D">
        <w:t>Sinamics</w:t>
      </w:r>
      <w:r w:rsidRPr="0019426D">
        <w:t xml:space="preserve"> S120</w:t>
      </w:r>
      <w:r w:rsidR="005A06E0" w:rsidRPr="0019426D">
        <w:t xml:space="preserve"> CU310-2</w:t>
      </w:r>
      <w:r w:rsidR="009B109E" w:rsidRPr="0019426D">
        <w:t>-PN</w:t>
      </w:r>
      <w:bookmarkEnd w:id="74"/>
      <w:bookmarkEnd w:id="75"/>
      <w:bookmarkEnd w:id="76"/>
    </w:p>
    <w:p w14:paraId="4EE7B3AA" w14:textId="610DF92D" w:rsidR="00EE19A9" w:rsidRPr="0019426D" w:rsidRDefault="00000AE8" w:rsidP="009B6BF2">
      <w:pPr>
        <w:pStyle w:val="Tekst0"/>
      </w:pPr>
      <w:r w:rsidRPr="0019426D">
        <w:t xml:space="preserve">SINAMICS S120 je Siemensova serija modularnih pogonskih sustava </w:t>
      </w:r>
      <w:r w:rsidR="008B6304" w:rsidRPr="0019426D">
        <w:t>koji su dizajnirani za upotrebu u raznim industrijskim okruženjima od jednostavnih pum</w:t>
      </w:r>
      <w:r w:rsidR="00415B6C">
        <w:t>p</w:t>
      </w:r>
      <w:r w:rsidR="008B6304" w:rsidRPr="0019426D">
        <w:t>i do visoko preciznih servo</w:t>
      </w:r>
      <w:r w:rsidR="00E82B73">
        <w:t xml:space="preserve"> p</w:t>
      </w:r>
      <w:r w:rsidR="008B6304" w:rsidRPr="0019426D">
        <w:t>ogona.</w:t>
      </w:r>
      <w:r w:rsidRPr="0019426D">
        <w:t xml:space="preserve"> </w:t>
      </w:r>
      <w:r w:rsidR="00EE19A9" w:rsidRPr="0019426D">
        <w:t>Za pokretanje</w:t>
      </w:r>
      <w:r w:rsidR="00F86929">
        <w:t xml:space="preserve"> </w:t>
      </w:r>
      <w:r w:rsidR="00EE19A9" w:rsidRPr="0019426D">
        <w:t xml:space="preserve">servomotora </w:t>
      </w:r>
      <w:r w:rsidR="00866DF6" w:rsidRPr="0019426D">
        <w:t>kori</w:t>
      </w:r>
      <w:r w:rsidR="00F86929">
        <w:t>šten je</w:t>
      </w:r>
      <w:r w:rsidR="00EE19A9" w:rsidRPr="0019426D">
        <w:t xml:space="preserve"> Siemensov SINAMICS S120</w:t>
      </w:r>
      <w:r w:rsidR="00007FC2" w:rsidRPr="0019426D">
        <w:t xml:space="preserve"> CU310-2</w:t>
      </w:r>
      <w:r w:rsidR="009B109E" w:rsidRPr="0019426D">
        <w:t>-PN</w:t>
      </w:r>
      <w:r w:rsidR="00EE19A9" w:rsidRPr="0019426D">
        <w:t xml:space="preserve"> frekvencijski pretvarač.</w:t>
      </w:r>
      <w:r w:rsidR="00007FC2" w:rsidRPr="0019426D">
        <w:t xml:space="preserve"> </w:t>
      </w:r>
      <w:r w:rsidR="00A0096B">
        <w:t>Brzina okretanja rotora motora ovisi o frekvenciji struje i broju parova polova statora. Broj polnih parova određen je konstrukcijom statora</w:t>
      </w:r>
      <w:r w:rsidR="00687620">
        <w:t xml:space="preserve"> motora</w:t>
      </w:r>
      <w:r w:rsidR="00A0096B">
        <w:t xml:space="preserve">, a pošto je frekvencija struje u mreži konstantna, potreban nam je uređaj koji može mijenjati frekvenciju struje i time regulirati brzinu vrtnje motora. </w:t>
      </w:r>
      <w:r w:rsidR="00687620">
        <w:t>S120 prikazan je na slici</w:t>
      </w:r>
      <w:r w:rsidR="00A74A50">
        <w:t xml:space="preserve"> 4</w:t>
      </w:r>
      <w:r w:rsidR="00687620">
        <w:t>.</w:t>
      </w:r>
      <w:r w:rsidR="0059778E">
        <w:t xml:space="preserve"> </w:t>
      </w:r>
    </w:p>
    <w:p w14:paraId="3F9E5496" w14:textId="27F9CF31" w:rsidR="00C253A4" w:rsidRPr="0019426D" w:rsidRDefault="00EE19A9">
      <w:pPr>
        <w:pStyle w:val="11Naslov"/>
        <w:numPr>
          <w:ilvl w:val="1"/>
          <w:numId w:val="14"/>
        </w:numPr>
      </w:pPr>
      <w:bookmarkStart w:id="77" w:name="_Toc113799877"/>
      <w:bookmarkStart w:id="78" w:name="_Toc114661240"/>
      <w:bookmarkStart w:id="79" w:name="_Toc115076421"/>
      <w:r w:rsidRPr="0019426D">
        <w:t>Servomotor Simotics 1FK70322AF211RH0</w:t>
      </w:r>
      <w:bookmarkEnd w:id="77"/>
      <w:bookmarkEnd w:id="78"/>
      <w:bookmarkEnd w:id="79"/>
    </w:p>
    <w:p w14:paraId="00C23E77" w14:textId="2A913091" w:rsidR="009437DB" w:rsidRDefault="00EE19A9" w:rsidP="009B6BF2">
      <w:pPr>
        <w:pStyle w:val="Tekst0"/>
      </w:pPr>
      <w:r w:rsidRPr="0019426D">
        <w:t xml:space="preserve">Za pogon tračnog sustava </w:t>
      </w:r>
      <w:r w:rsidR="00E82B73">
        <w:t xml:space="preserve">korišten je </w:t>
      </w:r>
      <w:r w:rsidR="00B613A1" w:rsidRPr="0019426D">
        <w:t>servomotor koji</w:t>
      </w:r>
      <w:r w:rsidR="006067A3" w:rsidRPr="0019426D">
        <w:t xml:space="preserve"> omogućuje upravljanje brzinom i pozicijom tračnog sustava. Motor</w:t>
      </w:r>
      <w:r w:rsidR="00B613A1" w:rsidRPr="0019426D">
        <w:t xml:space="preserve"> u sebi ima apsolutni enkoder koji omoguć</w:t>
      </w:r>
      <w:r w:rsidR="00E82B73">
        <w:t>uje</w:t>
      </w:r>
      <w:r w:rsidR="00B613A1" w:rsidRPr="0019426D">
        <w:t xml:space="preserve"> </w:t>
      </w:r>
      <w:r w:rsidR="006067A3" w:rsidRPr="0019426D">
        <w:t xml:space="preserve">precizno </w:t>
      </w:r>
      <w:r w:rsidR="00B613A1" w:rsidRPr="0019426D">
        <w:t>određivanje pozicije motora</w:t>
      </w:r>
      <w:r w:rsidR="006067A3" w:rsidRPr="0019426D">
        <w:t xml:space="preserve"> u odnosu na tračni sustav</w:t>
      </w:r>
      <w:r w:rsidR="00E23EEF" w:rsidRPr="0019426D">
        <w:t>.</w:t>
      </w:r>
      <w:r w:rsidR="00485FE5">
        <w:t xml:space="preserve"> Motor također u sebi sadrži elektromagnetsku kočnicu</w:t>
      </w:r>
      <w:r w:rsidR="00B64A2F">
        <w:t xml:space="preserve"> s permanentnim magnetom s </w:t>
      </w:r>
      <w:r w:rsidR="00485FE5">
        <w:t xml:space="preserve">kojom se zaustavlja. </w:t>
      </w:r>
      <w:r w:rsidR="009F6C43">
        <w:t xml:space="preserve">Otporan je na udarce i vibracije jer je enkoder mehanički izoliran. Digitalno sučelje „DRIVE-CLIQ“ omogućuje lako povezivanje motora s frekvencijskim pretvaračem SINAMICS S120. Servomotor je optimiziran za visoka dinamična opterećenja i nije potreban vanjski uređaj za hlađenje. Detaljnije karakteristike prikazane su na slici </w:t>
      </w:r>
      <w:r w:rsidR="00A74A50">
        <w:t>1</w:t>
      </w:r>
      <w:r w:rsidR="009F6C43">
        <w:t>.</w:t>
      </w:r>
    </w:p>
    <w:p w14:paraId="2701DB52" w14:textId="77777777" w:rsidR="009F6C43" w:rsidRDefault="009F6C43" w:rsidP="009F6C43">
      <w:pPr>
        <w:pStyle w:val="Tekst0"/>
        <w:keepNext/>
        <w:jc w:val="center"/>
      </w:pPr>
      <w:r>
        <w:rPr>
          <w:noProof/>
        </w:rPr>
        <w:lastRenderedPageBreak/>
        <w:drawing>
          <wp:inline distT="0" distB="0" distL="0" distR="0" wp14:anchorId="4F4FECAC" wp14:editId="56A1304D">
            <wp:extent cx="5759450" cy="394716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947160"/>
                    </a:xfrm>
                    <a:prstGeom prst="rect">
                      <a:avLst/>
                    </a:prstGeom>
                  </pic:spPr>
                </pic:pic>
              </a:graphicData>
            </a:graphic>
          </wp:inline>
        </w:drawing>
      </w:r>
    </w:p>
    <w:p w14:paraId="78978300" w14:textId="2BC45E47" w:rsidR="009F6C43" w:rsidRPr="009F6C43" w:rsidRDefault="009F6C43" w:rsidP="009F6C43">
      <w:pPr>
        <w:pStyle w:val="Caption"/>
        <w:rPr>
          <w:i/>
          <w:iCs/>
        </w:rPr>
      </w:pPr>
      <w:bookmarkStart w:id="80" w:name="_Toc114763945"/>
      <w:bookmarkStart w:id="81" w:name="_Toc114998355"/>
      <w:r w:rsidRPr="009F6C43">
        <w:rPr>
          <w:i/>
          <w:iCs/>
        </w:rPr>
        <w:t xml:space="preserve">Slika </w:t>
      </w:r>
      <w:r w:rsidRPr="009F6C43">
        <w:rPr>
          <w:i/>
          <w:iCs/>
        </w:rPr>
        <w:fldChar w:fldCharType="begin"/>
      </w:r>
      <w:r w:rsidRPr="009F6C43">
        <w:rPr>
          <w:i/>
          <w:iCs/>
        </w:rPr>
        <w:instrText xml:space="preserve"> SEQ Slika \* ARABIC </w:instrText>
      </w:r>
      <w:r w:rsidRPr="009F6C43">
        <w:rPr>
          <w:i/>
          <w:iCs/>
        </w:rPr>
        <w:fldChar w:fldCharType="separate"/>
      </w:r>
      <w:r w:rsidR="006311F7">
        <w:rPr>
          <w:i/>
          <w:iCs/>
          <w:noProof/>
        </w:rPr>
        <w:t>1</w:t>
      </w:r>
      <w:r w:rsidRPr="009F6C43">
        <w:rPr>
          <w:i/>
          <w:iCs/>
        </w:rPr>
        <w:fldChar w:fldCharType="end"/>
      </w:r>
      <w:r w:rsidRPr="009F6C43">
        <w:rPr>
          <w:i/>
          <w:iCs/>
        </w:rPr>
        <w:t>. Karakteristike motor</w:t>
      </w:r>
      <w:r w:rsidR="0027431E">
        <w:rPr>
          <w:i/>
          <w:iCs/>
        </w:rPr>
        <w:t>a</w:t>
      </w:r>
      <w:r w:rsidRPr="009F6C43">
        <w:rPr>
          <w:i/>
          <w:iCs/>
        </w:rPr>
        <w:t xml:space="preserve"> i kočnice</w:t>
      </w:r>
      <w:bookmarkEnd w:id="80"/>
      <w:bookmarkEnd w:id="81"/>
    </w:p>
    <w:p w14:paraId="37F44A5B" w14:textId="00B5D79A" w:rsidR="003B5F15" w:rsidRPr="0019426D" w:rsidRDefault="003B5F15">
      <w:pPr>
        <w:pStyle w:val="11Naslov"/>
        <w:numPr>
          <w:ilvl w:val="1"/>
          <w:numId w:val="14"/>
        </w:numPr>
      </w:pPr>
      <w:bookmarkStart w:id="82" w:name="_Toc113799878"/>
      <w:bookmarkStart w:id="83" w:name="_Toc114661241"/>
      <w:bookmarkStart w:id="84" w:name="_Toc115076422"/>
      <w:r w:rsidRPr="0019426D">
        <w:t>HMI KTP700</w:t>
      </w:r>
      <w:bookmarkEnd w:id="82"/>
      <w:bookmarkEnd w:id="83"/>
      <w:bookmarkEnd w:id="84"/>
    </w:p>
    <w:p w14:paraId="60F37BC8" w14:textId="53D94F80" w:rsidR="003B5F15" w:rsidRPr="0019426D" w:rsidRDefault="0019450D" w:rsidP="009B6BF2">
      <w:pPr>
        <w:pStyle w:val="Tekst0"/>
      </w:pPr>
      <w:r w:rsidRPr="0019426D">
        <w:t>HMI (human machine interface) je uređaj kori</w:t>
      </w:r>
      <w:r w:rsidR="00E82B73">
        <w:t>šten</w:t>
      </w:r>
      <w:r w:rsidRPr="0019426D">
        <w:t xml:space="preserve"> za interakciju korisnika </w:t>
      </w:r>
      <w:r w:rsidR="00E82B73">
        <w:t>i sam</w:t>
      </w:r>
      <w:r w:rsidR="00B87713">
        <w:t>og</w:t>
      </w:r>
      <w:r w:rsidR="00E82B73">
        <w:t xml:space="preserve"> tračnog pogona</w:t>
      </w:r>
      <w:r w:rsidRPr="0019426D">
        <w:t xml:space="preserve">. </w:t>
      </w:r>
      <w:r w:rsidR="003B5F15" w:rsidRPr="0019426D">
        <w:t>Sučelje za nadzor i upravljanje sustavom</w:t>
      </w:r>
      <w:r w:rsidRPr="0019426D">
        <w:t>, koje se također izrađuje unutar TIA Portal</w:t>
      </w:r>
      <w:r w:rsidR="00B87713">
        <w:t>-</w:t>
      </w:r>
      <w:r w:rsidRPr="0019426D">
        <w:t xml:space="preserve">a, </w:t>
      </w:r>
      <w:r w:rsidR="003B5F15" w:rsidRPr="0019426D">
        <w:t xml:space="preserve"> korisniku</w:t>
      </w:r>
      <w:r w:rsidR="00B87713">
        <w:t xml:space="preserve"> je prezentirano</w:t>
      </w:r>
      <w:r w:rsidR="003B5F15" w:rsidRPr="0019426D">
        <w:t xml:space="preserve"> </w:t>
      </w:r>
      <w:r w:rsidR="00B87713">
        <w:t>kroz</w:t>
      </w:r>
      <w:r w:rsidR="003B5F15" w:rsidRPr="0019426D">
        <w:t xml:space="preserve"> SIMATIC</w:t>
      </w:r>
      <w:r w:rsidR="00B21783" w:rsidRPr="0019426D">
        <w:t xml:space="preserve"> </w:t>
      </w:r>
      <w:r w:rsidR="003B5F15" w:rsidRPr="0019426D">
        <w:t>HMI KTP700</w:t>
      </w:r>
      <w:r w:rsidR="00A74A50">
        <w:t>,</w:t>
      </w:r>
      <w:r w:rsidR="00B87713">
        <w:t xml:space="preserve"> </w:t>
      </w:r>
      <w:r w:rsidR="003B5F15" w:rsidRPr="0019426D">
        <w:t>Siemensov bazni HMI sa zaslonom osjetljivim na dodir.</w:t>
      </w:r>
      <w:r w:rsidR="00A74A50">
        <w:t xml:space="preserve"> Uređaj je prikazan na slici 5.</w:t>
      </w:r>
    </w:p>
    <w:p w14:paraId="7191BCA1" w14:textId="298399AD" w:rsidR="00E23EEF" w:rsidRPr="0019426D" w:rsidRDefault="00E23EEF">
      <w:pPr>
        <w:pStyle w:val="11Naslov"/>
        <w:numPr>
          <w:ilvl w:val="1"/>
          <w:numId w:val="14"/>
        </w:numPr>
      </w:pPr>
      <w:bookmarkStart w:id="85" w:name="_Toc113799879"/>
      <w:bookmarkStart w:id="86" w:name="_Toc114661242"/>
      <w:bookmarkStart w:id="87" w:name="_Toc115076423"/>
      <w:r w:rsidRPr="0019426D">
        <w:t>Reduktor</w:t>
      </w:r>
      <w:bookmarkEnd w:id="85"/>
      <w:bookmarkEnd w:id="86"/>
      <w:bookmarkEnd w:id="87"/>
    </w:p>
    <w:p w14:paraId="7B91B862" w14:textId="3C447010" w:rsidR="00E23EEF" w:rsidRPr="0019426D" w:rsidRDefault="00CC4495" w:rsidP="009B6BF2">
      <w:pPr>
        <w:pStyle w:val="Tekst0"/>
      </w:pPr>
      <w:r w:rsidRPr="0019426D">
        <w:t xml:space="preserve">Smanjenjem prijenosnog omjera između motora i zupčanika </w:t>
      </w:r>
      <w:r w:rsidR="00FC7E47">
        <w:t>postiže se</w:t>
      </w:r>
      <w:r w:rsidRPr="0019426D">
        <w:t xml:space="preserve"> već</w:t>
      </w:r>
      <w:r w:rsidR="00FC7E47">
        <w:t>a</w:t>
      </w:r>
      <w:r w:rsidRPr="0019426D">
        <w:t xml:space="preserve"> preciznost i mogućnost ostvarivanja većeg zakretnog momenta, što je bitno ako </w:t>
      </w:r>
      <w:r w:rsidR="00FC7E47">
        <w:t>se</w:t>
      </w:r>
      <w:r w:rsidRPr="0019426D">
        <w:t xml:space="preserve"> pokre</w:t>
      </w:r>
      <w:r w:rsidR="00FC7E47">
        <w:t>će</w:t>
      </w:r>
      <w:r w:rsidRPr="0019426D">
        <w:t xml:space="preserve"> teret veće mase. </w:t>
      </w:r>
      <w:r w:rsidR="00E23EEF" w:rsidRPr="0019426D">
        <w:t>Za smanjenje broja okretaja motora do zupčanika koji se kreće po zupčastoj letvi</w:t>
      </w:r>
      <w:r w:rsidR="00B21783" w:rsidRPr="0019426D">
        <w:t xml:space="preserve"> </w:t>
      </w:r>
      <w:r w:rsidR="00E23EEF" w:rsidRPr="0019426D">
        <w:t xml:space="preserve">odabrali smo </w:t>
      </w:r>
      <w:r w:rsidRPr="0019426D">
        <w:t xml:space="preserve">planetarni pravokutni </w:t>
      </w:r>
      <w:r w:rsidR="00E23EEF" w:rsidRPr="0019426D">
        <w:t xml:space="preserve">reduktor </w:t>
      </w:r>
      <w:r w:rsidRPr="0019426D">
        <w:t>WPLE080</w:t>
      </w:r>
      <w:r w:rsidR="004D0558" w:rsidRPr="0019426D">
        <w:t xml:space="preserve"> </w:t>
      </w:r>
      <w:r w:rsidRPr="0019426D">
        <w:t xml:space="preserve">prijenosnog </w:t>
      </w:r>
      <w:r w:rsidR="00663C92" w:rsidRPr="0019426D">
        <w:t>om</w:t>
      </w:r>
      <w:r w:rsidRPr="0019426D">
        <w:t xml:space="preserve">jera 1:10 </w:t>
      </w:r>
      <w:r w:rsidR="004D0558" w:rsidRPr="0019426D">
        <w:t>proizvođača Neugart GmbH.</w:t>
      </w:r>
      <w:r w:rsidR="00F7330F">
        <w:t xml:space="preserve"> [</w:t>
      </w:r>
      <w:r w:rsidR="00F7330F" w:rsidRPr="00F7330F">
        <w:fldChar w:fldCharType="begin"/>
      </w:r>
      <w:r w:rsidR="00F7330F" w:rsidRPr="00F7330F">
        <w:instrText xml:space="preserve"> REF _Ref114999021 \h  \* MERGEFORMAT </w:instrText>
      </w:r>
      <w:r w:rsidR="00F7330F" w:rsidRPr="00F7330F">
        <w:fldChar w:fldCharType="separate"/>
      </w:r>
      <w:r w:rsidR="006311F7" w:rsidRPr="006311F7">
        <w:rPr>
          <w:rFonts w:eastAsia="Calibri"/>
          <w:lang w:eastAsia="en-US"/>
        </w:rPr>
        <w:t xml:space="preserve">Slika </w:t>
      </w:r>
      <w:r w:rsidR="006311F7" w:rsidRPr="006311F7">
        <w:rPr>
          <w:rFonts w:eastAsia="Calibri"/>
          <w:noProof/>
          <w:lang w:eastAsia="en-US"/>
        </w:rPr>
        <w:t>6</w:t>
      </w:r>
      <w:r w:rsidR="00F7330F" w:rsidRPr="00F7330F">
        <w:fldChar w:fldCharType="end"/>
      </w:r>
      <w:r w:rsidR="00F7330F" w:rsidRPr="00F7330F">
        <w:t>.</w:t>
      </w:r>
      <w:r w:rsidR="00F7330F">
        <w:t>]</w:t>
      </w:r>
    </w:p>
    <w:p w14:paraId="6AF2E7D5" w14:textId="03B4BF6F" w:rsidR="00EE3C13" w:rsidRDefault="00EE3C13" w:rsidP="00EE3C13">
      <w:pPr>
        <w:pStyle w:val="TEKST"/>
      </w:pPr>
    </w:p>
    <w:p w14:paraId="3DA50C40" w14:textId="1FEB35D6" w:rsidR="00D326C3" w:rsidRDefault="000730D6">
      <w:pPr>
        <w:pStyle w:val="11Naslov"/>
        <w:numPr>
          <w:ilvl w:val="1"/>
          <w:numId w:val="14"/>
        </w:numPr>
      </w:pPr>
      <w:bookmarkStart w:id="88" w:name="_Toc114661243"/>
      <w:bookmarkStart w:id="89" w:name="_Toc115076424"/>
      <w:r>
        <w:lastRenderedPageBreak/>
        <w:t>Bosch Rexroth aluminijski profili</w:t>
      </w:r>
      <w:bookmarkEnd w:id="88"/>
      <w:bookmarkEnd w:id="89"/>
    </w:p>
    <w:p w14:paraId="77F782F8" w14:textId="5E9F452E" w:rsidR="000730D6" w:rsidRPr="0022677D" w:rsidRDefault="00956486" w:rsidP="009B6BF2">
      <w:pPr>
        <w:pStyle w:val="Tekst0"/>
      </w:pPr>
      <w:r>
        <w:t>„</w:t>
      </w:r>
      <w:r w:rsidR="000730D6">
        <w:t>Bosch Rexroth</w:t>
      </w:r>
      <w:r>
        <w:t>“</w:t>
      </w:r>
      <w:r w:rsidR="000730D6">
        <w:t xml:space="preserve"> </w:t>
      </w:r>
      <w:r>
        <w:t>n</w:t>
      </w:r>
      <w:r w:rsidR="000730D6">
        <w:t xml:space="preserve">jemačka je firma koja nudi </w:t>
      </w:r>
      <w:r w:rsidR="005001D8">
        <w:t xml:space="preserve">veliki broj rješenja za </w:t>
      </w:r>
      <w:r>
        <w:t>strojnu</w:t>
      </w:r>
      <w:r w:rsidR="00F970F9">
        <w:t xml:space="preserve"> automatizaciju</w:t>
      </w:r>
      <w:r>
        <w:t xml:space="preserve"> te su</w:t>
      </w:r>
      <w:r w:rsidR="00902B8A">
        <w:t xml:space="preserve"> </w:t>
      </w:r>
      <w:r>
        <w:t xml:space="preserve">u ovom završnom radu korišteni </w:t>
      </w:r>
      <w:r w:rsidR="00902B8A">
        <w:t>aluminijsk</w:t>
      </w:r>
      <w:r>
        <w:t>i</w:t>
      </w:r>
      <w:r w:rsidR="00902B8A">
        <w:t xml:space="preserve"> profil</w:t>
      </w:r>
      <w:r>
        <w:t xml:space="preserve">i iz njihove ponude. Velik izbor dimenzija omogućio je </w:t>
      </w:r>
      <w:r w:rsidR="00D46643">
        <w:t xml:space="preserve"> brzo i efikasno </w:t>
      </w:r>
      <w:r>
        <w:t>oblikovanje</w:t>
      </w:r>
      <w:r w:rsidR="00D46643">
        <w:t xml:space="preserve"> </w:t>
      </w:r>
      <w:r w:rsidR="00F7330F">
        <w:t>nosive</w:t>
      </w:r>
      <w:r w:rsidR="00D46643">
        <w:t xml:space="preserve"> konstrukcije po mjeri.</w:t>
      </w:r>
      <w:r w:rsidR="00F7330F">
        <w:t xml:space="preserve"> Profili koji su korišteni prikazani su na slici 7.</w:t>
      </w:r>
    </w:p>
    <w:p w14:paraId="6FF73A5F" w14:textId="1E3A55EC" w:rsidR="006544C7" w:rsidRDefault="00F970F9">
      <w:pPr>
        <w:pStyle w:val="11Naslov"/>
        <w:numPr>
          <w:ilvl w:val="1"/>
          <w:numId w:val="14"/>
        </w:numPr>
      </w:pPr>
      <w:bookmarkStart w:id="90" w:name="_Toc114661244"/>
      <w:bookmarkStart w:id="91" w:name="_Toc115076425"/>
      <w:r>
        <w:t>Vagon</w:t>
      </w:r>
      <w:bookmarkEnd w:id="90"/>
      <w:bookmarkEnd w:id="91"/>
    </w:p>
    <w:p w14:paraId="53426A2B" w14:textId="1ACB1F39" w:rsidR="006544C7" w:rsidRDefault="00B80039" w:rsidP="00FA461D">
      <w:pPr>
        <w:pStyle w:val="Tekst0"/>
      </w:pPr>
      <w:r>
        <w:t xml:space="preserve">Četiri vagona montiraju </w:t>
      </w:r>
      <w:r w:rsidR="006E6A1C">
        <w:t xml:space="preserve">se </w:t>
      </w:r>
      <w:r>
        <w:t>na profilne tračne vodilice. Oni služe kao ležajevi i omogućuju glatko kretanje konstrukcije po vodilicama. Također</w:t>
      </w:r>
      <w:r w:rsidR="006E6A1C">
        <w:t>,</w:t>
      </w:r>
      <w:r>
        <w:t xml:space="preserve"> njihovi unutarnji ležajevi imaju mogućnost nagiba kojim kompenziraju male razlike u nagibu između vodilica.</w:t>
      </w:r>
      <w:r w:rsidR="002B4F2E">
        <w:t xml:space="preserve"> [</w:t>
      </w:r>
      <w:r w:rsidR="002B4F2E" w:rsidRPr="002B4F2E">
        <w:fldChar w:fldCharType="begin"/>
      </w:r>
      <w:r w:rsidR="002B4F2E" w:rsidRPr="002B4F2E">
        <w:instrText xml:space="preserve"> REF _Ref114999511 \h  \* MERGEFORMAT </w:instrText>
      </w:r>
      <w:r w:rsidR="002B4F2E" w:rsidRPr="002B4F2E">
        <w:fldChar w:fldCharType="separate"/>
      </w:r>
      <w:r w:rsidR="006311F7" w:rsidRPr="006311F7">
        <w:rPr>
          <w:bCs/>
          <w:szCs w:val="20"/>
        </w:rPr>
        <w:t xml:space="preserve">Slika </w:t>
      </w:r>
      <w:r w:rsidR="006311F7" w:rsidRPr="006311F7">
        <w:rPr>
          <w:bCs/>
          <w:noProof/>
          <w:szCs w:val="20"/>
        </w:rPr>
        <w:t>8</w:t>
      </w:r>
      <w:r w:rsidR="002B4F2E" w:rsidRPr="002B4F2E">
        <w:fldChar w:fldCharType="end"/>
      </w:r>
      <w:r w:rsidR="002B4F2E" w:rsidRPr="002B4F2E">
        <w:t>.</w:t>
      </w:r>
      <w:r w:rsidR="002B4F2E">
        <w:t>]</w:t>
      </w:r>
    </w:p>
    <w:p w14:paraId="6C3EF303" w14:textId="35D49279" w:rsidR="006544C7" w:rsidRDefault="006544C7">
      <w:pPr>
        <w:pStyle w:val="11Naslov"/>
        <w:numPr>
          <w:ilvl w:val="1"/>
          <w:numId w:val="14"/>
        </w:numPr>
      </w:pPr>
      <w:bookmarkStart w:id="92" w:name="_Toc114661245"/>
      <w:bookmarkStart w:id="93" w:name="_Toc115076426"/>
      <w:r>
        <w:t>Profilne tračne vodilice</w:t>
      </w:r>
      <w:bookmarkEnd w:id="92"/>
      <w:bookmarkEnd w:id="93"/>
    </w:p>
    <w:p w14:paraId="34D2AB51" w14:textId="593C17B5" w:rsidR="006544C7" w:rsidRDefault="00C637F2" w:rsidP="00FA461D">
      <w:pPr>
        <w:pStyle w:val="Tekst0"/>
      </w:pPr>
      <w:r>
        <w:t xml:space="preserve">Čelične profilne tračne vodilice </w:t>
      </w:r>
      <w:r w:rsidR="00673331">
        <w:t>montirane</w:t>
      </w:r>
      <w:r>
        <w:t xml:space="preserve"> su s vanjske strane </w:t>
      </w:r>
      <w:r w:rsidR="002B4F2E">
        <w:t>nosive</w:t>
      </w:r>
      <w:r>
        <w:t xml:space="preserve"> konstrukcije. Potrebne su tri vodilice, svaka duljine 1</w:t>
      </w:r>
      <w:r w:rsidR="009E3DD0">
        <w:t>000 m</w:t>
      </w:r>
      <w:r>
        <w:t>m. Neophodno je postaviti vodilice što preciznije kako vagoni ne</w:t>
      </w:r>
      <w:r w:rsidR="00673331">
        <w:t xml:space="preserve"> </w:t>
      </w:r>
      <w:r>
        <w:t>bi zapinjali na prijelazima i kako bi se izbjegla nepotrebna naprezanja.</w:t>
      </w:r>
      <w:r w:rsidR="002B4F2E">
        <w:t xml:space="preserve"> Proces montaže detaljnije je opisan kasnije. </w:t>
      </w:r>
      <w:r w:rsidR="002B4F2E" w:rsidRPr="002B4F2E">
        <w:t>[</w:t>
      </w:r>
      <w:r w:rsidR="002B4F2E" w:rsidRPr="002B4F2E">
        <w:fldChar w:fldCharType="begin"/>
      </w:r>
      <w:r w:rsidR="002B4F2E" w:rsidRPr="002B4F2E">
        <w:instrText xml:space="preserve"> REF _Ref114999500 \h  \* MERGEFORMAT </w:instrText>
      </w:r>
      <w:r w:rsidR="002B4F2E" w:rsidRPr="002B4F2E">
        <w:fldChar w:fldCharType="separate"/>
      </w:r>
      <w:r w:rsidR="006311F7" w:rsidRPr="006311F7">
        <w:rPr>
          <w:bCs/>
          <w:szCs w:val="20"/>
        </w:rPr>
        <w:t xml:space="preserve">Slika </w:t>
      </w:r>
      <w:r w:rsidR="006311F7" w:rsidRPr="006311F7">
        <w:rPr>
          <w:bCs/>
          <w:noProof/>
          <w:szCs w:val="20"/>
        </w:rPr>
        <w:t>9</w:t>
      </w:r>
      <w:r w:rsidR="002B4F2E" w:rsidRPr="002B4F2E">
        <w:fldChar w:fldCharType="end"/>
      </w:r>
      <w:r w:rsidR="002B4F2E" w:rsidRPr="002B4F2E">
        <w:t>.]</w:t>
      </w:r>
    </w:p>
    <w:p w14:paraId="545E4E1B" w14:textId="71A8FA26" w:rsidR="006544C7" w:rsidRDefault="00F970F9">
      <w:pPr>
        <w:pStyle w:val="11Naslov"/>
        <w:numPr>
          <w:ilvl w:val="1"/>
          <w:numId w:val="14"/>
        </w:numPr>
      </w:pPr>
      <w:bookmarkStart w:id="94" w:name="_Toc114661246"/>
      <w:bookmarkStart w:id="95" w:name="_Toc115076427"/>
      <w:r>
        <w:t>Zu</w:t>
      </w:r>
      <w:r w:rsidR="00C60FD9">
        <w:t>pč</w:t>
      </w:r>
      <w:r>
        <w:t>asta letva</w:t>
      </w:r>
      <w:bookmarkEnd w:id="94"/>
      <w:bookmarkEnd w:id="95"/>
    </w:p>
    <w:p w14:paraId="44F3AA71" w14:textId="7B158D0B" w:rsidR="0020643F" w:rsidRDefault="00F970F9" w:rsidP="00FA461D">
      <w:pPr>
        <w:pStyle w:val="Tekst0"/>
      </w:pPr>
      <w:r>
        <w:t>Zu</w:t>
      </w:r>
      <w:r w:rsidR="00FB107F">
        <w:t>pčasta</w:t>
      </w:r>
      <w:r>
        <w:t xml:space="preserve"> letva </w:t>
      </w:r>
      <w:r w:rsidR="00FB107F">
        <w:t xml:space="preserve">omogućuje kretanje zupčanika po duljini cijele konstrukcije i omogućuje pomicanje </w:t>
      </w:r>
      <w:r w:rsidR="0020643F">
        <w:t xml:space="preserve">okvira. </w:t>
      </w:r>
      <w:r w:rsidR="00025562">
        <w:t>Sastoji se od tri segmenta, svaki duljine 1000</w:t>
      </w:r>
      <w:r w:rsidR="009E3DD0">
        <w:t xml:space="preserve"> </w:t>
      </w:r>
      <w:r w:rsidR="00025562">
        <w:t>mm. Prikazana je na slici 10.</w:t>
      </w:r>
    </w:p>
    <w:p w14:paraId="707C6414" w14:textId="62533104" w:rsidR="00693C37" w:rsidRDefault="00693C37">
      <w:pPr>
        <w:pStyle w:val="11Naslov"/>
        <w:numPr>
          <w:ilvl w:val="1"/>
          <w:numId w:val="14"/>
        </w:numPr>
      </w:pPr>
      <w:bookmarkStart w:id="96" w:name="_Toc114661247"/>
      <w:bookmarkStart w:id="97" w:name="_Toc115076428"/>
      <w:r>
        <w:t>Zupčanik</w:t>
      </w:r>
      <w:bookmarkEnd w:id="96"/>
      <w:r w:rsidR="00A75E8F">
        <w:t xml:space="preserve"> KHK KHG02 28-L</w:t>
      </w:r>
      <w:bookmarkEnd w:id="97"/>
    </w:p>
    <w:p w14:paraId="5FF93D9A" w14:textId="1AFB7409" w:rsidR="00EA22D0" w:rsidRDefault="00C637F2" w:rsidP="00FA461D">
      <w:pPr>
        <w:pStyle w:val="Tekst0"/>
        <w:rPr>
          <w:b/>
          <w:bCs/>
        </w:rPr>
      </w:pPr>
      <w:r>
        <w:t>Zupčanik</w:t>
      </w:r>
      <w:r w:rsidR="002B4F2E">
        <w:t xml:space="preserve"> </w:t>
      </w:r>
      <w:r w:rsidR="002B4F2E" w:rsidRPr="002B4F2E">
        <w:t>KHK KHG02 28-L</w:t>
      </w:r>
      <w:r w:rsidR="002B4F2E">
        <w:t xml:space="preserve"> koji se trebao koristiti kao pogonski element,</w:t>
      </w:r>
      <w:r w:rsidR="006D11D0">
        <w:t xml:space="preserve"> </w:t>
      </w:r>
      <w:r w:rsidR="00FB107F">
        <w:t>inače izrađen od čelika na visoko preciznom CNC stroju</w:t>
      </w:r>
      <w:r w:rsidR="006D11D0">
        <w:t>,</w:t>
      </w:r>
      <w:r w:rsidR="00FB107F">
        <w:t xml:space="preserve"> u ovom je radu iz sigurnosnih razloga izrađen na Stratasys 3D printeru s visokom ispunom. Ovakav način izrade zupčanika omogućuje</w:t>
      </w:r>
      <w:r w:rsidR="006D11D0">
        <w:t xml:space="preserve"> poznavanje</w:t>
      </w:r>
      <w:r w:rsidR="00FB107F">
        <w:t xml:space="preserve"> </w:t>
      </w:r>
      <w:r w:rsidR="006D11D0">
        <w:t xml:space="preserve">lokacije </w:t>
      </w:r>
      <w:r w:rsidR="00FB107F">
        <w:t>kritično</w:t>
      </w:r>
      <w:r w:rsidR="006D11D0">
        <w:t>g</w:t>
      </w:r>
      <w:r w:rsidR="00FB107F">
        <w:t xml:space="preserve"> mjest</w:t>
      </w:r>
      <w:r w:rsidR="006D11D0">
        <w:t>a</w:t>
      </w:r>
      <w:r w:rsidR="00FB107F">
        <w:t xml:space="preserve"> na konstrukciji </w:t>
      </w:r>
      <w:r w:rsidR="006D11D0">
        <w:t>te</w:t>
      </w:r>
      <w:r w:rsidR="00FB107F">
        <w:t xml:space="preserve"> u slučaju </w:t>
      </w:r>
      <w:r w:rsidR="006D11D0">
        <w:t xml:space="preserve">kvara, </w:t>
      </w:r>
      <w:r w:rsidR="00FB107F">
        <w:t>zupčanik pu</w:t>
      </w:r>
      <w:r w:rsidR="006D11D0">
        <w:t>ca sprječavajući tako štetu na daleko skupljim komponentama: motoru i reduktoru.</w:t>
      </w:r>
      <w:r w:rsidR="00FB107F">
        <w:rPr>
          <w:b/>
          <w:bCs/>
        </w:rPr>
        <w:t xml:space="preserve"> </w:t>
      </w:r>
      <w:r w:rsidR="002B4F2E" w:rsidRPr="002B4F2E">
        <w:t>[</w:t>
      </w:r>
      <w:r w:rsidR="002B4F2E" w:rsidRPr="002B4F2E">
        <w:fldChar w:fldCharType="begin"/>
      </w:r>
      <w:r w:rsidR="002B4F2E" w:rsidRPr="002B4F2E">
        <w:instrText xml:space="preserve"> REF _Ref114999506 \h  \* MERGEFORMAT </w:instrText>
      </w:r>
      <w:r w:rsidR="002B4F2E" w:rsidRPr="002B4F2E">
        <w:fldChar w:fldCharType="separate"/>
      </w:r>
      <w:r w:rsidR="006311F7" w:rsidRPr="006311F7">
        <w:t xml:space="preserve">Slika </w:t>
      </w:r>
      <w:r w:rsidR="006311F7" w:rsidRPr="006311F7">
        <w:rPr>
          <w:noProof/>
        </w:rPr>
        <w:t>11</w:t>
      </w:r>
      <w:r w:rsidR="002B4F2E" w:rsidRPr="002B4F2E">
        <w:fldChar w:fldCharType="end"/>
      </w:r>
      <w:r w:rsidR="002B4F2E" w:rsidRPr="002B4F2E">
        <w:t>.]</w:t>
      </w:r>
    </w:p>
    <w:p w14:paraId="73EAA923" w14:textId="77777777" w:rsidR="002E77A3" w:rsidRPr="0011478C" w:rsidRDefault="002E77A3">
      <w:pPr>
        <w:spacing w:before="0" w:after="0"/>
        <w:jc w:val="left"/>
        <w:rPr>
          <w:i/>
        </w:rPr>
      </w:pPr>
      <w:r w:rsidRPr="0011478C">
        <w:rPr>
          <w:i/>
        </w:rPr>
        <w:br w:type="page"/>
      </w:r>
    </w:p>
    <w:p w14:paraId="3DCCCDE4" w14:textId="77777777" w:rsidR="00C771DA" w:rsidRDefault="00C771DA">
      <w:pPr>
        <w:spacing w:before="0" w:after="0"/>
        <w:jc w:val="left"/>
        <w:rPr>
          <w:b/>
          <w:bCs/>
        </w:rPr>
      </w:pPr>
    </w:p>
    <w:p w14:paraId="75036FBA" w14:textId="77777777" w:rsidR="00C771DA" w:rsidRDefault="00C771DA">
      <w:pPr>
        <w:spacing w:before="0" w:after="0"/>
        <w:jc w:val="left"/>
        <w:rPr>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47C72" w14:paraId="1008A138" w14:textId="77777777" w:rsidTr="00C771DA">
        <w:trPr>
          <w:jc w:val="center"/>
        </w:trPr>
        <w:tc>
          <w:tcPr>
            <w:tcW w:w="4530" w:type="dxa"/>
            <w:vAlign w:val="center"/>
          </w:tcPr>
          <w:p w14:paraId="1FE232DA"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06A3A0DB" wp14:editId="4E5EAEED">
                  <wp:extent cx="2188499" cy="1637022"/>
                  <wp:effectExtent l="0" t="0" r="2540" b="1905"/>
                  <wp:docPr id="356" name="Picture 356" descr="SIMATIC S7-1200 C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ATIC S7-1200 CPU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934" t="5739" r="14447" b="4343"/>
                          <a:stretch/>
                        </pic:blipFill>
                        <pic:spPr bwMode="auto">
                          <a:xfrm>
                            <a:off x="0" y="0"/>
                            <a:ext cx="2195797" cy="1642481"/>
                          </a:xfrm>
                          <a:prstGeom prst="rect">
                            <a:avLst/>
                          </a:prstGeom>
                          <a:noFill/>
                          <a:ln>
                            <a:noFill/>
                          </a:ln>
                          <a:extLst>
                            <a:ext uri="{53640926-AAD7-44D8-BBD7-CCE9431645EC}">
                              <a14:shadowObscured xmlns:a14="http://schemas.microsoft.com/office/drawing/2010/main"/>
                            </a:ext>
                          </a:extLst>
                        </pic:spPr>
                      </pic:pic>
                    </a:graphicData>
                  </a:graphic>
                </wp:inline>
              </w:drawing>
            </w:r>
          </w:p>
          <w:p w14:paraId="43C58779" w14:textId="10ECF305" w:rsidR="00A47C72" w:rsidRPr="00C771DA" w:rsidRDefault="00A47C72" w:rsidP="00C771DA">
            <w:pPr>
              <w:pStyle w:val="Caption"/>
              <w:rPr>
                <w:rFonts w:eastAsia="Calibri"/>
                <w:i/>
                <w:iCs/>
                <w:sz w:val="22"/>
                <w:szCs w:val="22"/>
                <w:lang w:eastAsia="en-US"/>
              </w:rPr>
            </w:pPr>
            <w:bookmarkStart w:id="98" w:name="_Ref114998771"/>
            <w:bookmarkStart w:id="99" w:name="_Toc114998356"/>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2</w:t>
            </w:r>
            <w:r w:rsidRPr="00C771DA">
              <w:rPr>
                <w:rFonts w:eastAsia="Calibri"/>
                <w:i/>
                <w:iCs/>
                <w:sz w:val="22"/>
                <w:szCs w:val="22"/>
                <w:lang w:eastAsia="en-US"/>
              </w:rPr>
              <w:fldChar w:fldCharType="end"/>
            </w:r>
            <w:bookmarkEnd w:id="98"/>
            <w:r w:rsidR="002E73C2">
              <w:rPr>
                <w:rFonts w:eastAsia="Calibri"/>
                <w:i/>
                <w:iCs/>
                <w:sz w:val="22"/>
                <w:szCs w:val="22"/>
                <w:lang w:eastAsia="en-US"/>
              </w:rPr>
              <w:t>.</w:t>
            </w:r>
            <w:r w:rsidRPr="00C771DA">
              <w:rPr>
                <w:rFonts w:eastAsia="Calibri"/>
                <w:i/>
                <w:iCs/>
                <w:sz w:val="22"/>
                <w:szCs w:val="22"/>
                <w:lang w:eastAsia="en-US"/>
              </w:rPr>
              <w:t xml:space="preserve"> Siemens S7-1200 CPU [4]</w:t>
            </w:r>
            <w:bookmarkEnd w:id="99"/>
          </w:p>
          <w:p w14:paraId="0BEB023B" w14:textId="77777777" w:rsidR="00A47C72" w:rsidRPr="00C771DA" w:rsidRDefault="00A47C72" w:rsidP="00C771DA">
            <w:pPr>
              <w:pStyle w:val="Caption"/>
              <w:rPr>
                <w:i/>
                <w:iCs/>
                <w:sz w:val="22"/>
                <w:szCs w:val="22"/>
              </w:rPr>
            </w:pPr>
          </w:p>
        </w:tc>
        <w:tc>
          <w:tcPr>
            <w:tcW w:w="4530" w:type="dxa"/>
            <w:vAlign w:val="center"/>
          </w:tcPr>
          <w:p w14:paraId="51C139AB"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21698ADF" wp14:editId="69015F81">
                  <wp:extent cx="1343891" cy="1822224"/>
                  <wp:effectExtent l="0" t="0" r="8890" b="6985"/>
                  <wp:docPr id="357" name="Picture 35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2954" cy="1834513"/>
                          </a:xfrm>
                          <a:prstGeom prst="rect">
                            <a:avLst/>
                          </a:prstGeom>
                          <a:noFill/>
                          <a:ln>
                            <a:noFill/>
                          </a:ln>
                        </pic:spPr>
                      </pic:pic>
                    </a:graphicData>
                  </a:graphic>
                </wp:inline>
              </w:drawing>
            </w:r>
          </w:p>
          <w:p w14:paraId="7CCE43B6" w14:textId="32D21145" w:rsidR="00A47C72" w:rsidRPr="00C771DA" w:rsidRDefault="00A47C72" w:rsidP="00C771DA">
            <w:pPr>
              <w:pStyle w:val="Caption"/>
              <w:rPr>
                <w:i/>
                <w:iCs/>
                <w:sz w:val="22"/>
                <w:szCs w:val="22"/>
              </w:rPr>
            </w:pPr>
            <w:bookmarkStart w:id="100" w:name="_Ref114998779"/>
            <w:bookmarkStart w:id="101" w:name="_Toc114998357"/>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3</w:t>
            </w:r>
            <w:r w:rsidRPr="00C771DA">
              <w:rPr>
                <w:rFonts w:eastAsia="Calibri"/>
                <w:i/>
                <w:iCs/>
                <w:sz w:val="22"/>
                <w:szCs w:val="22"/>
                <w:lang w:eastAsia="en-US"/>
              </w:rPr>
              <w:fldChar w:fldCharType="end"/>
            </w:r>
            <w:bookmarkEnd w:id="100"/>
            <w:r w:rsidR="002E73C2">
              <w:rPr>
                <w:rFonts w:eastAsia="Calibri"/>
                <w:i/>
                <w:iCs/>
                <w:sz w:val="22"/>
                <w:szCs w:val="22"/>
                <w:lang w:eastAsia="en-US"/>
              </w:rPr>
              <w:t xml:space="preserve">. </w:t>
            </w:r>
            <w:r w:rsidRPr="00C771DA">
              <w:rPr>
                <w:rFonts w:eastAsia="Calibri"/>
                <w:i/>
                <w:iCs/>
                <w:sz w:val="22"/>
                <w:szCs w:val="22"/>
                <w:lang w:eastAsia="en-US"/>
              </w:rPr>
              <w:t>SITOP PSU200M 24V [5]</w:t>
            </w:r>
            <w:bookmarkEnd w:id="101"/>
          </w:p>
        </w:tc>
      </w:tr>
      <w:tr w:rsidR="00A47C72" w14:paraId="0400406D" w14:textId="77777777" w:rsidTr="00C771DA">
        <w:trPr>
          <w:jc w:val="center"/>
        </w:trPr>
        <w:tc>
          <w:tcPr>
            <w:tcW w:w="4530" w:type="dxa"/>
            <w:vAlign w:val="center"/>
          </w:tcPr>
          <w:p w14:paraId="361D9DD0"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74B9D78A" wp14:editId="188EB6C1">
                  <wp:extent cx="1336675" cy="2558230"/>
                  <wp:effectExtent l="0" t="0" r="0" b="0"/>
                  <wp:docPr id="373" name="Picture 373"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computer&#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1194" cy="2643434"/>
                          </a:xfrm>
                          <a:prstGeom prst="rect">
                            <a:avLst/>
                          </a:prstGeom>
                          <a:noFill/>
                          <a:ln>
                            <a:noFill/>
                          </a:ln>
                        </pic:spPr>
                      </pic:pic>
                    </a:graphicData>
                  </a:graphic>
                </wp:inline>
              </w:drawing>
            </w:r>
          </w:p>
          <w:p w14:paraId="293BFE72" w14:textId="496F82F2" w:rsidR="00A47C72" w:rsidRPr="00C771DA" w:rsidRDefault="00A47C72" w:rsidP="00C771DA">
            <w:pPr>
              <w:pStyle w:val="Caption"/>
              <w:rPr>
                <w:rFonts w:eastAsia="Calibri"/>
                <w:i/>
                <w:iCs/>
                <w:sz w:val="22"/>
                <w:szCs w:val="22"/>
                <w:lang w:eastAsia="en-US"/>
              </w:rPr>
            </w:pPr>
            <w:bookmarkStart w:id="102" w:name="_Toc114998358"/>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4</w:t>
            </w:r>
            <w:r w:rsidRPr="00C771DA">
              <w:rPr>
                <w:rFonts w:eastAsia="Calibri"/>
                <w:i/>
                <w:iCs/>
                <w:sz w:val="22"/>
                <w:szCs w:val="22"/>
                <w:lang w:eastAsia="en-US"/>
              </w:rPr>
              <w:fldChar w:fldCharType="end"/>
            </w:r>
            <w:r w:rsidR="002E73C2">
              <w:rPr>
                <w:rFonts w:eastAsia="Calibri"/>
                <w:i/>
                <w:iCs/>
                <w:sz w:val="22"/>
                <w:szCs w:val="22"/>
                <w:lang w:eastAsia="en-US"/>
              </w:rPr>
              <w:t>.</w:t>
            </w:r>
            <w:r w:rsidRPr="00C771DA">
              <w:rPr>
                <w:rFonts w:eastAsia="Calibri"/>
                <w:i/>
                <w:iCs/>
                <w:sz w:val="22"/>
                <w:szCs w:val="22"/>
                <w:lang w:eastAsia="en-US"/>
              </w:rPr>
              <w:t xml:space="preserve"> Sinamics S120 CU310-2-PN [6]</w:t>
            </w:r>
            <w:bookmarkEnd w:id="102"/>
          </w:p>
        </w:tc>
        <w:tc>
          <w:tcPr>
            <w:tcW w:w="4530" w:type="dxa"/>
            <w:vAlign w:val="center"/>
          </w:tcPr>
          <w:p w14:paraId="7D9D12A2"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3605DA10" wp14:editId="198B6A63">
                  <wp:extent cx="2590800" cy="2097315"/>
                  <wp:effectExtent l="0" t="0" r="0" b="0"/>
                  <wp:docPr id="374" name="Picture 374" descr="A picture containing text, electronics, display,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display, picture fram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572" b="10476"/>
                          <a:stretch/>
                        </pic:blipFill>
                        <pic:spPr bwMode="auto">
                          <a:xfrm>
                            <a:off x="0" y="0"/>
                            <a:ext cx="2606111" cy="2109709"/>
                          </a:xfrm>
                          <a:prstGeom prst="rect">
                            <a:avLst/>
                          </a:prstGeom>
                          <a:noFill/>
                          <a:ln>
                            <a:noFill/>
                          </a:ln>
                          <a:extLst>
                            <a:ext uri="{53640926-AAD7-44D8-BBD7-CCE9431645EC}">
                              <a14:shadowObscured xmlns:a14="http://schemas.microsoft.com/office/drawing/2010/main"/>
                            </a:ext>
                          </a:extLst>
                        </pic:spPr>
                      </pic:pic>
                    </a:graphicData>
                  </a:graphic>
                </wp:inline>
              </w:drawing>
            </w:r>
          </w:p>
          <w:p w14:paraId="0DE0CC09" w14:textId="0F2355E0" w:rsidR="00A47C72" w:rsidRPr="00C771DA" w:rsidRDefault="00A47C72" w:rsidP="00C771DA">
            <w:pPr>
              <w:pStyle w:val="Caption"/>
              <w:rPr>
                <w:sz w:val="22"/>
                <w:szCs w:val="22"/>
              </w:rPr>
            </w:pPr>
            <w:bookmarkStart w:id="103" w:name="_Toc114998359"/>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5</w:t>
            </w:r>
            <w:r w:rsidRPr="00C771DA">
              <w:rPr>
                <w:rFonts w:eastAsia="Calibri"/>
                <w:i/>
                <w:iCs/>
                <w:sz w:val="22"/>
                <w:szCs w:val="22"/>
                <w:lang w:eastAsia="en-US"/>
              </w:rPr>
              <w:fldChar w:fldCharType="end"/>
            </w:r>
            <w:r w:rsidR="002E73C2">
              <w:rPr>
                <w:rFonts w:eastAsia="Calibri"/>
                <w:i/>
                <w:iCs/>
                <w:sz w:val="22"/>
                <w:szCs w:val="22"/>
                <w:lang w:eastAsia="en-US"/>
              </w:rPr>
              <w:t>.</w:t>
            </w:r>
            <w:r w:rsidRPr="00C771DA">
              <w:rPr>
                <w:rFonts w:eastAsia="Calibri"/>
                <w:i/>
                <w:iCs/>
                <w:sz w:val="22"/>
                <w:szCs w:val="22"/>
                <w:lang w:eastAsia="en-US"/>
              </w:rPr>
              <w:t xml:space="preserve"> HMI KTP700 [7]</w:t>
            </w:r>
            <w:bookmarkEnd w:id="103"/>
          </w:p>
        </w:tc>
      </w:tr>
      <w:tr w:rsidR="00A47C72" w14:paraId="3E7A8844" w14:textId="77777777" w:rsidTr="00C771DA">
        <w:trPr>
          <w:jc w:val="center"/>
        </w:trPr>
        <w:tc>
          <w:tcPr>
            <w:tcW w:w="4530" w:type="dxa"/>
            <w:vAlign w:val="center"/>
          </w:tcPr>
          <w:p w14:paraId="18B45032"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147D11E3" wp14:editId="1D23F49A">
                  <wp:extent cx="2147455" cy="1885977"/>
                  <wp:effectExtent l="0" t="0" r="5715" b="0"/>
                  <wp:docPr id="377" name="Picture 377" descr="A silver camera with a red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ilver camera with a red light&#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9040" t="18212" r="17053" b="25662"/>
                          <a:stretch/>
                        </pic:blipFill>
                        <pic:spPr bwMode="auto">
                          <a:xfrm>
                            <a:off x="0" y="0"/>
                            <a:ext cx="2166415" cy="1902628"/>
                          </a:xfrm>
                          <a:prstGeom prst="rect">
                            <a:avLst/>
                          </a:prstGeom>
                          <a:noFill/>
                          <a:ln>
                            <a:noFill/>
                          </a:ln>
                          <a:extLst>
                            <a:ext uri="{53640926-AAD7-44D8-BBD7-CCE9431645EC}">
                              <a14:shadowObscured xmlns:a14="http://schemas.microsoft.com/office/drawing/2010/main"/>
                            </a:ext>
                          </a:extLst>
                        </pic:spPr>
                      </pic:pic>
                    </a:graphicData>
                  </a:graphic>
                </wp:inline>
              </w:drawing>
            </w:r>
          </w:p>
          <w:p w14:paraId="58754349" w14:textId="2AFD8DFD" w:rsidR="00A47C72" w:rsidRPr="00C771DA" w:rsidRDefault="00A47C72" w:rsidP="00C771DA">
            <w:pPr>
              <w:pStyle w:val="Caption"/>
              <w:rPr>
                <w:rFonts w:eastAsia="Calibri"/>
                <w:i/>
                <w:iCs/>
                <w:sz w:val="22"/>
                <w:szCs w:val="22"/>
                <w:lang w:eastAsia="en-US"/>
              </w:rPr>
            </w:pPr>
            <w:bookmarkStart w:id="104" w:name="_Ref114999021"/>
            <w:bookmarkStart w:id="105" w:name="_Toc114998360"/>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6</w:t>
            </w:r>
            <w:r w:rsidRPr="00C771DA">
              <w:rPr>
                <w:rFonts w:eastAsia="Calibri"/>
                <w:i/>
                <w:iCs/>
                <w:sz w:val="22"/>
                <w:szCs w:val="22"/>
                <w:lang w:eastAsia="en-US"/>
              </w:rPr>
              <w:fldChar w:fldCharType="end"/>
            </w:r>
            <w:bookmarkEnd w:id="104"/>
            <w:r w:rsidR="002E73C2">
              <w:rPr>
                <w:rFonts w:eastAsia="Calibri"/>
                <w:i/>
                <w:iCs/>
                <w:sz w:val="22"/>
                <w:szCs w:val="22"/>
                <w:lang w:eastAsia="en-US"/>
              </w:rPr>
              <w:t>.</w:t>
            </w:r>
            <w:r w:rsidRPr="00C771DA">
              <w:rPr>
                <w:rFonts w:eastAsia="Calibri"/>
                <w:i/>
                <w:iCs/>
                <w:sz w:val="22"/>
                <w:szCs w:val="22"/>
                <w:lang w:eastAsia="en-US"/>
              </w:rPr>
              <w:t xml:space="preserve"> Reduktor WPLE080 [8]</w:t>
            </w:r>
            <w:bookmarkEnd w:id="105"/>
          </w:p>
        </w:tc>
        <w:tc>
          <w:tcPr>
            <w:tcW w:w="4530" w:type="dxa"/>
            <w:vAlign w:val="center"/>
          </w:tcPr>
          <w:p w14:paraId="25A33F68" w14:textId="77777777" w:rsidR="00A47C72" w:rsidRPr="00C771DA" w:rsidRDefault="00A47C72" w:rsidP="00C771DA">
            <w:pPr>
              <w:pStyle w:val="Caption"/>
              <w:rPr>
                <w:rFonts w:eastAsia="Calibri"/>
                <w:sz w:val="22"/>
                <w:szCs w:val="22"/>
                <w:lang w:eastAsia="en-US"/>
              </w:rPr>
            </w:pPr>
            <w:r w:rsidRPr="00C771DA">
              <w:rPr>
                <w:rFonts w:eastAsia="Calibri"/>
                <w:noProof/>
                <w:sz w:val="22"/>
                <w:szCs w:val="22"/>
                <w:lang w:eastAsia="en-US"/>
              </w:rPr>
              <w:drawing>
                <wp:inline distT="0" distB="0" distL="0" distR="0" wp14:anchorId="076B8833" wp14:editId="4354AE3F">
                  <wp:extent cx="2123059" cy="1842654"/>
                  <wp:effectExtent l="0" t="0" r="0" b="5715"/>
                  <wp:docPr id="378" name="Picture 378" descr="Rexroth T-Profile Bosch Aluminum Profile, For Industrial, Rs 390/meter |  ID: 1292493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xroth T-Profile Bosch Aluminum Profile, For Industrial, Rs 390/meter |  ID: 12924937797"/>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99" r="19555" b="7608"/>
                          <a:stretch/>
                        </pic:blipFill>
                        <pic:spPr bwMode="auto">
                          <a:xfrm>
                            <a:off x="0" y="0"/>
                            <a:ext cx="2138595" cy="1856138"/>
                          </a:xfrm>
                          <a:prstGeom prst="rect">
                            <a:avLst/>
                          </a:prstGeom>
                          <a:noFill/>
                          <a:ln>
                            <a:noFill/>
                          </a:ln>
                          <a:extLst>
                            <a:ext uri="{53640926-AAD7-44D8-BBD7-CCE9431645EC}">
                              <a14:shadowObscured xmlns:a14="http://schemas.microsoft.com/office/drawing/2010/main"/>
                            </a:ext>
                          </a:extLst>
                        </pic:spPr>
                      </pic:pic>
                    </a:graphicData>
                  </a:graphic>
                </wp:inline>
              </w:drawing>
            </w:r>
          </w:p>
          <w:p w14:paraId="02C4443D" w14:textId="36715915" w:rsidR="00A47C72" w:rsidRPr="00C771DA" w:rsidRDefault="00A47C72" w:rsidP="00C771DA">
            <w:pPr>
              <w:pStyle w:val="Caption"/>
              <w:rPr>
                <w:rFonts w:eastAsia="Calibri"/>
                <w:i/>
                <w:iCs/>
                <w:sz w:val="22"/>
                <w:szCs w:val="22"/>
                <w:lang w:eastAsia="en-US"/>
              </w:rPr>
            </w:pPr>
            <w:bookmarkStart w:id="106" w:name="_Toc114998361"/>
            <w:r w:rsidRPr="00C771DA">
              <w:rPr>
                <w:rFonts w:eastAsia="Calibri"/>
                <w:i/>
                <w:iCs/>
                <w:sz w:val="22"/>
                <w:szCs w:val="22"/>
                <w:lang w:eastAsia="en-US"/>
              </w:rPr>
              <w:t xml:space="preserve">Slika </w:t>
            </w:r>
            <w:r w:rsidRPr="00C771DA">
              <w:rPr>
                <w:rFonts w:eastAsia="Calibri"/>
                <w:i/>
                <w:iCs/>
                <w:sz w:val="22"/>
                <w:szCs w:val="22"/>
                <w:lang w:eastAsia="en-US"/>
              </w:rPr>
              <w:fldChar w:fldCharType="begin"/>
            </w:r>
            <w:r w:rsidRPr="00C771DA">
              <w:rPr>
                <w:rFonts w:eastAsia="Calibri"/>
                <w:i/>
                <w:iCs/>
                <w:sz w:val="22"/>
                <w:szCs w:val="22"/>
                <w:lang w:eastAsia="en-US"/>
              </w:rPr>
              <w:instrText xml:space="preserve"> SEQ Slika \* ARABIC </w:instrText>
            </w:r>
            <w:r w:rsidRPr="00C771DA">
              <w:rPr>
                <w:rFonts w:eastAsia="Calibri"/>
                <w:i/>
                <w:iCs/>
                <w:sz w:val="22"/>
                <w:szCs w:val="22"/>
                <w:lang w:eastAsia="en-US"/>
              </w:rPr>
              <w:fldChar w:fldCharType="separate"/>
            </w:r>
            <w:r w:rsidR="006311F7">
              <w:rPr>
                <w:rFonts w:eastAsia="Calibri"/>
                <w:i/>
                <w:iCs/>
                <w:noProof/>
                <w:sz w:val="22"/>
                <w:szCs w:val="22"/>
                <w:lang w:eastAsia="en-US"/>
              </w:rPr>
              <w:t>7</w:t>
            </w:r>
            <w:r w:rsidRPr="00C771DA">
              <w:rPr>
                <w:rFonts w:eastAsia="Calibri"/>
                <w:i/>
                <w:iCs/>
                <w:sz w:val="22"/>
                <w:szCs w:val="22"/>
                <w:lang w:eastAsia="en-US"/>
              </w:rPr>
              <w:fldChar w:fldCharType="end"/>
            </w:r>
            <w:r w:rsidR="002E73C2">
              <w:rPr>
                <w:rFonts w:eastAsia="Calibri"/>
                <w:i/>
                <w:iCs/>
                <w:sz w:val="22"/>
                <w:szCs w:val="22"/>
                <w:lang w:eastAsia="en-US"/>
              </w:rPr>
              <w:t>.</w:t>
            </w:r>
            <w:r w:rsidRPr="00C771DA">
              <w:rPr>
                <w:rFonts w:eastAsia="Calibri"/>
                <w:i/>
                <w:iCs/>
                <w:sz w:val="22"/>
                <w:szCs w:val="22"/>
                <w:lang w:eastAsia="en-US"/>
              </w:rPr>
              <w:t xml:space="preserve">  Bosch Rexroth aluminijski profili [9]</w:t>
            </w:r>
            <w:bookmarkEnd w:id="106"/>
          </w:p>
        </w:tc>
      </w:tr>
    </w:tbl>
    <w:p w14:paraId="7DCA63B5" w14:textId="77777777" w:rsidR="00A47C72" w:rsidRPr="00A47C72" w:rsidRDefault="00A47C72" w:rsidP="00A47C72">
      <w:pPr>
        <w:pStyle w:val="Tekst0"/>
        <w:rPr>
          <w:b/>
          <w:bCs/>
        </w:rPr>
      </w:pPr>
      <w:r>
        <w:rPr>
          <w:i/>
          <w:iCs/>
        </w:rPr>
        <w:br w:type="page"/>
      </w:r>
    </w:p>
    <w:p w14:paraId="586000C7" w14:textId="77777777" w:rsidR="00C771DA" w:rsidRDefault="00C771DA">
      <w:pPr>
        <w:spacing w:before="0" w:after="0"/>
        <w:jc w:val="lef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10483D" w14:paraId="08260BC5" w14:textId="77777777" w:rsidTr="00C71A6C">
        <w:trPr>
          <w:jc w:val="center"/>
        </w:trPr>
        <w:tc>
          <w:tcPr>
            <w:tcW w:w="4530" w:type="dxa"/>
            <w:vAlign w:val="center"/>
          </w:tcPr>
          <w:p w14:paraId="760AAD07" w14:textId="77777777" w:rsidR="00C771DA" w:rsidRPr="00C771DA" w:rsidRDefault="00C771DA" w:rsidP="00C71A6C">
            <w:pPr>
              <w:keepNext/>
              <w:spacing w:before="60" w:after="0" w:line="360" w:lineRule="auto"/>
              <w:jc w:val="center"/>
            </w:pPr>
            <w:r w:rsidRPr="00C771DA">
              <w:rPr>
                <w:noProof/>
              </w:rPr>
              <w:drawing>
                <wp:inline distT="0" distB="0" distL="0" distR="0" wp14:anchorId="22AD76B0" wp14:editId="73AF0292">
                  <wp:extent cx="2462287" cy="166102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4791" t="18542" r="7500" b="22292"/>
                          <a:stretch/>
                        </pic:blipFill>
                        <pic:spPr bwMode="auto">
                          <a:xfrm>
                            <a:off x="0" y="0"/>
                            <a:ext cx="2481898" cy="1674249"/>
                          </a:xfrm>
                          <a:prstGeom prst="rect">
                            <a:avLst/>
                          </a:prstGeom>
                          <a:noFill/>
                          <a:ln>
                            <a:noFill/>
                          </a:ln>
                          <a:extLst>
                            <a:ext uri="{53640926-AAD7-44D8-BBD7-CCE9431645EC}">
                              <a14:shadowObscured xmlns:a14="http://schemas.microsoft.com/office/drawing/2010/main"/>
                            </a:ext>
                          </a:extLst>
                        </pic:spPr>
                      </pic:pic>
                    </a:graphicData>
                  </a:graphic>
                </wp:inline>
              </w:drawing>
            </w:r>
          </w:p>
          <w:p w14:paraId="129CE479" w14:textId="1A29A895" w:rsidR="00C771DA" w:rsidRDefault="00C771DA" w:rsidP="00C71A6C">
            <w:pPr>
              <w:spacing w:before="0" w:after="0"/>
              <w:jc w:val="center"/>
            </w:pPr>
            <w:bookmarkStart w:id="107" w:name="_Ref114999511"/>
            <w:bookmarkStart w:id="108" w:name="_Toc114998362"/>
            <w:r w:rsidRPr="00841EE6">
              <w:rPr>
                <w:bCs/>
                <w:i/>
                <w:iCs/>
                <w:szCs w:val="20"/>
              </w:rPr>
              <w:t xml:space="preserve">Slika </w:t>
            </w:r>
            <w:r w:rsidRPr="00841EE6">
              <w:rPr>
                <w:bCs/>
                <w:i/>
                <w:iCs/>
                <w:szCs w:val="20"/>
              </w:rPr>
              <w:fldChar w:fldCharType="begin"/>
            </w:r>
            <w:r w:rsidRPr="00841EE6">
              <w:rPr>
                <w:bCs/>
                <w:i/>
                <w:iCs/>
                <w:szCs w:val="20"/>
              </w:rPr>
              <w:instrText xml:space="preserve"> SEQ Slika \* ARABIC </w:instrText>
            </w:r>
            <w:r w:rsidRPr="00841EE6">
              <w:rPr>
                <w:bCs/>
                <w:i/>
                <w:iCs/>
                <w:szCs w:val="20"/>
              </w:rPr>
              <w:fldChar w:fldCharType="separate"/>
            </w:r>
            <w:r w:rsidR="006311F7">
              <w:rPr>
                <w:bCs/>
                <w:i/>
                <w:iCs/>
                <w:noProof/>
                <w:szCs w:val="20"/>
              </w:rPr>
              <w:t>8</w:t>
            </w:r>
            <w:r w:rsidRPr="00841EE6">
              <w:rPr>
                <w:bCs/>
                <w:i/>
                <w:iCs/>
                <w:noProof/>
                <w:szCs w:val="20"/>
              </w:rPr>
              <w:fldChar w:fldCharType="end"/>
            </w:r>
            <w:bookmarkEnd w:id="107"/>
            <w:r w:rsidRPr="00841EE6">
              <w:rPr>
                <w:bCs/>
                <w:i/>
                <w:iCs/>
                <w:noProof/>
                <w:szCs w:val="20"/>
              </w:rPr>
              <w:t>. Vagon</w:t>
            </w:r>
            <w:r w:rsidRPr="00841EE6">
              <w:rPr>
                <w:bCs/>
                <w:i/>
                <w:iCs/>
                <w:szCs w:val="20"/>
              </w:rPr>
              <w:t xml:space="preserve"> </w:t>
            </w:r>
            <w:r w:rsidRPr="00841EE6">
              <w:rPr>
                <w:bCs/>
                <w:i/>
                <w:iCs/>
                <w:szCs w:val="20"/>
              </w:rPr>
              <w:fldChar w:fldCharType="begin"/>
            </w:r>
            <w:r w:rsidRPr="00841EE6">
              <w:rPr>
                <w:bCs/>
                <w:i/>
                <w:iCs/>
                <w:szCs w:val="20"/>
              </w:rPr>
              <w:instrText xml:space="preserve"> REF _Ref114697200 \n \h </w:instrText>
            </w:r>
            <w:r w:rsidR="00C71A6C">
              <w:rPr>
                <w:bCs/>
                <w:i/>
                <w:iCs/>
                <w:szCs w:val="20"/>
              </w:rPr>
              <w:instrText xml:space="preserve"> \* MERGEFORMAT </w:instrText>
            </w:r>
            <w:r w:rsidRPr="00841EE6">
              <w:rPr>
                <w:bCs/>
                <w:i/>
                <w:iCs/>
                <w:szCs w:val="20"/>
              </w:rPr>
            </w:r>
            <w:r w:rsidRPr="00841EE6">
              <w:rPr>
                <w:bCs/>
                <w:i/>
                <w:iCs/>
                <w:szCs w:val="20"/>
              </w:rPr>
              <w:fldChar w:fldCharType="separate"/>
            </w:r>
            <w:r w:rsidR="006311F7">
              <w:rPr>
                <w:bCs/>
                <w:i/>
                <w:iCs/>
                <w:szCs w:val="20"/>
              </w:rPr>
              <w:t>[10]</w:t>
            </w:r>
            <w:bookmarkEnd w:id="108"/>
            <w:r w:rsidRPr="00841EE6">
              <w:rPr>
                <w:bCs/>
                <w:i/>
                <w:iCs/>
                <w:szCs w:val="20"/>
              </w:rPr>
              <w:fldChar w:fldCharType="end"/>
            </w:r>
          </w:p>
        </w:tc>
        <w:tc>
          <w:tcPr>
            <w:tcW w:w="4530" w:type="dxa"/>
            <w:vAlign w:val="center"/>
          </w:tcPr>
          <w:p w14:paraId="27F5C469" w14:textId="77777777" w:rsidR="00C771DA" w:rsidRPr="00841EE6" w:rsidRDefault="00C771DA" w:rsidP="00C71A6C">
            <w:pPr>
              <w:keepNext/>
              <w:spacing w:before="60" w:after="0" w:line="360" w:lineRule="auto"/>
              <w:jc w:val="center"/>
            </w:pPr>
            <w:r w:rsidRPr="00841EE6">
              <w:rPr>
                <w:noProof/>
              </w:rPr>
              <w:drawing>
                <wp:inline distT="0" distB="0" distL="0" distR="0" wp14:anchorId="1C028391" wp14:editId="14E1D66D">
                  <wp:extent cx="2673508" cy="1971675"/>
                  <wp:effectExtent l="0" t="0" r="0" b="0"/>
                  <wp:docPr id="192" name="Picture 19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knif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6675" cy="1988761"/>
                          </a:xfrm>
                          <a:prstGeom prst="rect">
                            <a:avLst/>
                          </a:prstGeom>
                        </pic:spPr>
                      </pic:pic>
                    </a:graphicData>
                  </a:graphic>
                </wp:inline>
              </w:drawing>
            </w:r>
          </w:p>
          <w:p w14:paraId="1A7CAA71" w14:textId="30E78E0B" w:rsidR="00C771DA" w:rsidRPr="00841EE6" w:rsidRDefault="00C71A6C" w:rsidP="00C71A6C">
            <w:pPr>
              <w:tabs>
                <w:tab w:val="left" w:pos="1021"/>
              </w:tabs>
              <w:jc w:val="center"/>
              <w:rPr>
                <w:bCs/>
                <w:i/>
                <w:iCs/>
                <w:szCs w:val="20"/>
              </w:rPr>
            </w:pPr>
            <w:bookmarkStart w:id="109" w:name="_Ref114999500"/>
            <w:bookmarkStart w:id="110" w:name="_Toc114998363"/>
            <w:bookmarkStart w:id="111" w:name="_Ref114914847"/>
            <w:r>
              <w:rPr>
                <w:bCs/>
                <w:i/>
                <w:iCs/>
                <w:szCs w:val="20"/>
              </w:rPr>
              <w:t xml:space="preserve">Slika </w:t>
            </w:r>
            <w:r w:rsidR="00C771DA" w:rsidRPr="00841EE6">
              <w:rPr>
                <w:bCs/>
                <w:i/>
                <w:iCs/>
                <w:szCs w:val="20"/>
              </w:rPr>
              <w:fldChar w:fldCharType="begin"/>
            </w:r>
            <w:r w:rsidR="00C771DA" w:rsidRPr="00841EE6">
              <w:rPr>
                <w:bCs/>
                <w:i/>
                <w:iCs/>
                <w:szCs w:val="20"/>
              </w:rPr>
              <w:instrText xml:space="preserve"> SEQ Slika \* ARABIC </w:instrText>
            </w:r>
            <w:r w:rsidR="00C771DA" w:rsidRPr="00841EE6">
              <w:rPr>
                <w:bCs/>
                <w:i/>
                <w:iCs/>
                <w:szCs w:val="20"/>
              </w:rPr>
              <w:fldChar w:fldCharType="separate"/>
            </w:r>
            <w:r w:rsidR="006311F7">
              <w:rPr>
                <w:bCs/>
                <w:i/>
                <w:iCs/>
                <w:noProof/>
                <w:szCs w:val="20"/>
              </w:rPr>
              <w:t>9</w:t>
            </w:r>
            <w:r w:rsidR="00C771DA" w:rsidRPr="00841EE6">
              <w:rPr>
                <w:bCs/>
                <w:i/>
                <w:iCs/>
                <w:noProof/>
                <w:szCs w:val="20"/>
              </w:rPr>
              <w:fldChar w:fldCharType="end"/>
            </w:r>
            <w:bookmarkEnd w:id="109"/>
            <w:r w:rsidR="00C771DA" w:rsidRPr="00841EE6">
              <w:rPr>
                <w:bCs/>
                <w:i/>
                <w:iCs/>
                <w:noProof/>
                <w:szCs w:val="20"/>
              </w:rPr>
              <w:t>.</w:t>
            </w:r>
            <w:r w:rsidR="00C771DA" w:rsidRPr="00841EE6">
              <w:rPr>
                <w:bCs/>
                <w:i/>
                <w:iCs/>
                <w:szCs w:val="20"/>
              </w:rPr>
              <w:t xml:space="preserve"> Profilna tračna vodilica </w:t>
            </w:r>
            <w:r w:rsidR="00C771DA" w:rsidRPr="00841EE6">
              <w:rPr>
                <w:bCs/>
                <w:i/>
                <w:iCs/>
                <w:szCs w:val="20"/>
              </w:rPr>
              <w:fldChar w:fldCharType="begin"/>
            </w:r>
            <w:r w:rsidR="00C771DA" w:rsidRPr="00841EE6">
              <w:rPr>
                <w:bCs/>
                <w:i/>
                <w:iCs/>
                <w:szCs w:val="20"/>
              </w:rPr>
              <w:instrText xml:space="preserve"> REF _Ref114697203 \n \h </w:instrText>
            </w:r>
            <w:r>
              <w:rPr>
                <w:bCs/>
                <w:i/>
                <w:iCs/>
                <w:szCs w:val="20"/>
              </w:rPr>
              <w:instrText xml:space="preserve"> \* MERGEFORMAT </w:instrText>
            </w:r>
            <w:r w:rsidR="00C771DA" w:rsidRPr="00841EE6">
              <w:rPr>
                <w:bCs/>
                <w:i/>
                <w:iCs/>
                <w:szCs w:val="20"/>
              </w:rPr>
            </w:r>
            <w:r w:rsidR="00C771DA" w:rsidRPr="00841EE6">
              <w:rPr>
                <w:bCs/>
                <w:i/>
                <w:iCs/>
                <w:szCs w:val="20"/>
              </w:rPr>
              <w:fldChar w:fldCharType="separate"/>
            </w:r>
            <w:r w:rsidR="006311F7">
              <w:rPr>
                <w:bCs/>
                <w:i/>
                <w:iCs/>
                <w:szCs w:val="20"/>
              </w:rPr>
              <w:t>[11]</w:t>
            </w:r>
            <w:bookmarkEnd w:id="110"/>
            <w:r w:rsidR="00C771DA" w:rsidRPr="00841EE6">
              <w:rPr>
                <w:bCs/>
                <w:i/>
                <w:iCs/>
                <w:szCs w:val="20"/>
              </w:rPr>
              <w:fldChar w:fldCharType="end"/>
            </w:r>
            <w:bookmarkEnd w:id="111"/>
          </w:p>
          <w:p w14:paraId="3BA370AA" w14:textId="77777777" w:rsidR="00C771DA" w:rsidRDefault="00C771DA" w:rsidP="00C71A6C">
            <w:pPr>
              <w:spacing w:before="0" w:after="0"/>
              <w:jc w:val="center"/>
            </w:pPr>
          </w:p>
        </w:tc>
      </w:tr>
      <w:tr w:rsidR="0010483D" w14:paraId="71BD0252" w14:textId="77777777" w:rsidTr="00C71A6C">
        <w:trPr>
          <w:jc w:val="center"/>
        </w:trPr>
        <w:tc>
          <w:tcPr>
            <w:tcW w:w="4530" w:type="dxa"/>
            <w:vAlign w:val="center"/>
          </w:tcPr>
          <w:p w14:paraId="369E2829" w14:textId="77777777" w:rsidR="00C71A6C" w:rsidRPr="00C71A6C" w:rsidRDefault="00C71A6C" w:rsidP="00C71A6C">
            <w:pPr>
              <w:keepNext/>
              <w:spacing w:line="360" w:lineRule="auto"/>
              <w:jc w:val="center"/>
            </w:pPr>
            <w:r w:rsidRPr="00C71A6C">
              <w:rPr>
                <w:noProof/>
              </w:rPr>
              <w:drawing>
                <wp:inline distT="0" distB="0" distL="0" distR="0" wp14:anchorId="2AD760FA" wp14:editId="23B01DA1">
                  <wp:extent cx="2505075" cy="2087470"/>
                  <wp:effectExtent l="0" t="0" r="0" b="8255"/>
                  <wp:docPr id="205" name="Picture 205" descr="zupcasta let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upcasta letv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1548" cy="2092864"/>
                          </a:xfrm>
                          <a:prstGeom prst="rect">
                            <a:avLst/>
                          </a:prstGeom>
                          <a:noFill/>
                          <a:ln>
                            <a:noFill/>
                          </a:ln>
                        </pic:spPr>
                      </pic:pic>
                    </a:graphicData>
                  </a:graphic>
                </wp:inline>
              </w:drawing>
            </w:r>
          </w:p>
          <w:p w14:paraId="6C776B15" w14:textId="3628F6A9" w:rsidR="00C771DA" w:rsidRDefault="00C71A6C" w:rsidP="00C71A6C">
            <w:pPr>
              <w:spacing w:before="0" w:after="0"/>
              <w:jc w:val="center"/>
            </w:pPr>
            <w:bookmarkStart w:id="112" w:name="_Toc114998364"/>
            <w:r w:rsidRPr="00841EE6">
              <w:rPr>
                <w:bCs/>
                <w:i/>
                <w:iCs/>
                <w:szCs w:val="20"/>
              </w:rPr>
              <w:t xml:space="preserve">Slika </w:t>
            </w:r>
            <w:r w:rsidRPr="00841EE6">
              <w:rPr>
                <w:bCs/>
                <w:i/>
                <w:iCs/>
                <w:szCs w:val="20"/>
              </w:rPr>
              <w:fldChar w:fldCharType="begin"/>
            </w:r>
            <w:r w:rsidRPr="00841EE6">
              <w:rPr>
                <w:bCs/>
                <w:i/>
                <w:iCs/>
                <w:szCs w:val="20"/>
              </w:rPr>
              <w:instrText xml:space="preserve"> SEQ Slika \* ARABIC </w:instrText>
            </w:r>
            <w:r w:rsidRPr="00841EE6">
              <w:rPr>
                <w:bCs/>
                <w:i/>
                <w:iCs/>
                <w:szCs w:val="20"/>
              </w:rPr>
              <w:fldChar w:fldCharType="separate"/>
            </w:r>
            <w:r w:rsidR="006311F7">
              <w:rPr>
                <w:bCs/>
                <w:i/>
                <w:iCs/>
                <w:noProof/>
                <w:szCs w:val="20"/>
              </w:rPr>
              <w:t>10</w:t>
            </w:r>
            <w:r w:rsidRPr="00841EE6">
              <w:rPr>
                <w:bCs/>
                <w:i/>
                <w:iCs/>
                <w:noProof/>
                <w:szCs w:val="20"/>
              </w:rPr>
              <w:fldChar w:fldCharType="end"/>
            </w:r>
            <w:r w:rsidRPr="00841EE6">
              <w:rPr>
                <w:bCs/>
                <w:i/>
                <w:iCs/>
                <w:noProof/>
                <w:szCs w:val="20"/>
              </w:rPr>
              <w:t>. Zupčasta letva</w:t>
            </w:r>
            <w:bookmarkEnd w:id="112"/>
          </w:p>
        </w:tc>
        <w:tc>
          <w:tcPr>
            <w:tcW w:w="4530" w:type="dxa"/>
            <w:vAlign w:val="center"/>
          </w:tcPr>
          <w:p w14:paraId="3C53FBB1" w14:textId="77777777" w:rsidR="00C71A6C" w:rsidRDefault="00C71A6C" w:rsidP="00C71A6C">
            <w:pPr>
              <w:keepNext/>
              <w:spacing w:line="360" w:lineRule="auto"/>
              <w:jc w:val="center"/>
            </w:pPr>
            <w:r w:rsidRPr="00C71A6C">
              <w:rPr>
                <w:b/>
                <w:bCs/>
                <w:noProof/>
              </w:rPr>
              <w:drawing>
                <wp:inline distT="0" distB="0" distL="0" distR="0" wp14:anchorId="366D75EB" wp14:editId="4601FEFC">
                  <wp:extent cx="2693451" cy="2096770"/>
                  <wp:effectExtent l="0" t="0" r="0" b="0"/>
                  <wp:docPr id="206" name="Picture 206" descr="A picture containing indoor,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ndoor, steel&#10;&#10;Description automatically generated"/>
                          <pic:cNvPicPr/>
                        </pic:nvPicPr>
                        <pic:blipFill rotWithShape="1">
                          <a:blip r:embed="rId21" cstate="print">
                            <a:extLst>
                              <a:ext uri="{28A0092B-C50C-407E-A947-70E740481C1C}">
                                <a14:useLocalDpi xmlns:a14="http://schemas.microsoft.com/office/drawing/2010/main" val="0"/>
                              </a:ext>
                            </a:extLst>
                          </a:blip>
                          <a:srcRect l="8559" t="15545" r="22467" b="44183"/>
                          <a:stretch/>
                        </pic:blipFill>
                        <pic:spPr bwMode="auto">
                          <a:xfrm>
                            <a:off x="0" y="0"/>
                            <a:ext cx="2727087" cy="2122955"/>
                          </a:xfrm>
                          <a:prstGeom prst="rect">
                            <a:avLst/>
                          </a:prstGeom>
                          <a:ln>
                            <a:noFill/>
                          </a:ln>
                          <a:extLst>
                            <a:ext uri="{53640926-AAD7-44D8-BBD7-CCE9431645EC}">
                              <a14:shadowObscured xmlns:a14="http://schemas.microsoft.com/office/drawing/2010/main"/>
                            </a:ext>
                          </a:extLst>
                        </pic:spPr>
                      </pic:pic>
                    </a:graphicData>
                  </a:graphic>
                </wp:inline>
              </w:drawing>
            </w:r>
          </w:p>
          <w:p w14:paraId="7CEB80E6" w14:textId="04F0D59D" w:rsidR="00C771DA" w:rsidRPr="00C71A6C" w:rsidRDefault="00C71A6C" w:rsidP="00C71A6C">
            <w:pPr>
              <w:pStyle w:val="Caption"/>
              <w:rPr>
                <w:i/>
                <w:iCs/>
              </w:rPr>
            </w:pPr>
            <w:bookmarkStart w:id="113" w:name="_Ref114999506"/>
            <w:bookmarkStart w:id="114" w:name="_Toc114998365"/>
            <w:r w:rsidRPr="00C71A6C">
              <w:rPr>
                <w:i/>
                <w:iCs/>
              </w:rPr>
              <w:t xml:space="preserve">Slika </w:t>
            </w:r>
            <w:r w:rsidRPr="00C71A6C">
              <w:rPr>
                <w:i/>
                <w:iCs/>
              </w:rPr>
              <w:fldChar w:fldCharType="begin"/>
            </w:r>
            <w:r w:rsidRPr="00C71A6C">
              <w:rPr>
                <w:i/>
                <w:iCs/>
              </w:rPr>
              <w:instrText xml:space="preserve"> SEQ Slika \* ARABIC </w:instrText>
            </w:r>
            <w:r w:rsidRPr="00C71A6C">
              <w:rPr>
                <w:i/>
                <w:iCs/>
              </w:rPr>
              <w:fldChar w:fldCharType="separate"/>
            </w:r>
            <w:r w:rsidR="006311F7">
              <w:rPr>
                <w:i/>
                <w:iCs/>
                <w:noProof/>
              </w:rPr>
              <w:t>11</w:t>
            </w:r>
            <w:r w:rsidRPr="00C71A6C">
              <w:rPr>
                <w:i/>
                <w:iCs/>
              </w:rPr>
              <w:fldChar w:fldCharType="end"/>
            </w:r>
            <w:bookmarkEnd w:id="113"/>
            <w:r>
              <w:rPr>
                <w:i/>
                <w:iCs/>
              </w:rPr>
              <w:t>.</w:t>
            </w:r>
            <w:r w:rsidRPr="00C71A6C">
              <w:rPr>
                <w:i/>
                <w:iCs/>
              </w:rPr>
              <w:t xml:space="preserve"> 3D printani zupčanik</w:t>
            </w:r>
            <w:bookmarkEnd w:id="114"/>
          </w:p>
        </w:tc>
      </w:tr>
    </w:tbl>
    <w:p w14:paraId="7B0EECE9" w14:textId="77777777" w:rsidR="00C771DA" w:rsidRDefault="00C771DA">
      <w:pPr>
        <w:spacing w:before="0" w:after="0"/>
        <w:jc w:val="left"/>
        <w:rPr>
          <w:rFonts w:cs="Arial"/>
          <w:b/>
          <w:bCs/>
          <w:kern w:val="32"/>
          <w:sz w:val="28"/>
          <w:szCs w:val="32"/>
        </w:rPr>
      </w:pPr>
    </w:p>
    <w:p w14:paraId="6985EFDC" w14:textId="7B55D378" w:rsidR="004D0558" w:rsidRPr="00D1662B" w:rsidRDefault="004D0558">
      <w:pPr>
        <w:pStyle w:val="1NASLOV"/>
        <w:numPr>
          <w:ilvl w:val="0"/>
          <w:numId w:val="14"/>
        </w:numPr>
      </w:pPr>
      <w:bookmarkStart w:id="115" w:name="_Toc113799880"/>
      <w:bookmarkStart w:id="116" w:name="_Toc114661248"/>
      <w:bookmarkStart w:id="117" w:name="_Toc115076429"/>
      <w:r w:rsidRPr="00D1662B">
        <w:lastRenderedPageBreak/>
        <w:t>I</w:t>
      </w:r>
      <w:bookmarkEnd w:id="115"/>
      <w:r w:rsidR="00FA461D" w:rsidRPr="00D1662B">
        <w:t>ZRADA KONSTRUKCIJE</w:t>
      </w:r>
      <w:bookmarkEnd w:id="116"/>
      <w:bookmarkEnd w:id="117"/>
    </w:p>
    <w:p w14:paraId="6D96FB76" w14:textId="626F9E5E" w:rsidR="0066613C" w:rsidRPr="00904E62" w:rsidRDefault="0019426D" w:rsidP="00D1662B">
      <w:pPr>
        <w:pStyle w:val="Tekst0"/>
      </w:pPr>
      <w:r w:rsidRPr="0019426D">
        <w:t>Izrada same konstrukcije krenula je u Autodesk</w:t>
      </w:r>
      <w:r w:rsidR="004D0558" w:rsidRPr="0019426D">
        <w:t xml:space="preserve"> Inventoru</w:t>
      </w:r>
      <w:r w:rsidRPr="0019426D">
        <w:t xml:space="preserve">, gdje </w:t>
      </w:r>
      <w:r w:rsidR="004D2347">
        <w:t>su uve</w:t>
      </w:r>
      <w:r w:rsidR="00AA2C1A">
        <w:t>deni</w:t>
      </w:r>
      <w:r w:rsidR="004D2347">
        <w:t xml:space="preserve"> </w:t>
      </w:r>
      <w:r w:rsidRPr="0019426D">
        <w:t>3D model</w:t>
      </w:r>
      <w:r w:rsidR="004D2347">
        <w:t>i</w:t>
      </w:r>
      <w:r w:rsidRPr="0019426D">
        <w:t xml:space="preserve"> </w:t>
      </w:r>
      <w:r w:rsidR="00AA2C1A">
        <w:t xml:space="preserve">korištene </w:t>
      </w:r>
      <w:r w:rsidRPr="0019426D">
        <w:t xml:space="preserve">opreme i </w:t>
      </w:r>
      <w:r w:rsidR="004D2347">
        <w:t xml:space="preserve">odabranih </w:t>
      </w:r>
      <w:r w:rsidRPr="0019426D">
        <w:t>aluminijskih profila. Period modeliranja u virtualnom 3D prostoru trajao je nekoliko dana</w:t>
      </w:r>
      <w:r w:rsidR="00D52A87">
        <w:t xml:space="preserve"> za vrijeme kojih se dizajn konstrukcije mijenjao više puta (što iz estetskih, što iz funkcionalnih razloga). </w:t>
      </w:r>
      <w:r w:rsidR="00904E62">
        <w:t xml:space="preserve">Postizanjem naizgled zadovoljavajućeg dizajna započeto je sastavljanje </w:t>
      </w:r>
      <w:r w:rsidR="00E37205">
        <w:t xml:space="preserve">same </w:t>
      </w:r>
      <w:r w:rsidR="00904E62">
        <w:t>konstrukcije</w:t>
      </w:r>
      <w:r w:rsidR="00E37205">
        <w:t xml:space="preserve"> u laboratoriju.</w:t>
      </w:r>
      <w:r w:rsidR="00904E62">
        <w:t xml:space="preserve"> Asistencija laboratorijskog osoblja u obliku uputa o korištenju laboratorijske opreme poput stupne bušilice i tračne pile, uvelike je olakšala izradu konstrukcije. </w:t>
      </w:r>
    </w:p>
    <w:p w14:paraId="7B61F441" w14:textId="77777777" w:rsidR="00C4105B" w:rsidRDefault="00C4105B" w:rsidP="00C4105B">
      <w:pPr>
        <w:pStyle w:val="Tekst0"/>
        <w:keepNext/>
        <w:jc w:val="center"/>
      </w:pPr>
      <w:r>
        <w:rPr>
          <w:noProof/>
        </w:rPr>
        <w:drawing>
          <wp:inline distT="0" distB="0" distL="0" distR="0" wp14:anchorId="640C6845" wp14:editId="6CAAA716">
            <wp:extent cx="5759450" cy="3336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336189"/>
                    </a:xfrm>
                    <a:prstGeom prst="rect">
                      <a:avLst/>
                    </a:prstGeom>
                  </pic:spPr>
                </pic:pic>
              </a:graphicData>
            </a:graphic>
          </wp:inline>
        </w:drawing>
      </w:r>
    </w:p>
    <w:p w14:paraId="4E122D2D" w14:textId="7C37701A" w:rsidR="00EE3C13" w:rsidRDefault="00C4105B" w:rsidP="00C4105B">
      <w:pPr>
        <w:pStyle w:val="Caption"/>
        <w:rPr>
          <w:i/>
          <w:iCs/>
        </w:rPr>
      </w:pPr>
      <w:bookmarkStart w:id="118" w:name="_Toc114763951"/>
      <w:bookmarkStart w:id="119" w:name="_Toc114998366"/>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12</w:t>
      </w:r>
      <w:r w:rsidRPr="00460AD8">
        <w:rPr>
          <w:i/>
          <w:iCs/>
          <w:noProof/>
        </w:rPr>
        <w:fldChar w:fldCharType="end"/>
      </w:r>
      <w:r w:rsidR="00460AD8" w:rsidRPr="00460AD8">
        <w:rPr>
          <w:i/>
          <w:iCs/>
          <w:noProof/>
        </w:rPr>
        <w:t>.</w:t>
      </w:r>
      <w:r w:rsidRPr="00460AD8">
        <w:rPr>
          <w:i/>
          <w:iCs/>
        </w:rPr>
        <w:t xml:space="preserve"> Prva verzija konstrukcije</w:t>
      </w:r>
      <w:bookmarkEnd w:id="118"/>
      <w:bookmarkEnd w:id="119"/>
    </w:p>
    <w:p w14:paraId="6C61E030" w14:textId="77777777" w:rsidR="00BB2929" w:rsidRPr="00BB2929" w:rsidRDefault="00BB2929" w:rsidP="00BB2929">
      <w:pPr>
        <w:pStyle w:val="TEKST"/>
      </w:pPr>
    </w:p>
    <w:p w14:paraId="00378508" w14:textId="20B19E20" w:rsidR="00AE7AA1" w:rsidRDefault="00F07A43">
      <w:pPr>
        <w:pStyle w:val="11Naslov"/>
        <w:numPr>
          <w:ilvl w:val="1"/>
          <w:numId w:val="14"/>
        </w:numPr>
      </w:pPr>
      <w:bookmarkStart w:id="120" w:name="_Toc114661249"/>
      <w:bookmarkStart w:id="121" w:name="_Toc115076430"/>
      <w:r>
        <w:t>Verzija 1</w:t>
      </w:r>
      <w:bookmarkEnd w:id="120"/>
      <w:bookmarkEnd w:id="121"/>
    </w:p>
    <w:p w14:paraId="3C35C3D1" w14:textId="2589DE7F" w:rsidR="00F07A43" w:rsidRDefault="00BA0164" w:rsidP="00D1662B">
      <w:pPr>
        <w:pStyle w:val="Tekst0"/>
      </w:pPr>
      <w:r>
        <w:t>Prva verzija</w:t>
      </w:r>
      <w:r w:rsidR="00C4105B">
        <w:t>, prikazana na slici 1</w:t>
      </w:r>
      <w:r w:rsidR="00EF2CFC">
        <w:t>2</w:t>
      </w:r>
      <w:r w:rsidR="00C4105B">
        <w:t>,</w:t>
      </w:r>
      <w:r>
        <w:t xml:space="preserve"> sastojala se od dva </w:t>
      </w:r>
      <w:r w:rsidR="00EF2CFC">
        <w:t>Bosch Rexr</w:t>
      </w:r>
      <w:r w:rsidR="009460DD">
        <w:t>o</w:t>
      </w:r>
      <w:r w:rsidR="00EF2CFC">
        <w:t xml:space="preserve">th </w:t>
      </w:r>
      <w:r>
        <w:t xml:space="preserve">aluminijska profila </w:t>
      </w:r>
      <w:r w:rsidR="00BA3C49">
        <w:t>dimenzija</w:t>
      </w:r>
      <w:r>
        <w:t xml:space="preserve"> 90x45 duljine 3 metra koji su služili kao kostur</w:t>
      </w:r>
      <w:r w:rsidR="00EF2CFC">
        <w:t xml:space="preserve"> nosive</w:t>
      </w:r>
      <w:r>
        <w:t xml:space="preserve"> konstrukcije. S vanjske strane profila montirane su linearne tračne vodilice</w:t>
      </w:r>
      <w:r w:rsidR="005B445A">
        <w:t xml:space="preserve"> s 2 vagona sa svake strane koji</w:t>
      </w:r>
      <w:r w:rsidR="00F66A2D">
        <w:t xml:space="preserve"> </w:t>
      </w:r>
      <w:r w:rsidR="005B445A">
        <w:t>nos</w:t>
      </w:r>
      <w:r w:rsidR="00F66A2D">
        <w:t>e</w:t>
      </w:r>
      <w:r w:rsidR="005B445A">
        <w:t xml:space="preserve"> konstrukciju i služ</w:t>
      </w:r>
      <w:r w:rsidR="00F66A2D">
        <w:t>e</w:t>
      </w:r>
      <w:r w:rsidR="005B445A">
        <w:t xml:space="preserve"> kao ležajevi te omoguć</w:t>
      </w:r>
      <w:r w:rsidR="00F66A2D">
        <w:t>uju</w:t>
      </w:r>
      <w:r w:rsidR="005B445A">
        <w:t xml:space="preserve"> glatko gibanje s minimalnim utjecajem trenja.</w:t>
      </w:r>
      <w:r w:rsidR="009460DD">
        <w:t>[</w:t>
      </w:r>
      <w:r w:rsidR="009460DD" w:rsidRPr="006311F7">
        <w:fldChar w:fldCharType="begin"/>
      </w:r>
      <w:r w:rsidR="009460DD" w:rsidRPr="006311F7">
        <w:instrText xml:space="preserve"> REF _Ref114915434 \h </w:instrText>
      </w:r>
      <w:r w:rsidR="006311F7" w:rsidRPr="006311F7">
        <w:instrText xml:space="preserve"> \* MERGEFORMAT </w:instrText>
      </w:r>
      <w:r w:rsidR="009460DD" w:rsidRPr="006311F7">
        <w:fldChar w:fldCharType="separate"/>
      </w:r>
      <w:r w:rsidR="006311F7" w:rsidRPr="006311F7">
        <w:t xml:space="preserve">Slika </w:t>
      </w:r>
      <w:r w:rsidR="006311F7" w:rsidRPr="006311F7">
        <w:rPr>
          <w:noProof/>
        </w:rPr>
        <w:t>13</w:t>
      </w:r>
      <w:r w:rsidR="009460DD" w:rsidRPr="006311F7">
        <w:fldChar w:fldCharType="end"/>
      </w:r>
      <w:r w:rsidR="006311F7">
        <w:t>.</w:t>
      </w:r>
      <w:r w:rsidR="00E567B5" w:rsidRPr="006311F7">
        <w:t>]</w:t>
      </w:r>
      <w:r w:rsidR="00E567B5">
        <w:rPr>
          <w:b/>
          <w:bCs/>
        </w:rPr>
        <w:t xml:space="preserve"> </w:t>
      </w:r>
      <w:r w:rsidR="00F1606E">
        <w:t xml:space="preserve">Između vanjskih profila nalazi se aluminijski profil </w:t>
      </w:r>
      <w:r w:rsidR="005B445A">
        <w:rPr>
          <w:b/>
          <w:bCs/>
        </w:rPr>
        <w:t xml:space="preserve"> </w:t>
      </w:r>
      <w:r w:rsidR="00F1606E">
        <w:t>Bosch Rexr</w:t>
      </w:r>
      <w:r w:rsidR="009460DD">
        <w:t>o</w:t>
      </w:r>
      <w:r w:rsidR="00F1606E">
        <w:t xml:space="preserve">th </w:t>
      </w:r>
      <w:r w:rsidR="00BA3C49">
        <w:t>dimenzija</w:t>
      </w:r>
      <w:r w:rsidR="00F1606E">
        <w:t xml:space="preserve"> 60x45</w:t>
      </w:r>
      <w:r w:rsidR="005C26AF">
        <w:t xml:space="preserve"> na koji </w:t>
      </w:r>
      <w:r w:rsidR="00EF2CFC">
        <w:t>je</w:t>
      </w:r>
      <w:r w:rsidR="005C26AF">
        <w:t xml:space="preserve"> postavljen</w:t>
      </w:r>
      <w:r w:rsidR="00EF2CFC">
        <w:t>a</w:t>
      </w:r>
      <w:r w:rsidR="005C26AF">
        <w:t xml:space="preserve"> zubast</w:t>
      </w:r>
      <w:r w:rsidR="00EF2CFC">
        <w:t>a</w:t>
      </w:r>
      <w:r w:rsidR="005C26AF">
        <w:t xml:space="preserve"> letv</w:t>
      </w:r>
      <w:r w:rsidR="00EF2CFC">
        <w:t>a</w:t>
      </w:r>
      <w:r w:rsidR="00BA3C49">
        <w:t>,</w:t>
      </w:r>
      <w:r w:rsidR="005C26AF">
        <w:t xml:space="preserve"> duljine </w:t>
      </w:r>
      <w:r w:rsidR="00EF2CFC">
        <w:t>tri</w:t>
      </w:r>
      <w:r w:rsidR="005C26AF">
        <w:t xml:space="preserve"> metr</w:t>
      </w:r>
      <w:r w:rsidR="00EF2CFC">
        <w:t>a</w:t>
      </w:r>
      <w:r w:rsidR="005C26AF">
        <w:t xml:space="preserve">. </w:t>
      </w:r>
      <w:r w:rsidR="004D2347">
        <w:t>Na zubastim letvama izbušeni su provrti za montažu na alu</w:t>
      </w:r>
      <w:r w:rsidR="00F56191">
        <w:t>minijski profil. Vagon</w:t>
      </w:r>
      <w:r w:rsidR="00EC3446">
        <w:t>i su povezani</w:t>
      </w:r>
      <w:r w:rsidR="00F56191">
        <w:t xml:space="preserve"> aluminijsk</w:t>
      </w:r>
      <w:r w:rsidR="00EC3446">
        <w:t>om</w:t>
      </w:r>
      <w:r w:rsidR="00F56191">
        <w:t xml:space="preserve"> ploč</w:t>
      </w:r>
      <w:r w:rsidR="00EC3446">
        <w:t>om</w:t>
      </w:r>
      <w:r w:rsidR="00F56191">
        <w:t xml:space="preserve"> koja se trebala izraditi na </w:t>
      </w:r>
      <w:r w:rsidR="006311F7">
        <w:t xml:space="preserve"> </w:t>
      </w:r>
      <w:r w:rsidR="00F56191">
        <w:lastRenderedPageBreak/>
        <w:t>CNC-u</w:t>
      </w:r>
      <w:r w:rsidR="006311F7">
        <w:t>.</w:t>
      </w:r>
      <w:r w:rsidR="00E15554">
        <w:t xml:space="preserve"> </w:t>
      </w:r>
      <w:r w:rsidR="004F6463" w:rsidRPr="006311F7">
        <w:t>[</w:t>
      </w:r>
      <w:r w:rsidR="009460DD" w:rsidRPr="006311F7">
        <w:fldChar w:fldCharType="begin"/>
      </w:r>
      <w:r w:rsidR="009460DD" w:rsidRPr="006311F7">
        <w:instrText xml:space="preserve"> REF _Ref114915407 \h </w:instrText>
      </w:r>
      <w:r w:rsidR="006311F7" w:rsidRPr="006311F7">
        <w:instrText xml:space="preserve"> \* MERGEFORMAT </w:instrText>
      </w:r>
      <w:r w:rsidR="009460DD" w:rsidRPr="006311F7">
        <w:fldChar w:fldCharType="separate"/>
      </w:r>
      <w:r w:rsidR="006311F7" w:rsidRPr="006311F7">
        <w:t xml:space="preserve">Slika </w:t>
      </w:r>
      <w:r w:rsidR="006311F7" w:rsidRPr="006311F7">
        <w:rPr>
          <w:noProof/>
        </w:rPr>
        <w:t>14</w:t>
      </w:r>
      <w:r w:rsidR="009460DD" w:rsidRPr="006311F7">
        <w:fldChar w:fldCharType="end"/>
      </w:r>
      <w:r w:rsidR="006311F7">
        <w:t>.</w:t>
      </w:r>
      <w:r w:rsidR="004F6463" w:rsidRPr="006311F7">
        <w:t>]</w:t>
      </w:r>
      <w:r w:rsidR="00E15554">
        <w:rPr>
          <w:b/>
          <w:bCs/>
        </w:rPr>
        <w:t xml:space="preserve"> </w:t>
      </w:r>
      <w:r w:rsidR="00260DE0">
        <w:t>Ploča je zbog</w:t>
      </w:r>
      <w:r w:rsidR="00EC3446">
        <w:t xml:space="preserve"> ograničene</w:t>
      </w:r>
      <w:r w:rsidR="00260DE0">
        <w:t xml:space="preserve"> radne površine CNC stroja u </w:t>
      </w:r>
      <w:r w:rsidR="005A711F">
        <w:t>laboratoriju</w:t>
      </w:r>
      <w:r w:rsidR="00260DE0">
        <w:t xml:space="preserve"> mogla biti </w:t>
      </w:r>
      <w:r w:rsidR="00EC3446">
        <w:t xml:space="preserve">maksimalno </w:t>
      </w:r>
      <w:r w:rsidR="00260DE0">
        <w:t>dimenzija 300x300</w:t>
      </w:r>
      <w:r w:rsidR="009E3DD0">
        <w:t xml:space="preserve"> </w:t>
      </w:r>
      <w:r w:rsidR="00260DE0">
        <w:t>mm što nije ostavljalo puno prostora za montažu robota na ploču. Također</w:t>
      </w:r>
      <w:r w:rsidR="005A711F">
        <w:t>,</w:t>
      </w:r>
      <w:r w:rsidR="00260DE0">
        <w:t xml:space="preserve"> razmak vanjskih aluminijskih profila morao je biti </w:t>
      </w:r>
      <w:r w:rsidR="005A711F">
        <w:t>relativno</w:t>
      </w:r>
      <w:r w:rsidR="00260DE0">
        <w:t xml:space="preserve"> malen što </w:t>
      </w:r>
      <w:r w:rsidR="005A711F">
        <w:t xml:space="preserve">bi </w:t>
      </w:r>
      <w:r w:rsidR="00260DE0">
        <w:t>utje</w:t>
      </w:r>
      <w:r w:rsidR="005A711F">
        <w:t xml:space="preserve">calo </w:t>
      </w:r>
      <w:r w:rsidR="00260DE0">
        <w:t>na stabilnost konstrukcije i poveć</w:t>
      </w:r>
      <w:r w:rsidR="005A711F">
        <w:t>avalo</w:t>
      </w:r>
      <w:r w:rsidR="00260DE0">
        <w:t xml:space="preserve"> naprezanja na savijanje u vagonima. </w:t>
      </w:r>
      <w:r w:rsidR="00EC3446">
        <w:t xml:space="preserve">Dodatni </w:t>
      </w:r>
      <w:r w:rsidR="00260DE0">
        <w:t>problem aluminijsk</w:t>
      </w:r>
      <w:r w:rsidR="00EC3446">
        <w:t>e</w:t>
      </w:r>
      <w:r w:rsidR="00260DE0">
        <w:t xml:space="preserve"> ploč</w:t>
      </w:r>
      <w:r w:rsidR="00EC3446">
        <w:t>e</w:t>
      </w:r>
      <w:r w:rsidR="00260DE0">
        <w:t xml:space="preserve"> b</w:t>
      </w:r>
      <w:r w:rsidR="00EC3446">
        <w:t>ila je njezina</w:t>
      </w:r>
      <w:r w:rsidR="00260DE0">
        <w:t xml:space="preserve"> potrebn</w:t>
      </w:r>
      <w:r w:rsidR="00EC3446">
        <w:t>a</w:t>
      </w:r>
      <w:r w:rsidR="00260DE0">
        <w:t xml:space="preserve"> debljin</w:t>
      </w:r>
      <w:r w:rsidR="00EC3446">
        <w:t>a, uslijed koje je</w:t>
      </w:r>
      <w:r w:rsidR="00260DE0">
        <w:t xml:space="preserve"> reduktor bio previsoko pozicioniran u odnosu na </w:t>
      </w:r>
      <w:r w:rsidR="009E3DD0">
        <w:t>zupčastu</w:t>
      </w:r>
      <w:r w:rsidR="00260DE0">
        <w:t xml:space="preserve"> letvu te zupčanik nije bio u potpunom zahvatu.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525"/>
      </w:tblGrid>
      <w:tr w:rsidR="0010483D" w14:paraId="00A129B2" w14:textId="77777777" w:rsidTr="00C71A6C">
        <w:trPr>
          <w:jc w:val="center"/>
        </w:trPr>
        <w:tc>
          <w:tcPr>
            <w:tcW w:w="4530" w:type="dxa"/>
            <w:vAlign w:val="center"/>
          </w:tcPr>
          <w:p w14:paraId="7035A365" w14:textId="77777777" w:rsidR="00C71A6C" w:rsidRDefault="00C71A6C" w:rsidP="00C71A6C">
            <w:pPr>
              <w:pStyle w:val="Tekst0"/>
              <w:keepNext/>
              <w:jc w:val="center"/>
            </w:pPr>
            <w:r>
              <w:rPr>
                <w:noProof/>
              </w:rPr>
              <w:drawing>
                <wp:inline distT="0" distB="0" distL="0" distR="0" wp14:anchorId="619965CF" wp14:editId="54E3A9F6">
                  <wp:extent cx="2868247" cy="171665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rotWithShape="1">
                          <a:blip r:embed="rId23" cstate="print">
                            <a:extLst>
                              <a:ext uri="{28A0092B-C50C-407E-A947-70E740481C1C}">
                                <a14:useLocalDpi xmlns:a14="http://schemas.microsoft.com/office/drawing/2010/main" val="0"/>
                              </a:ext>
                            </a:extLst>
                          </a:blip>
                          <a:srcRect l="15050" t="31530" r="18633" b="15552"/>
                          <a:stretch/>
                        </pic:blipFill>
                        <pic:spPr bwMode="auto">
                          <a:xfrm>
                            <a:off x="0" y="0"/>
                            <a:ext cx="2879293" cy="1723267"/>
                          </a:xfrm>
                          <a:prstGeom prst="rect">
                            <a:avLst/>
                          </a:prstGeom>
                          <a:ln>
                            <a:noFill/>
                          </a:ln>
                          <a:extLst>
                            <a:ext uri="{53640926-AAD7-44D8-BBD7-CCE9431645EC}">
                              <a14:shadowObscured xmlns:a14="http://schemas.microsoft.com/office/drawing/2010/main"/>
                            </a:ext>
                          </a:extLst>
                        </pic:spPr>
                      </pic:pic>
                    </a:graphicData>
                  </a:graphic>
                </wp:inline>
              </w:drawing>
            </w:r>
          </w:p>
          <w:p w14:paraId="54CA57F2" w14:textId="26F94B84" w:rsidR="00C71A6C" w:rsidRDefault="00C71A6C" w:rsidP="00C71A6C">
            <w:pPr>
              <w:pStyle w:val="Tekst0"/>
              <w:jc w:val="center"/>
            </w:pPr>
            <w:bookmarkStart w:id="122" w:name="_Ref114915434"/>
            <w:bookmarkStart w:id="123" w:name="_Toc114998367"/>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13</w:t>
            </w:r>
            <w:r w:rsidRPr="00460AD8">
              <w:rPr>
                <w:i/>
                <w:iCs/>
                <w:noProof/>
              </w:rPr>
              <w:fldChar w:fldCharType="end"/>
            </w:r>
            <w:bookmarkEnd w:id="122"/>
            <w:r w:rsidRPr="00460AD8">
              <w:rPr>
                <w:i/>
                <w:iCs/>
                <w:noProof/>
              </w:rPr>
              <w:t>.</w:t>
            </w:r>
            <w:r w:rsidRPr="00460AD8">
              <w:rPr>
                <w:i/>
                <w:iCs/>
              </w:rPr>
              <w:t xml:space="preserve"> Vagon na vodilici</w:t>
            </w:r>
            <w:bookmarkEnd w:id="123"/>
          </w:p>
        </w:tc>
        <w:tc>
          <w:tcPr>
            <w:tcW w:w="4530" w:type="dxa"/>
            <w:vAlign w:val="center"/>
          </w:tcPr>
          <w:p w14:paraId="719CBB4C" w14:textId="77777777" w:rsidR="00C71A6C" w:rsidRDefault="00C71A6C" w:rsidP="00C71A6C">
            <w:pPr>
              <w:pStyle w:val="Tekst0"/>
              <w:jc w:val="center"/>
            </w:pPr>
            <w:r>
              <w:rPr>
                <w:noProof/>
              </w:rPr>
              <w:drawing>
                <wp:inline distT="0" distB="0" distL="0" distR="0" wp14:anchorId="3CFC348F" wp14:editId="327924E5">
                  <wp:extent cx="2863970" cy="1641606"/>
                  <wp:effectExtent l="0" t="0" r="0" b="0"/>
                  <wp:docPr id="208" name="Picture 208" descr="A picture containing hinge,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hinge, metalware&#10;&#10;Description automatically generated"/>
                          <pic:cNvPicPr/>
                        </pic:nvPicPr>
                        <pic:blipFill rotWithShape="1">
                          <a:blip r:embed="rId24"/>
                          <a:srcRect l="5761" t="10615" r="3498" b="5240"/>
                          <a:stretch/>
                        </pic:blipFill>
                        <pic:spPr bwMode="auto">
                          <a:xfrm>
                            <a:off x="0" y="0"/>
                            <a:ext cx="2912664" cy="1669517"/>
                          </a:xfrm>
                          <a:prstGeom prst="rect">
                            <a:avLst/>
                          </a:prstGeom>
                          <a:ln>
                            <a:noFill/>
                          </a:ln>
                          <a:extLst>
                            <a:ext uri="{53640926-AAD7-44D8-BBD7-CCE9431645EC}">
                              <a14:shadowObscured xmlns:a14="http://schemas.microsoft.com/office/drawing/2010/main"/>
                            </a:ext>
                          </a:extLst>
                        </pic:spPr>
                      </pic:pic>
                    </a:graphicData>
                  </a:graphic>
                </wp:inline>
              </w:drawing>
            </w:r>
          </w:p>
          <w:p w14:paraId="24CA5164" w14:textId="27BE8BAB" w:rsidR="00C71A6C" w:rsidRPr="00C71A6C" w:rsidRDefault="00C71A6C" w:rsidP="00C71A6C">
            <w:pPr>
              <w:pStyle w:val="Caption"/>
              <w:rPr>
                <w:i/>
                <w:iCs/>
              </w:rPr>
            </w:pPr>
            <w:bookmarkStart w:id="124" w:name="_Ref114915407"/>
            <w:bookmarkStart w:id="125" w:name="_Toc114998368"/>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14</w:t>
            </w:r>
            <w:r w:rsidRPr="00460AD8">
              <w:rPr>
                <w:i/>
                <w:iCs/>
                <w:noProof/>
              </w:rPr>
              <w:fldChar w:fldCharType="end"/>
            </w:r>
            <w:bookmarkEnd w:id="124"/>
            <w:r w:rsidRPr="00460AD8">
              <w:rPr>
                <w:i/>
                <w:iCs/>
                <w:noProof/>
              </w:rPr>
              <w:t>.</w:t>
            </w:r>
            <w:r w:rsidRPr="00460AD8">
              <w:rPr>
                <w:i/>
                <w:iCs/>
              </w:rPr>
              <w:t xml:space="preserve"> Ploča za prihvat reduktora i</w:t>
            </w:r>
            <w:r>
              <w:rPr>
                <w:i/>
                <w:iCs/>
              </w:rPr>
              <w:t xml:space="preserve"> </w:t>
            </w:r>
            <w:r w:rsidRPr="00460AD8">
              <w:rPr>
                <w:i/>
                <w:iCs/>
              </w:rPr>
              <w:t>montažu robota</w:t>
            </w:r>
            <w:bookmarkEnd w:id="125"/>
            <w:r>
              <w:rPr>
                <w:i/>
                <w:iCs/>
              </w:rPr>
              <w:t xml:space="preserve">                                                      </w:t>
            </w:r>
          </w:p>
        </w:tc>
      </w:tr>
    </w:tbl>
    <w:p w14:paraId="41C94644" w14:textId="77777777" w:rsidR="00C71A6C" w:rsidRDefault="00C71A6C" w:rsidP="00D1662B">
      <w:pPr>
        <w:pStyle w:val="Tekst0"/>
      </w:pPr>
    </w:p>
    <w:p w14:paraId="446E2599" w14:textId="77777777" w:rsidR="00EE3C13" w:rsidRPr="00F56191" w:rsidRDefault="00EE3C13" w:rsidP="00F07A43">
      <w:pPr>
        <w:pStyle w:val="TEKST"/>
      </w:pPr>
    </w:p>
    <w:p w14:paraId="1176DE40" w14:textId="3015995E" w:rsidR="00F07A43" w:rsidRPr="00F07A43" w:rsidRDefault="00F07A43">
      <w:pPr>
        <w:pStyle w:val="11Naslov"/>
        <w:numPr>
          <w:ilvl w:val="1"/>
          <w:numId w:val="14"/>
        </w:numPr>
      </w:pPr>
      <w:bookmarkStart w:id="126" w:name="_Toc114661250"/>
      <w:bookmarkStart w:id="127" w:name="_Toc115076431"/>
      <w:r>
        <w:t>Verzija 2</w:t>
      </w:r>
      <w:bookmarkEnd w:id="126"/>
      <w:bookmarkEnd w:id="127"/>
    </w:p>
    <w:p w14:paraId="667BD264" w14:textId="3A50DB78" w:rsidR="0088782C" w:rsidRDefault="00073068" w:rsidP="00D1662B">
      <w:pPr>
        <w:pStyle w:val="Tekst0"/>
      </w:pPr>
      <w:r>
        <w:t xml:space="preserve">Između prve i druge verzije konstrukcija nalazi se </w:t>
      </w:r>
      <w:r w:rsidR="0089404E">
        <w:t xml:space="preserve">diferencirajući element </w:t>
      </w:r>
      <w:r w:rsidR="000F554C">
        <w:t>„ploč</w:t>
      </w:r>
      <w:r w:rsidR="0089404E">
        <w:t>e</w:t>
      </w:r>
      <w:r w:rsidR="000F554C">
        <w:t xml:space="preserve">“ </w:t>
      </w:r>
      <w:r w:rsidR="0089404E">
        <w:t xml:space="preserve">za </w:t>
      </w:r>
      <w:r w:rsidR="000F554C">
        <w:t>mont</w:t>
      </w:r>
      <w:r w:rsidR="0089404E">
        <w:t xml:space="preserve">ažu </w:t>
      </w:r>
      <w:r w:rsidR="000F554C">
        <w:t>robot</w:t>
      </w:r>
      <w:r w:rsidR="0089404E">
        <w:t>a</w:t>
      </w:r>
      <w:r w:rsidR="000F554C">
        <w:t xml:space="preserve"> i reduktor</w:t>
      </w:r>
      <w:r w:rsidR="0089404E">
        <w:t>a</w:t>
      </w:r>
      <w:r w:rsidR="000F554C">
        <w:t xml:space="preserve">. Ploča je u </w:t>
      </w:r>
      <w:r>
        <w:t>drugoj</w:t>
      </w:r>
      <w:r w:rsidR="000F554C">
        <w:t xml:space="preserve"> verziji konstrukcije zamijenjena </w:t>
      </w:r>
      <w:r w:rsidR="00EF2CFC">
        <w:t>postoljem</w:t>
      </w:r>
      <w:r w:rsidR="000F554C">
        <w:t xml:space="preserve"> od aluminijskih profila</w:t>
      </w:r>
      <w:r w:rsidR="00EF2CFC">
        <w:t xml:space="preserve"> na koji je montiran reduktor i motor</w:t>
      </w:r>
      <w:r w:rsidR="006311F7">
        <w:t>, u ostatku rada „platforma“</w:t>
      </w:r>
      <w:r w:rsidR="000F554C">
        <w:t xml:space="preserve">. Korištenje takvog rješenja omogućilo je veći međuosovinski razmak i puno veću površinu za montažu robota. </w:t>
      </w:r>
    </w:p>
    <w:p w14:paraId="2F2F3054" w14:textId="7EF7357C" w:rsidR="00AE7AA1" w:rsidRDefault="00D30F3B" w:rsidP="00D1662B">
      <w:pPr>
        <w:pStyle w:val="Tekst0"/>
      </w:pPr>
      <w:r>
        <w:t xml:space="preserve">Montaža reduktora na aluminijski okvir </w:t>
      </w:r>
      <w:r w:rsidR="00D52A87">
        <w:t>riješena</w:t>
      </w:r>
      <w:r>
        <w:t xml:space="preserve"> je korištenjem 3D </w:t>
      </w:r>
      <w:r w:rsidR="00D52A87">
        <w:t>printanih</w:t>
      </w:r>
      <w:r>
        <w:t xml:space="preserve"> dijelova u kombinaciji s čeličnim spojnicima. </w:t>
      </w:r>
      <w:r w:rsidR="00350232">
        <w:t>Na</w:t>
      </w:r>
      <w:r w:rsidR="00073068">
        <w:t xml:space="preserve"> slici ispod</w:t>
      </w:r>
      <w:r w:rsidR="00350232">
        <w:t xml:space="preserve"> </w:t>
      </w:r>
      <w:r w:rsidR="00AA67AF">
        <w:t>vidi</w:t>
      </w:r>
      <w:r w:rsidR="00073068">
        <w:t xml:space="preserve"> se</w:t>
      </w:r>
      <w:r w:rsidR="00AA67AF">
        <w:t xml:space="preserve"> 3D printani dio koji osigurava reduktor od pomicanja i rotiranja oko svih 6 osi slobode.</w:t>
      </w:r>
      <w:r w:rsidR="00073068">
        <w:t xml:space="preserve"> Ukupna masa reduktora i motora je 8 kg, </w:t>
      </w:r>
      <w:r w:rsidR="00375173">
        <w:t>koja</w:t>
      </w:r>
      <w:r w:rsidR="00073068">
        <w:t xml:space="preserve"> bi </w:t>
      </w:r>
      <w:r w:rsidR="00375173">
        <w:t xml:space="preserve">se </w:t>
      </w:r>
      <w:r w:rsidR="00073068">
        <w:t>nakon duljeg perioda operiranja konstrukcije mogl</w:t>
      </w:r>
      <w:r w:rsidR="00375173">
        <w:t>a pokazati kao potencijalni problem u obliku prevelikog opterećenja za 3D printani dio.</w:t>
      </w:r>
      <w:r w:rsidR="00AA67AF">
        <w:t xml:space="preserve"> </w:t>
      </w:r>
      <w:r w:rsidR="009D5A02">
        <w:t>Zbog toga je dodan kutni nosač koji preuzima dio težine.</w:t>
      </w:r>
      <w:r w:rsidR="00EF2CFC">
        <w:t xml:space="preserve"> [</w:t>
      </w:r>
      <w:r w:rsidR="00EF2CFC" w:rsidRPr="006311F7">
        <w:fldChar w:fldCharType="begin"/>
      </w:r>
      <w:r w:rsidR="00EF2CFC" w:rsidRPr="006311F7">
        <w:instrText xml:space="preserve"> REF _Ref114736856 \h </w:instrText>
      </w:r>
      <w:r w:rsidR="006311F7" w:rsidRPr="006311F7">
        <w:instrText xml:space="preserve"> \* MERGEFORMAT </w:instrText>
      </w:r>
      <w:r w:rsidR="00EF2CFC" w:rsidRPr="006311F7">
        <w:fldChar w:fldCharType="separate"/>
      </w:r>
      <w:r w:rsidR="006311F7" w:rsidRPr="006311F7">
        <w:t xml:space="preserve">Slika </w:t>
      </w:r>
      <w:r w:rsidR="006311F7" w:rsidRPr="006311F7">
        <w:rPr>
          <w:noProof/>
        </w:rPr>
        <w:t>17</w:t>
      </w:r>
      <w:r w:rsidR="00EF2CFC" w:rsidRPr="006311F7">
        <w:fldChar w:fldCharType="end"/>
      </w:r>
      <w:r w:rsidR="006311F7" w:rsidRPr="006311F7">
        <w:t>.</w:t>
      </w:r>
      <w:r w:rsidR="00EF2CFC">
        <w:t>]</w:t>
      </w:r>
      <w:r w:rsidR="009D5A02">
        <w:t xml:space="preserve"> Aluminijski </w:t>
      </w:r>
      <w:r w:rsidR="00D52A87">
        <w:t>profili</w:t>
      </w:r>
      <w:r w:rsidR="009D5A02">
        <w:t xml:space="preserve"> okvira međusobno su povezani unutarnjim kut</w:t>
      </w:r>
      <w:r w:rsidR="00D52A87">
        <w:t>n</w:t>
      </w:r>
      <w:r w:rsidR="009D5A02">
        <w:t>icima koji omogućuju bolju iskori</w:t>
      </w:r>
      <w:r w:rsidR="00073068">
        <w:t>štenost</w:t>
      </w:r>
      <w:r w:rsidR="009D5A02">
        <w:t xml:space="preserve"> prostora između profila. </w:t>
      </w:r>
      <w:r w:rsidR="006311F7">
        <w:t>Druga verzija konstrukcije prikazana je na slici 16.</w:t>
      </w:r>
    </w:p>
    <w:p w14:paraId="6051E1B9" w14:textId="3DBB26E8" w:rsidR="00E15554" w:rsidRDefault="00E15554" w:rsidP="00E15554">
      <w:pPr>
        <w:pStyle w:val="Tekst0"/>
        <w:keepNext/>
        <w:jc w:val="center"/>
      </w:pPr>
    </w:p>
    <w:p w14:paraId="715E5BE5" w14:textId="68196BB5" w:rsidR="00F1492B" w:rsidRDefault="00F1492B" w:rsidP="00F1492B">
      <w:pPr>
        <w:pStyle w:val="Tekst0"/>
        <w:keepNext/>
        <w:jc w:val="center"/>
      </w:pPr>
      <w:r>
        <w:rPr>
          <w:noProof/>
        </w:rPr>
        <w:drawing>
          <wp:inline distT="0" distB="0" distL="0" distR="0" wp14:anchorId="525110C5" wp14:editId="3BEC171F">
            <wp:extent cx="3130898" cy="3055583"/>
            <wp:effectExtent l="0" t="318"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3146"/>
                    <a:stretch/>
                  </pic:blipFill>
                  <pic:spPr bwMode="auto">
                    <a:xfrm rot="5400000">
                      <a:off x="0" y="0"/>
                      <a:ext cx="3151433" cy="3075624"/>
                    </a:xfrm>
                    <a:prstGeom prst="rect">
                      <a:avLst/>
                    </a:prstGeom>
                    <a:noFill/>
                    <a:ln>
                      <a:noFill/>
                    </a:ln>
                    <a:extLst>
                      <a:ext uri="{53640926-AAD7-44D8-BBD7-CCE9431645EC}">
                        <a14:shadowObscured xmlns:a14="http://schemas.microsoft.com/office/drawing/2010/main"/>
                      </a:ext>
                    </a:extLst>
                  </pic:spPr>
                </pic:pic>
              </a:graphicData>
            </a:graphic>
          </wp:inline>
        </w:drawing>
      </w:r>
    </w:p>
    <w:p w14:paraId="4BF85B60" w14:textId="4E5D95D4" w:rsidR="00F1492B" w:rsidRPr="00460AD8" w:rsidRDefault="00F1492B" w:rsidP="00F1492B">
      <w:pPr>
        <w:pStyle w:val="Caption"/>
        <w:rPr>
          <w:i/>
          <w:iCs/>
          <w:noProof/>
        </w:rPr>
      </w:pPr>
      <w:bookmarkStart w:id="128" w:name="_Toc114763953"/>
      <w:bookmarkStart w:id="129" w:name="_Toc114998369"/>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15</w:t>
      </w:r>
      <w:r w:rsidRPr="00460AD8">
        <w:rPr>
          <w:i/>
          <w:iCs/>
          <w:noProof/>
        </w:rPr>
        <w:fldChar w:fldCharType="end"/>
      </w:r>
      <w:r w:rsidRPr="00460AD8">
        <w:rPr>
          <w:i/>
          <w:iCs/>
          <w:noProof/>
        </w:rPr>
        <w:t>. 3D printani d</w:t>
      </w:r>
      <w:r w:rsidR="000C6D8C">
        <w:rPr>
          <w:i/>
          <w:iCs/>
          <w:noProof/>
        </w:rPr>
        <w:t>ržač</w:t>
      </w:r>
      <w:r w:rsidRPr="00460AD8">
        <w:rPr>
          <w:i/>
          <w:iCs/>
          <w:noProof/>
        </w:rPr>
        <w:t xml:space="preserve"> reduktor</w:t>
      </w:r>
      <w:r w:rsidR="000C6D8C">
        <w:rPr>
          <w:i/>
          <w:iCs/>
          <w:noProof/>
        </w:rPr>
        <w:t>a</w:t>
      </w:r>
      <w:bookmarkEnd w:id="128"/>
      <w:bookmarkEnd w:id="129"/>
    </w:p>
    <w:p w14:paraId="0DEC0727" w14:textId="240C5BF4" w:rsidR="009C53C5" w:rsidRDefault="00937F32" w:rsidP="00E15554">
      <w:pPr>
        <w:pStyle w:val="Tekst0"/>
        <w:keepNext/>
        <w:jc w:val="center"/>
      </w:pPr>
      <w:r>
        <w:rPr>
          <w:noProof/>
        </w:rPr>
        <mc:AlternateContent>
          <mc:Choice Requires="wps">
            <w:drawing>
              <wp:anchor distT="0" distB="0" distL="114300" distR="114300" simplePos="0" relativeHeight="251737088" behindDoc="0" locked="0" layoutInCell="1" allowOverlap="1" wp14:anchorId="402FED9B" wp14:editId="0A99CA6B">
                <wp:simplePos x="0" y="0"/>
                <wp:positionH relativeFrom="column">
                  <wp:posOffset>445292</wp:posOffset>
                </wp:positionH>
                <wp:positionV relativeFrom="paragraph">
                  <wp:posOffset>673614</wp:posOffset>
                </wp:positionV>
                <wp:extent cx="345056" cy="364191"/>
                <wp:effectExtent l="0" t="0" r="55245" b="55245"/>
                <wp:wrapNone/>
                <wp:docPr id="414" name="Straight Arrow Connector 414"/>
                <wp:cNvGraphicFramePr/>
                <a:graphic xmlns:a="http://schemas.openxmlformats.org/drawingml/2006/main">
                  <a:graphicData uri="http://schemas.microsoft.com/office/word/2010/wordprocessingShape">
                    <wps:wsp>
                      <wps:cNvCnPr/>
                      <wps:spPr>
                        <a:xfrm>
                          <a:off x="0" y="0"/>
                          <a:ext cx="345056" cy="3641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DB50FD" id="_x0000_t32" coordsize="21600,21600" o:spt="32" o:oned="t" path="m,l21600,21600e" filled="f">
                <v:path arrowok="t" fillok="f" o:connecttype="none"/>
                <o:lock v:ext="edit" shapetype="t"/>
              </v:shapetype>
              <v:shape id="Straight Arrow Connector 414" o:spid="_x0000_s1026" type="#_x0000_t32" style="position:absolute;margin-left:35.05pt;margin-top:53.05pt;width:27.15pt;height:28.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" strokecolor="black [3200]"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FCEF987" wp14:editId="0468475A">
                <wp:simplePos x="0" y="0"/>
                <wp:positionH relativeFrom="column">
                  <wp:posOffset>333148</wp:posOffset>
                </wp:positionH>
                <wp:positionV relativeFrom="paragraph">
                  <wp:posOffset>690867</wp:posOffset>
                </wp:positionV>
                <wp:extent cx="69012" cy="390070"/>
                <wp:effectExtent l="57150" t="0" r="26670" b="48260"/>
                <wp:wrapNone/>
                <wp:docPr id="413" name="Straight Arrow Connector 413"/>
                <wp:cNvGraphicFramePr/>
                <a:graphic xmlns:a="http://schemas.openxmlformats.org/drawingml/2006/main">
                  <a:graphicData uri="http://schemas.microsoft.com/office/word/2010/wordprocessingShape">
                    <wps:wsp>
                      <wps:cNvCnPr/>
                      <wps:spPr>
                        <a:xfrm flipH="1">
                          <a:off x="0" y="0"/>
                          <a:ext cx="69012" cy="3900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9912E" id="Straight Arrow Connector 413" o:spid="_x0000_s1026" type="#_x0000_t32" style="position:absolute;margin-left:26.25pt;margin-top:54.4pt;width:5.45pt;height:30.7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6BF7BE35" wp14:editId="2DDF93EB">
                <wp:simplePos x="0" y="0"/>
                <wp:positionH relativeFrom="column">
                  <wp:posOffset>747215</wp:posOffset>
                </wp:positionH>
                <wp:positionV relativeFrom="paragraph">
                  <wp:posOffset>382198</wp:posOffset>
                </wp:positionV>
                <wp:extent cx="112023" cy="450095"/>
                <wp:effectExtent l="0" t="0" r="59690" b="64770"/>
                <wp:wrapNone/>
                <wp:docPr id="412" name="Straight Arrow Connector 412"/>
                <wp:cNvGraphicFramePr/>
                <a:graphic xmlns:a="http://schemas.openxmlformats.org/drawingml/2006/main">
                  <a:graphicData uri="http://schemas.microsoft.com/office/word/2010/wordprocessingShape">
                    <wps:wsp>
                      <wps:cNvCnPr/>
                      <wps:spPr>
                        <a:xfrm>
                          <a:off x="0" y="0"/>
                          <a:ext cx="112023" cy="4500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AC115" id="Straight Arrow Connector 412" o:spid="_x0000_s1026" type="#_x0000_t32" style="position:absolute;margin-left:58.85pt;margin-top:30.1pt;width:8.8pt;height:35.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43810FE4" wp14:editId="4EC7968F">
                <wp:simplePos x="0" y="0"/>
                <wp:positionH relativeFrom="column">
                  <wp:posOffset>1974215</wp:posOffset>
                </wp:positionH>
                <wp:positionV relativeFrom="paragraph">
                  <wp:posOffset>298450</wp:posOffset>
                </wp:positionV>
                <wp:extent cx="215265" cy="353060"/>
                <wp:effectExtent l="0" t="0" r="0" b="8890"/>
                <wp:wrapNone/>
                <wp:docPr id="395" name="Text Box 395"/>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30DEA5" w14:textId="519D4F0C" w:rsidR="00F1492B" w:rsidRDefault="00F1492B" w:rsidP="00F1492B">
                            <w:r>
                              <w:t xml:space="preserve"> </w:t>
                            </w:r>
                            <w:r w:rsidR="000C6D8C">
                              <w:t>4</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810FE4" id="_x0000_t202" coordsize="21600,21600" o:spt="202" path="m,l,21600r21600,l21600,xe">
                <v:stroke joinstyle="miter"/>
                <v:path gradientshapeok="t" o:connecttype="rect"/>
              </v:shapetype>
              <v:shape id="Text Box 395" o:spid="_x0000_s1026" type="#_x0000_t202" style="position:absolute;left:0;text-align:left;margin-left:155.45pt;margin-top:23.5pt;width:16.95pt;height:2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" filled="f" stroked="f" strokeweight="1pt">
                <v:textbox inset="0,0,0,0">
                  <w:txbxContent>
                    <w:p w14:paraId="6930DEA5" w14:textId="519D4F0C" w:rsidR="00F1492B" w:rsidRDefault="00F1492B" w:rsidP="00F1492B">
                      <w:r>
                        <w:t xml:space="preserve"> </w:t>
                      </w:r>
                      <w:r w:rsidR="000C6D8C">
                        <w:t>4</w:t>
                      </w:r>
                      <w:r>
                        <w: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6C7CBE6" wp14:editId="5DE25444">
                <wp:simplePos x="0" y="0"/>
                <wp:positionH relativeFrom="column">
                  <wp:posOffset>1854284</wp:posOffset>
                </wp:positionH>
                <wp:positionV relativeFrom="paragraph">
                  <wp:posOffset>257702</wp:posOffset>
                </wp:positionV>
                <wp:extent cx="413385" cy="396240"/>
                <wp:effectExtent l="0" t="0" r="24765" b="22860"/>
                <wp:wrapNone/>
                <wp:docPr id="394" name="Oval 394"/>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D1248" id="Oval 394" o:spid="_x0000_s1026" style="position:absolute;margin-left:146pt;margin-top:20.3pt;width:32.55pt;height:3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417C287A" wp14:editId="73197F69">
                <wp:simplePos x="0" y="0"/>
                <wp:positionH relativeFrom="column">
                  <wp:posOffset>3300634</wp:posOffset>
                </wp:positionH>
                <wp:positionV relativeFrom="paragraph">
                  <wp:posOffset>1443247</wp:posOffset>
                </wp:positionV>
                <wp:extent cx="465827" cy="472572"/>
                <wp:effectExtent l="38100" t="38100" r="29845" b="22860"/>
                <wp:wrapNone/>
                <wp:docPr id="411" name="Straight Arrow Connector 411"/>
                <wp:cNvGraphicFramePr/>
                <a:graphic xmlns:a="http://schemas.openxmlformats.org/drawingml/2006/main">
                  <a:graphicData uri="http://schemas.microsoft.com/office/word/2010/wordprocessingShape">
                    <wps:wsp>
                      <wps:cNvCnPr/>
                      <wps:spPr>
                        <a:xfrm flipH="1" flipV="1">
                          <a:off x="0" y="0"/>
                          <a:ext cx="465827" cy="4725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DE058" id="Straight Arrow Connector 411" o:spid="_x0000_s1026" type="#_x0000_t32" style="position:absolute;margin-left:259.9pt;margin-top:113.65pt;width:36.7pt;height:37.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" strokecolor="black [3200]" strokeweight="1.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5C0D357D" wp14:editId="3439D947">
                <wp:simplePos x="0" y="0"/>
                <wp:positionH relativeFrom="column">
                  <wp:posOffset>4784378</wp:posOffset>
                </wp:positionH>
                <wp:positionV relativeFrom="paragraph">
                  <wp:posOffset>2185119</wp:posOffset>
                </wp:positionV>
                <wp:extent cx="431320" cy="610594"/>
                <wp:effectExtent l="0" t="38100" r="64135" b="18415"/>
                <wp:wrapNone/>
                <wp:docPr id="410" name="Straight Arrow Connector 410"/>
                <wp:cNvGraphicFramePr/>
                <a:graphic xmlns:a="http://schemas.openxmlformats.org/drawingml/2006/main">
                  <a:graphicData uri="http://schemas.microsoft.com/office/word/2010/wordprocessingShape">
                    <wps:wsp>
                      <wps:cNvCnPr/>
                      <wps:spPr>
                        <a:xfrm flipV="1">
                          <a:off x="0" y="0"/>
                          <a:ext cx="431320" cy="61059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B9D23" id="Straight Arrow Connector 410" o:spid="_x0000_s1026" type="#_x0000_t32" style="position:absolute;margin-left:376.7pt;margin-top:172.05pt;width:33.95pt;height:48.1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" strokecolor="black [3200]" strokeweight="1.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16DCA2EC" wp14:editId="2A5155A1">
                <wp:simplePos x="0" y="0"/>
                <wp:positionH relativeFrom="column">
                  <wp:posOffset>1661615</wp:posOffset>
                </wp:positionH>
                <wp:positionV relativeFrom="paragraph">
                  <wp:posOffset>1964425</wp:posOffset>
                </wp:positionV>
                <wp:extent cx="270942" cy="399079"/>
                <wp:effectExtent l="38100" t="38100" r="34290" b="20320"/>
                <wp:wrapNone/>
                <wp:docPr id="409" name="Straight Arrow Connector 409"/>
                <wp:cNvGraphicFramePr/>
                <a:graphic xmlns:a="http://schemas.openxmlformats.org/drawingml/2006/main">
                  <a:graphicData uri="http://schemas.microsoft.com/office/word/2010/wordprocessingShape">
                    <wps:wsp>
                      <wps:cNvCnPr/>
                      <wps:spPr>
                        <a:xfrm flipH="1" flipV="1">
                          <a:off x="0" y="0"/>
                          <a:ext cx="270942" cy="3990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70A1C" id="Straight Arrow Connector 409" o:spid="_x0000_s1026" type="#_x0000_t32" style="position:absolute;margin-left:130.85pt;margin-top:154.7pt;width:21.35pt;height:31.4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" strokecolor="black [3200]" strokeweight="1.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C077427" wp14:editId="0D4EDD5B">
                <wp:simplePos x="0" y="0"/>
                <wp:positionH relativeFrom="column">
                  <wp:posOffset>2230959</wp:posOffset>
                </wp:positionH>
                <wp:positionV relativeFrom="paragraph">
                  <wp:posOffset>2280008</wp:posOffset>
                </wp:positionV>
                <wp:extent cx="422694" cy="210257"/>
                <wp:effectExtent l="0" t="38100" r="53975" b="18415"/>
                <wp:wrapNone/>
                <wp:docPr id="408" name="Straight Arrow Connector 408"/>
                <wp:cNvGraphicFramePr/>
                <a:graphic xmlns:a="http://schemas.openxmlformats.org/drawingml/2006/main">
                  <a:graphicData uri="http://schemas.microsoft.com/office/word/2010/wordprocessingShape">
                    <wps:wsp>
                      <wps:cNvCnPr/>
                      <wps:spPr>
                        <a:xfrm flipV="1">
                          <a:off x="0" y="0"/>
                          <a:ext cx="422694" cy="2102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DF58F" id="Straight Arrow Connector 408" o:spid="_x0000_s1026" type="#_x0000_t32" style="position:absolute;margin-left:175.65pt;margin-top:179.55pt;width:33.3pt;height:16.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" strokecolor="black [3200]" strokeweight="1.5pt">
                <v:stroke endarrow="block" joinstyle="miter"/>
              </v:shape>
            </w:pict>
          </mc:Fallback>
        </mc:AlternateContent>
      </w:r>
      <w:r w:rsidR="00CB54FE">
        <w:rPr>
          <w:noProof/>
        </w:rPr>
        <mc:AlternateContent>
          <mc:Choice Requires="wps">
            <w:drawing>
              <wp:anchor distT="0" distB="0" distL="114300" distR="114300" simplePos="0" relativeHeight="251720704" behindDoc="0" locked="0" layoutInCell="1" allowOverlap="1" wp14:anchorId="48AB4027" wp14:editId="258E93B3">
                <wp:simplePos x="0" y="0"/>
                <wp:positionH relativeFrom="column">
                  <wp:posOffset>3614420</wp:posOffset>
                </wp:positionH>
                <wp:positionV relativeFrom="paragraph">
                  <wp:posOffset>1834515</wp:posOffset>
                </wp:positionV>
                <wp:extent cx="413385" cy="396240"/>
                <wp:effectExtent l="0" t="0" r="24765" b="22860"/>
                <wp:wrapNone/>
                <wp:docPr id="406" name="Oval 406"/>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452A5" id="Oval 406" o:spid="_x0000_s1026" style="position:absolute;margin-left:284.6pt;margin-top:144.45pt;width:32.55pt;height:31.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" fillcolor="#5b9bd5 [3204]" strokecolor="#1f4d78 [1604]" strokeweight="1pt">
                <v:fill opacity="32896f"/>
                <v:stroke joinstyle="miter"/>
              </v:oval>
            </w:pict>
          </mc:Fallback>
        </mc:AlternateContent>
      </w:r>
      <w:r w:rsidR="00CB54FE">
        <w:rPr>
          <w:noProof/>
        </w:rPr>
        <mc:AlternateContent>
          <mc:Choice Requires="wps">
            <w:drawing>
              <wp:anchor distT="0" distB="0" distL="114300" distR="114300" simplePos="0" relativeHeight="251721728" behindDoc="0" locked="0" layoutInCell="1" allowOverlap="1" wp14:anchorId="72B15724" wp14:editId="69C4F0DF">
                <wp:simplePos x="0" y="0"/>
                <wp:positionH relativeFrom="column">
                  <wp:posOffset>3734878</wp:posOffset>
                </wp:positionH>
                <wp:positionV relativeFrom="paragraph">
                  <wp:posOffset>1876233</wp:posOffset>
                </wp:positionV>
                <wp:extent cx="215265" cy="353060"/>
                <wp:effectExtent l="0" t="0" r="0" b="8890"/>
                <wp:wrapNone/>
                <wp:docPr id="407" name="Text Box 407"/>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9F977" w14:textId="7CA43003" w:rsidR="00CB54FE" w:rsidRDefault="00CB54FE" w:rsidP="00CB54FE">
                            <w:r>
                              <w:t xml:space="preserve"> </w:t>
                            </w:r>
                            <w:r w:rsidR="000C6D8C">
                              <w:t>3</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15724" id="Text Box 407" o:spid="_x0000_s1027" type="#_x0000_t202" style="position:absolute;left:0;text-align:left;margin-left:294.1pt;margin-top:147.75pt;width:16.95pt;height:2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" filled="f" stroked="f" strokeweight="1pt">
                <v:textbox inset="0,0,0,0">
                  <w:txbxContent>
                    <w:p w14:paraId="6719F977" w14:textId="7CA43003" w:rsidR="00CB54FE" w:rsidRDefault="00CB54FE" w:rsidP="00CB54FE">
                      <w:r>
                        <w:t xml:space="preserve"> </w:t>
                      </w:r>
                      <w:r w:rsidR="000C6D8C">
                        <w:t>3</w:t>
                      </w:r>
                      <w:r>
                        <w:t>.</w:t>
                      </w:r>
                    </w:p>
                  </w:txbxContent>
                </v:textbox>
              </v:shape>
            </w:pict>
          </mc:Fallback>
        </mc:AlternateContent>
      </w:r>
      <w:r w:rsidR="00CB54FE">
        <w:rPr>
          <w:noProof/>
        </w:rPr>
        <mc:AlternateContent>
          <mc:Choice Requires="wps">
            <w:drawing>
              <wp:anchor distT="0" distB="0" distL="114300" distR="114300" simplePos="0" relativeHeight="251718656" behindDoc="0" locked="0" layoutInCell="1" allowOverlap="1" wp14:anchorId="5BAEB662" wp14:editId="435999B7">
                <wp:simplePos x="0" y="0"/>
                <wp:positionH relativeFrom="column">
                  <wp:posOffset>4664710</wp:posOffset>
                </wp:positionH>
                <wp:positionV relativeFrom="paragraph">
                  <wp:posOffset>2739390</wp:posOffset>
                </wp:positionV>
                <wp:extent cx="215265" cy="353060"/>
                <wp:effectExtent l="0" t="0" r="0" b="8890"/>
                <wp:wrapNone/>
                <wp:docPr id="405" name="Text Box 405"/>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E02BE" w14:textId="7B662EA8" w:rsidR="00F1492B" w:rsidRDefault="00F1492B" w:rsidP="00F1492B">
                            <w:r>
                              <w:t xml:space="preserve"> </w:t>
                            </w:r>
                            <w:r w:rsidR="00E460F5">
                              <w:t>9</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EB662" id="Text Box 405" o:spid="_x0000_s1028" type="#_x0000_t202" style="position:absolute;left:0;text-align:left;margin-left:367.3pt;margin-top:215.7pt;width:16.95pt;height:2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" filled="f" stroked="f" strokeweight="1pt">
                <v:textbox inset="0,0,0,0">
                  <w:txbxContent>
                    <w:p w14:paraId="769E02BE" w14:textId="7B662EA8" w:rsidR="00F1492B" w:rsidRDefault="00F1492B" w:rsidP="00F1492B">
                      <w:r>
                        <w:t xml:space="preserve"> </w:t>
                      </w:r>
                      <w:r w:rsidR="00E460F5">
                        <w:t>9</w:t>
                      </w:r>
                      <w:r>
                        <w:t>.</w:t>
                      </w:r>
                    </w:p>
                  </w:txbxContent>
                </v:textbox>
              </v:shape>
            </w:pict>
          </mc:Fallback>
        </mc:AlternateContent>
      </w:r>
      <w:r w:rsidR="00CB54FE">
        <w:rPr>
          <w:noProof/>
        </w:rPr>
        <mc:AlternateContent>
          <mc:Choice Requires="wps">
            <w:drawing>
              <wp:anchor distT="0" distB="0" distL="114300" distR="114300" simplePos="0" relativeHeight="251717632" behindDoc="0" locked="0" layoutInCell="1" allowOverlap="1" wp14:anchorId="746AAA86" wp14:editId="5F6AE13D">
                <wp:simplePos x="0" y="0"/>
                <wp:positionH relativeFrom="column">
                  <wp:posOffset>4562811</wp:posOffset>
                </wp:positionH>
                <wp:positionV relativeFrom="paragraph">
                  <wp:posOffset>2707125</wp:posOffset>
                </wp:positionV>
                <wp:extent cx="413900" cy="396276"/>
                <wp:effectExtent l="0" t="0" r="24765" b="22860"/>
                <wp:wrapNone/>
                <wp:docPr id="404" name="Oval 404"/>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105E4" id="Oval 404" o:spid="_x0000_s1026" style="position:absolute;margin-left:359.3pt;margin-top:213.15pt;width:32.6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715584" behindDoc="0" locked="0" layoutInCell="1" allowOverlap="1" wp14:anchorId="4278808F" wp14:editId="224FC03F">
                <wp:simplePos x="0" y="0"/>
                <wp:positionH relativeFrom="column">
                  <wp:posOffset>1991360</wp:posOffset>
                </wp:positionH>
                <wp:positionV relativeFrom="paragraph">
                  <wp:posOffset>2265045</wp:posOffset>
                </wp:positionV>
                <wp:extent cx="215265" cy="353060"/>
                <wp:effectExtent l="0" t="0" r="0" b="8890"/>
                <wp:wrapNone/>
                <wp:docPr id="403" name="Text Box 403"/>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8E6E4" w14:textId="104AF7C2" w:rsidR="00F1492B" w:rsidRDefault="00F1492B" w:rsidP="00F1492B">
                            <w:r>
                              <w:t xml:space="preserve"> </w:t>
                            </w:r>
                            <w:r w:rsidR="00E460F5">
                              <w:t>7</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8808F" id="Text Box 403" o:spid="_x0000_s1029" type="#_x0000_t202" style="position:absolute;left:0;text-align:left;margin-left:156.8pt;margin-top:178.35pt;width:16.95pt;height:2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" filled="f" stroked="f" strokeweight="1pt">
                <v:textbox inset="0,0,0,0">
                  <w:txbxContent>
                    <w:p w14:paraId="45D8E6E4" w14:textId="104AF7C2" w:rsidR="00F1492B" w:rsidRDefault="00F1492B" w:rsidP="00F1492B">
                      <w:r>
                        <w:t xml:space="preserve"> </w:t>
                      </w:r>
                      <w:r w:rsidR="00E460F5">
                        <w:t>7</w:t>
                      </w:r>
                      <w:r>
                        <w:t>.</w:t>
                      </w:r>
                    </w:p>
                  </w:txbxContent>
                </v:textbox>
              </v:shape>
            </w:pict>
          </mc:Fallback>
        </mc:AlternateContent>
      </w:r>
      <w:r w:rsidR="00F1492B">
        <w:rPr>
          <w:noProof/>
        </w:rPr>
        <mc:AlternateContent>
          <mc:Choice Requires="wps">
            <w:drawing>
              <wp:anchor distT="0" distB="0" distL="114300" distR="114300" simplePos="0" relativeHeight="251714560" behindDoc="0" locked="0" layoutInCell="1" allowOverlap="1" wp14:anchorId="1B5B9DFD" wp14:editId="688EF79E">
                <wp:simplePos x="0" y="0"/>
                <wp:positionH relativeFrom="column">
                  <wp:posOffset>1871932</wp:posOffset>
                </wp:positionH>
                <wp:positionV relativeFrom="paragraph">
                  <wp:posOffset>2224321</wp:posOffset>
                </wp:positionV>
                <wp:extent cx="413900" cy="396276"/>
                <wp:effectExtent l="0" t="0" r="24765" b="22860"/>
                <wp:wrapNone/>
                <wp:docPr id="402" name="Oval 402"/>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E4EFE" id="Oval 402" o:spid="_x0000_s1026" style="position:absolute;margin-left:147.4pt;margin-top:175.15pt;width:32.6pt;height:3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711488" behindDoc="0" locked="0" layoutInCell="1" allowOverlap="1" wp14:anchorId="501D3D9A" wp14:editId="4FBE5438">
                <wp:simplePos x="0" y="0"/>
                <wp:positionH relativeFrom="column">
                  <wp:posOffset>4269740</wp:posOffset>
                </wp:positionH>
                <wp:positionV relativeFrom="paragraph">
                  <wp:posOffset>1586230</wp:posOffset>
                </wp:positionV>
                <wp:extent cx="413385" cy="396240"/>
                <wp:effectExtent l="0" t="0" r="24765" b="22860"/>
                <wp:wrapNone/>
                <wp:docPr id="400" name="Oval 400"/>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83B23" id="Oval 400" o:spid="_x0000_s1026" style="position:absolute;margin-left:336.2pt;margin-top:124.9pt;width:32.55pt;height:3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712512" behindDoc="0" locked="0" layoutInCell="1" allowOverlap="1" wp14:anchorId="4B5B7A97" wp14:editId="53B1D0CB">
                <wp:simplePos x="0" y="0"/>
                <wp:positionH relativeFrom="column">
                  <wp:posOffset>4390090</wp:posOffset>
                </wp:positionH>
                <wp:positionV relativeFrom="paragraph">
                  <wp:posOffset>1627517</wp:posOffset>
                </wp:positionV>
                <wp:extent cx="215265" cy="353060"/>
                <wp:effectExtent l="0" t="0" r="0" b="8890"/>
                <wp:wrapNone/>
                <wp:docPr id="401" name="Text Box 401"/>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BFDF6" w14:textId="663A7B6C" w:rsidR="00F1492B" w:rsidRDefault="00F1492B" w:rsidP="00F1492B">
                            <w:r>
                              <w:t xml:space="preserve"> </w:t>
                            </w:r>
                            <w:r w:rsidR="00E460F5">
                              <w:t>8</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B7A97" id="Text Box 401" o:spid="_x0000_s1030" type="#_x0000_t202" style="position:absolute;left:0;text-align:left;margin-left:345.7pt;margin-top:128.15pt;width:16.95pt;height:2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1EecwIAAEEFAAAOAAAAZHJzL2Uyb0RvYy54bWysVE1v2zAMvQ/YfxB0X+2kSzEEdYosRYcB&#10;RVssHXpWZKk2IIsapcTOfv0o+SNbW+wwLAeHoshH8pHU5VXXGHZQ6GuwBZ+d5ZwpK6Gs7XPBvz/e&#10;fPjE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" filled="f" stroked="f" strokeweight="1pt">
                <v:textbox inset="0,0,0,0">
                  <w:txbxContent>
                    <w:p w14:paraId="7EDBFDF6" w14:textId="663A7B6C" w:rsidR="00F1492B" w:rsidRDefault="00F1492B" w:rsidP="00F1492B">
                      <w:r>
                        <w:t xml:space="preserve"> </w:t>
                      </w:r>
                      <w:r w:rsidR="00E460F5">
                        <w:t>8</w:t>
                      </w:r>
                      <w:r>
                        <w:t>.</w:t>
                      </w:r>
                    </w:p>
                  </w:txbxContent>
                </v:textbox>
              </v:shape>
            </w:pict>
          </mc:Fallback>
        </mc:AlternateContent>
      </w:r>
      <w:r w:rsidR="00F1492B">
        <w:rPr>
          <w:noProof/>
        </w:rPr>
        <mc:AlternateContent>
          <mc:Choice Requires="wps">
            <w:drawing>
              <wp:anchor distT="0" distB="0" distL="114300" distR="114300" simplePos="0" relativeHeight="251709440" behindDoc="0" locked="0" layoutInCell="1" allowOverlap="1" wp14:anchorId="398A6533" wp14:editId="67A3DD87">
                <wp:simplePos x="0" y="0"/>
                <wp:positionH relativeFrom="column">
                  <wp:posOffset>4070350</wp:posOffset>
                </wp:positionH>
                <wp:positionV relativeFrom="paragraph">
                  <wp:posOffset>755650</wp:posOffset>
                </wp:positionV>
                <wp:extent cx="215265" cy="353060"/>
                <wp:effectExtent l="0" t="0" r="0" b="8890"/>
                <wp:wrapNone/>
                <wp:docPr id="399" name="Text Box 399"/>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8F10E" w14:textId="03053DC6" w:rsidR="00F1492B" w:rsidRDefault="00F1492B" w:rsidP="00F1492B">
                            <w:r>
                              <w:t xml:space="preserve"> </w:t>
                            </w:r>
                            <w:r w:rsidR="00E460F5">
                              <w:t>1</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A6533" id="Text Box 399" o:spid="_x0000_s1031" type="#_x0000_t202" style="position:absolute;left:0;text-align:left;margin-left:320.5pt;margin-top:59.5pt;width:16.95pt;height:27.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" filled="f" stroked="f" strokeweight="1pt">
                <v:textbox inset="0,0,0,0">
                  <w:txbxContent>
                    <w:p w14:paraId="7FF8F10E" w14:textId="03053DC6" w:rsidR="00F1492B" w:rsidRDefault="00F1492B" w:rsidP="00F1492B">
                      <w:r>
                        <w:t xml:space="preserve"> </w:t>
                      </w:r>
                      <w:r w:rsidR="00E460F5">
                        <w:t>1</w:t>
                      </w:r>
                      <w:r>
                        <w:t>.</w:t>
                      </w:r>
                    </w:p>
                  </w:txbxContent>
                </v:textbox>
              </v:shape>
            </w:pict>
          </mc:Fallback>
        </mc:AlternateContent>
      </w:r>
      <w:r w:rsidR="00F1492B">
        <w:rPr>
          <w:noProof/>
        </w:rPr>
        <mc:AlternateContent>
          <mc:Choice Requires="wps">
            <w:drawing>
              <wp:anchor distT="0" distB="0" distL="114300" distR="114300" simplePos="0" relativeHeight="251708416" behindDoc="0" locked="0" layoutInCell="1" allowOverlap="1" wp14:anchorId="161544CE" wp14:editId="14765F75">
                <wp:simplePos x="0" y="0"/>
                <wp:positionH relativeFrom="column">
                  <wp:posOffset>3950898</wp:posOffset>
                </wp:positionH>
                <wp:positionV relativeFrom="paragraph">
                  <wp:posOffset>714699</wp:posOffset>
                </wp:positionV>
                <wp:extent cx="413900" cy="396276"/>
                <wp:effectExtent l="0" t="0" r="24765" b="22860"/>
                <wp:wrapNone/>
                <wp:docPr id="398" name="Oval 398"/>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82364" id="Oval 398" o:spid="_x0000_s1026" style="position:absolute;margin-left:311.1pt;margin-top:56.3pt;width:32.6pt;height:3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706368" behindDoc="0" locked="0" layoutInCell="1" allowOverlap="1" wp14:anchorId="05C6B421" wp14:editId="1C38D60F">
                <wp:simplePos x="0" y="0"/>
                <wp:positionH relativeFrom="column">
                  <wp:posOffset>3270885</wp:posOffset>
                </wp:positionH>
                <wp:positionV relativeFrom="paragraph">
                  <wp:posOffset>645795</wp:posOffset>
                </wp:positionV>
                <wp:extent cx="192405" cy="32956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192405" cy="3295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FEBAC1" w14:textId="041CCB52" w:rsidR="00F1492B" w:rsidRDefault="00F1492B" w:rsidP="00F1492B">
                            <w:r>
                              <w:t xml:space="preserve"> </w:t>
                            </w:r>
                            <w:r w:rsidR="00E460F5">
                              <w:t>2</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6B421" id="Text Box 397" o:spid="_x0000_s1032" type="#_x0000_t202" style="position:absolute;left:0;text-align:left;margin-left:257.55pt;margin-top:50.85pt;width:15.15pt;height:2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" filled="f" stroked="f" strokeweight="1pt">
                <v:textbox inset="0,0,0,0">
                  <w:txbxContent>
                    <w:p w14:paraId="2BFEBAC1" w14:textId="041CCB52" w:rsidR="00F1492B" w:rsidRDefault="00F1492B" w:rsidP="00F1492B">
                      <w:r>
                        <w:t xml:space="preserve"> </w:t>
                      </w:r>
                      <w:r w:rsidR="00E460F5">
                        <w:t>2</w:t>
                      </w:r>
                      <w:r>
                        <w:t>.</w:t>
                      </w:r>
                    </w:p>
                  </w:txbxContent>
                </v:textbox>
              </v:shape>
            </w:pict>
          </mc:Fallback>
        </mc:AlternateContent>
      </w:r>
      <w:r w:rsidR="00F1492B">
        <w:rPr>
          <w:noProof/>
        </w:rPr>
        <mc:AlternateContent>
          <mc:Choice Requires="wps">
            <w:drawing>
              <wp:anchor distT="0" distB="0" distL="114300" distR="114300" simplePos="0" relativeHeight="251705344" behindDoc="0" locked="0" layoutInCell="1" allowOverlap="1" wp14:anchorId="6D7A915B" wp14:editId="4B78CD06">
                <wp:simplePos x="0" y="0"/>
                <wp:positionH relativeFrom="column">
                  <wp:posOffset>3170759</wp:posOffset>
                </wp:positionH>
                <wp:positionV relativeFrom="paragraph">
                  <wp:posOffset>614512</wp:posOffset>
                </wp:positionV>
                <wp:extent cx="370253" cy="370361"/>
                <wp:effectExtent l="0" t="0" r="10795" b="10795"/>
                <wp:wrapNone/>
                <wp:docPr id="396" name="Oval 396"/>
                <wp:cNvGraphicFramePr/>
                <a:graphic xmlns:a="http://schemas.openxmlformats.org/drawingml/2006/main">
                  <a:graphicData uri="http://schemas.microsoft.com/office/word/2010/wordprocessingShape">
                    <wps:wsp>
                      <wps:cNvSpPr/>
                      <wps:spPr>
                        <a:xfrm>
                          <a:off x="0" y="0"/>
                          <a:ext cx="370253" cy="370361"/>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C6EE5" id="Oval 396" o:spid="_x0000_s1026" style="position:absolute;margin-left:249.65pt;margin-top:48.4pt;width:29.15pt;height:29.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700224" behindDoc="0" locked="0" layoutInCell="1" allowOverlap="1" wp14:anchorId="0A4BB4FD" wp14:editId="0D1EDE3B">
                <wp:simplePos x="0" y="0"/>
                <wp:positionH relativeFrom="column">
                  <wp:posOffset>205740</wp:posOffset>
                </wp:positionH>
                <wp:positionV relativeFrom="paragraph">
                  <wp:posOffset>384810</wp:posOffset>
                </wp:positionV>
                <wp:extent cx="215265" cy="353060"/>
                <wp:effectExtent l="0" t="0" r="0" b="8890"/>
                <wp:wrapNone/>
                <wp:docPr id="393" name="Text Box 393"/>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5B766" w14:textId="1BCB3F53" w:rsidR="00F1492B" w:rsidRDefault="00F1492B" w:rsidP="00F1492B">
                            <w:r>
                              <w:t xml:space="preserve"> </w:t>
                            </w:r>
                            <w:r w:rsidR="00E460F5">
                              <w:t>6</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BB4FD" id="Text Box 393" o:spid="_x0000_s1033" type="#_x0000_t202" style="position:absolute;left:0;text-align:left;margin-left:16.2pt;margin-top:30.3pt;width:16.95pt;height:2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S6gcwIAAEEFAAAOAAAAZHJzL2Uyb0RvYy54bWysVE1v2zAMvQ/YfxB0X+2kSDcEdYosRYcB&#10;RVssHXpWZKk2IIsapcTOfv0o+SNbW+wwLAeHoshH8pHU5VXXGHZQ6GuwBZ+d5ZwpK6Gs7XPBvz/e&#10;fPjE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" filled="f" stroked="f" strokeweight="1pt">
                <v:textbox inset="0,0,0,0">
                  <w:txbxContent>
                    <w:p w14:paraId="1065B766" w14:textId="1BCB3F53" w:rsidR="00F1492B" w:rsidRDefault="00F1492B" w:rsidP="00F1492B">
                      <w:r>
                        <w:t xml:space="preserve"> </w:t>
                      </w:r>
                      <w:r w:rsidR="00E460F5">
                        <w:t>6</w:t>
                      </w:r>
                      <w:r>
                        <w:t>.</w:t>
                      </w:r>
                    </w:p>
                  </w:txbxContent>
                </v:textbox>
              </v:shape>
            </w:pict>
          </mc:Fallback>
        </mc:AlternateContent>
      </w:r>
      <w:r w:rsidR="00F1492B">
        <w:rPr>
          <w:noProof/>
        </w:rPr>
        <mc:AlternateContent>
          <mc:Choice Requires="wps">
            <w:drawing>
              <wp:anchor distT="0" distB="0" distL="114300" distR="114300" simplePos="0" relativeHeight="251699200" behindDoc="0" locked="0" layoutInCell="1" allowOverlap="1" wp14:anchorId="7FA3B63A" wp14:editId="74402EA9">
                <wp:simplePos x="0" y="0"/>
                <wp:positionH relativeFrom="column">
                  <wp:posOffset>86264</wp:posOffset>
                </wp:positionH>
                <wp:positionV relativeFrom="paragraph">
                  <wp:posOffset>343762</wp:posOffset>
                </wp:positionV>
                <wp:extent cx="413900" cy="396276"/>
                <wp:effectExtent l="0" t="0" r="24765" b="22860"/>
                <wp:wrapNone/>
                <wp:docPr id="392" name="Oval 392"/>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FE67C" id="Oval 392" o:spid="_x0000_s1026" style="position:absolute;margin-left:6.8pt;margin-top:27.05pt;width:32.6pt;height:3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696128" behindDoc="0" locked="0" layoutInCell="1" allowOverlap="1" wp14:anchorId="1D296F4A" wp14:editId="5D4AF032">
                <wp:simplePos x="0" y="0"/>
                <wp:positionH relativeFrom="column">
                  <wp:posOffset>448310</wp:posOffset>
                </wp:positionH>
                <wp:positionV relativeFrom="paragraph">
                  <wp:posOffset>13970</wp:posOffset>
                </wp:positionV>
                <wp:extent cx="413385" cy="396240"/>
                <wp:effectExtent l="0" t="0" r="24765" b="22860"/>
                <wp:wrapNone/>
                <wp:docPr id="390" name="Oval 390"/>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BA703" id="Oval 390" o:spid="_x0000_s1026" style="position:absolute;margin-left:35.3pt;margin-top:1.1pt;width:32.55pt;height:3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" fillcolor="#5b9bd5 [3204]" strokecolor="#1f4d78 [1604]" strokeweight="1pt">
                <v:fill opacity="32896f"/>
                <v:stroke joinstyle="miter"/>
              </v:oval>
            </w:pict>
          </mc:Fallback>
        </mc:AlternateContent>
      </w:r>
      <w:r w:rsidR="00F1492B">
        <w:rPr>
          <w:noProof/>
        </w:rPr>
        <mc:AlternateContent>
          <mc:Choice Requires="wps">
            <w:drawing>
              <wp:anchor distT="0" distB="0" distL="114300" distR="114300" simplePos="0" relativeHeight="251697152" behindDoc="0" locked="0" layoutInCell="1" allowOverlap="1" wp14:anchorId="479AEB14" wp14:editId="1EED9019">
                <wp:simplePos x="0" y="0"/>
                <wp:positionH relativeFrom="column">
                  <wp:posOffset>568588</wp:posOffset>
                </wp:positionH>
                <wp:positionV relativeFrom="paragraph">
                  <wp:posOffset>55437</wp:posOffset>
                </wp:positionV>
                <wp:extent cx="215265" cy="353060"/>
                <wp:effectExtent l="0" t="0" r="0" b="8890"/>
                <wp:wrapNone/>
                <wp:docPr id="391" name="Text Box 391"/>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9E74C" w14:textId="313D017E" w:rsidR="00F1492B" w:rsidRDefault="00F1492B" w:rsidP="00F1492B">
                            <w:r>
                              <w:t xml:space="preserve"> </w:t>
                            </w:r>
                            <w:r w:rsidR="00E460F5">
                              <w:t>5</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AEB14" id="Text Box 391" o:spid="_x0000_s1034" type="#_x0000_t202" style="position:absolute;left:0;text-align:left;margin-left:44.75pt;margin-top:4.35pt;width:16.95pt;height:2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" filled="f" stroked="f" strokeweight="1pt">
                <v:textbox inset="0,0,0,0">
                  <w:txbxContent>
                    <w:p w14:paraId="4749E74C" w14:textId="313D017E" w:rsidR="00F1492B" w:rsidRDefault="00F1492B" w:rsidP="00F1492B">
                      <w:r>
                        <w:t xml:space="preserve"> </w:t>
                      </w:r>
                      <w:r w:rsidR="00E460F5">
                        <w:t>5</w:t>
                      </w:r>
                      <w:r>
                        <w:t>.</w:t>
                      </w:r>
                    </w:p>
                  </w:txbxContent>
                </v:textbox>
              </v:shape>
            </w:pict>
          </mc:Fallback>
        </mc:AlternateContent>
      </w:r>
      <w:r w:rsidR="009C53C5">
        <w:rPr>
          <w:noProof/>
        </w:rPr>
        <w:drawing>
          <wp:inline distT="0" distB="0" distL="0" distR="0" wp14:anchorId="19FECF39" wp14:editId="1ABDD212">
            <wp:extent cx="5759450" cy="2970510"/>
            <wp:effectExtent l="0" t="0" r="0" b="19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70510"/>
                    </a:xfrm>
                    <a:prstGeom prst="rect">
                      <a:avLst/>
                    </a:prstGeom>
                  </pic:spPr>
                </pic:pic>
              </a:graphicData>
            </a:graphic>
          </wp:inline>
        </w:drawing>
      </w:r>
    </w:p>
    <w:p w14:paraId="3AE3995A" w14:textId="6C44ACA4" w:rsidR="00D51B7F" w:rsidRDefault="00E15554" w:rsidP="000604D4">
      <w:pPr>
        <w:jc w:val="center"/>
      </w:pPr>
      <w:bookmarkStart w:id="130" w:name="_Toc114763954"/>
      <w:bookmarkStart w:id="131" w:name="_Toc114998370"/>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16</w:t>
      </w:r>
      <w:r w:rsidRPr="00460AD8">
        <w:rPr>
          <w:i/>
          <w:iCs/>
          <w:noProof/>
        </w:rPr>
        <w:fldChar w:fldCharType="end"/>
      </w:r>
      <w:r w:rsidR="00460AD8" w:rsidRPr="00460AD8">
        <w:rPr>
          <w:i/>
          <w:iCs/>
          <w:noProof/>
        </w:rPr>
        <w:t>.</w:t>
      </w:r>
      <w:r w:rsidRPr="00460AD8">
        <w:rPr>
          <w:i/>
          <w:iCs/>
          <w:noProof/>
        </w:rPr>
        <w:t xml:space="preserve"> Druga verzija konstrukcije</w:t>
      </w:r>
      <w:bookmarkEnd w:id="130"/>
      <w:bookmarkEnd w:id="131"/>
      <w:r w:rsidR="00D51B7F">
        <w:rPr>
          <w:i/>
          <w:iCs/>
          <w:noProof/>
        </w:rPr>
        <w:t xml:space="preserve">. </w:t>
      </w:r>
      <w:r w:rsidR="00D51B7F" w:rsidRPr="000604D4">
        <w:rPr>
          <w:i/>
          <w:iCs/>
        </w:rPr>
        <w:t>1. – motor, 2. – reduktor, 3. – 3D printani držač reduktora, 4. – aluminijska platforma, 5. – zupčasta letva,</w:t>
      </w:r>
      <w:r w:rsidR="000604D4">
        <w:rPr>
          <w:i/>
          <w:iCs/>
        </w:rPr>
        <w:t xml:space="preserve"> </w:t>
      </w:r>
      <w:r w:rsidR="00D51B7F" w:rsidRPr="000604D4">
        <w:rPr>
          <w:i/>
          <w:iCs/>
        </w:rPr>
        <w:t>6. – aluminijski profili 90x45 i 60x45, 7. – vagoni na vodilicama, 8. – IGUS energy chain, 9. – bumper</w:t>
      </w:r>
    </w:p>
    <w:p w14:paraId="00677AE1" w14:textId="487EEA69" w:rsidR="00E15554" w:rsidRPr="00460AD8" w:rsidRDefault="00E15554" w:rsidP="00E15554">
      <w:pPr>
        <w:pStyle w:val="Caption"/>
        <w:rPr>
          <w:i/>
          <w:iCs/>
          <w:noProof/>
        </w:rPr>
      </w:pPr>
    </w:p>
    <w:p w14:paraId="3DCFB517" w14:textId="0F2F11F1" w:rsidR="00E15554" w:rsidRPr="00E15554" w:rsidRDefault="00E15554" w:rsidP="00E15554">
      <w:pPr>
        <w:pStyle w:val="TEKST"/>
      </w:pPr>
    </w:p>
    <w:p w14:paraId="7BE533BD" w14:textId="77777777" w:rsidR="00E15554" w:rsidRDefault="00E15554" w:rsidP="00E15554">
      <w:pPr>
        <w:pStyle w:val="TEKST"/>
        <w:keepNext/>
        <w:jc w:val="center"/>
      </w:pPr>
      <w:r>
        <w:rPr>
          <w:noProof/>
        </w:rPr>
        <w:lastRenderedPageBreak/>
        <w:drawing>
          <wp:inline distT="0" distB="0" distL="0" distR="0" wp14:anchorId="52AFB279" wp14:editId="615FC5CE">
            <wp:extent cx="3062378" cy="2297627"/>
            <wp:effectExtent l="0" t="0" r="508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7878" cy="2316759"/>
                    </a:xfrm>
                    <a:prstGeom prst="rect">
                      <a:avLst/>
                    </a:prstGeom>
                    <a:noFill/>
                    <a:ln>
                      <a:noFill/>
                    </a:ln>
                  </pic:spPr>
                </pic:pic>
              </a:graphicData>
            </a:graphic>
          </wp:inline>
        </w:drawing>
      </w:r>
    </w:p>
    <w:p w14:paraId="7CEC4E6C" w14:textId="2CD9C602" w:rsidR="00E15554" w:rsidRPr="00460AD8" w:rsidRDefault="00E15554" w:rsidP="00E15554">
      <w:pPr>
        <w:pStyle w:val="Caption"/>
        <w:rPr>
          <w:i/>
          <w:iCs/>
          <w:noProof/>
        </w:rPr>
      </w:pPr>
      <w:bookmarkStart w:id="132" w:name="_Ref114736856"/>
      <w:bookmarkStart w:id="133" w:name="_Toc114763955"/>
      <w:bookmarkStart w:id="134" w:name="_Toc114998371"/>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17</w:t>
      </w:r>
      <w:r w:rsidRPr="00460AD8">
        <w:rPr>
          <w:i/>
          <w:iCs/>
          <w:noProof/>
        </w:rPr>
        <w:fldChar w:fldCharType="end"/>
      </w:r>
      <w:bookmarkEnd w:id="132"/>
      <w:r w:rsidR="00460AD8" w:rsidRPr="00460AD8">
        <w:rPr>
          <w:i/>
          <w:iCs/>
          <w:noProof/>
        </w:rPr>
        <w:t>.</w:t>
      </w:r>
      <w:r w:rsidRPr="00460AD8">
        <w:rPr>
          <w:i/>
          <w:iCs/>
          <w:noProof/>
        </w:rPr>
        <w:t xml:space="preserve"> Kutni kosač koji preuzima dio težine</w:t>
      </w:r>
      <w:bookmarkEnd w:id="133"/>
      <w:bookmarkEnd w:id="134"/>
    </w:p>
    <w:p w14:paraId="6F068119" w14:textId="6FAD8F84" w:rsidR="00905DDA" w:rsidRPr="00905DDA" w:rsidRDefault="00905DDA" w:rsidP="00905DDA">
      <w:pPr>
        <w:pStyle w:val="11Naslov"/>
        <w:numPr>
          <w:ilvl w:val="1"/>
          <w:numId w:val="14"/>
        </w:numPr>
      </w:pPr>
      <w:bookmarkStart w:id="135" w:name="_Toc114661251"/>
      <w:bookmarkStart w:id="136" w:name="_Toc115076432"/>
      <w:r>
        <w:t>Finalna verzija konstrukcije i sigurnosne mjere</w:t>
      </w:r>
      <w:bookmarkEnd w:id="135"/>
      <w:bookmarkEnd w:id="136"/>
    </w:p>
    <w:p w14:paraId="2DC9698E" w14:textId="21E1D976" w:rsidR="008A1FCB" w:rsidRDefault="009D39BB" w:rsidP="00905DDA">
      <w:pPr>
        <w:pStyle w:val="TEKST"/>
      </w:pPr>
      <w:r>
        <w:t>Izrada k</w:t>
      </w:r>
      <w:r w:rsidR="00E567B5">
        <w:t xml:space="preserve">onstrukcija </w:t>
      </w:r>
      <w:r>
        <w:t>trajala je oko dva tjedna. U tom periodu rezani su aluminijski profili, dorađivani čelični spojnici</w:t>
      </w:r>
      <w:r w:rsidR="00851C99">
        <w:t>, printani 3D dijelovi i sl. Većina printanih dijelova prošla je kroz nekoliko</w:t>
      </w:r>
      <w:r w:rsidR="004A348B">
        <w:t xml:space="preserve"> prototipova</w:t>
      </w:r>
      <w:r w:rsidR="00851C99">
        <w:t xml:space="preserve"> kako bi se došlo do </w:t>
      </w:r>
      <w:r w:rsidR="004A348B">
        <w:t>sadašnje verzije.</w:t>
      </w:r>
      <w:r w:rsidR="008A1FCB">
        <w:t xml:space="preserve"> Nosač reduktora u prijašnjim izvedbama sastojao se od dva dijela, koja su u zadnjoj verziji zamijenjeni jednim većim radi lakše montaže.</w:t>
      </w:r>
      <w:r w:rsidR="004A348B">
        <w:t xml:space="preserve"> Posebnu pozornost trebalo je obratiti na to da svi aluminijski profili budu nivelirani međusobno, a i u odnosu na noseću konstrukciju kako ne bi došlo do nepotrebnih naprezanja. </w:t>
      </w:r>
      <w:r w:rsidR="008A1FCB">
        <w:t xml:space="preserve">Na slici </w:t>
      </w:r>
      <w:r w:rsidR="00207410">
        <w:t>18.</w:t>
      </w:r>
      <w:r w:rsidR="008A1FCB">
        <w:t xml:space="preserve"> prikazana je izrada platforme od aluminijskih profila u laboratoriju.</w:t>
      </w:r>
      <w:r w:rsidR="00207410">
        <w:t xml:space="preserve"> Niveliranje se provodilo tako da se jedna strana platforme uz pomoć pomične mjerke učvrstila na nosivu konstrukciju </w:t>
      </w:r>
      <w:r w:rsidR="00F70AD5">
        <w:t xml:space="preserve">što paralelnije u odnosu na stol na koji se montira cijela konstrukcija. Druga strana bila je pričvršćena, ali jako lagano kako bi imala mogućnost poravnavanja. Sljedeći korak bio je ručno provesti platformu niz prvi metar vodilice i pustiti ga da se sam poravna, te ga zategnuti u toj poziciji. </w:t>
      </w:r>
      <w:r w:rsidR="00E34AC6">
        <w:t xml:space="preserve">Nakon što je sustav niveliran na prvom metru, postavljena su druga dva segmenta zupčaste letve </w:t>
      </w:r>
      <w:r w:rsidR="005863E0">
        <w:t xml:space="preserve">koja su lagano pričvršćena na nosivu konstrukciju. Platforma se zatim </w:t>
      </w:r>
      <w:r w:rsidR="003F588A">
        <w:t xml:space="preserve">ručno proveze niz cijele vodilice, a zupčaste letve se učvrste. </w:t>
      </w:r>
    </w:p>
    <w:p w14:paraId="79958821" w14:textId="5B26FF52" w:rsidR="00905DDA" w:rsidRDefault="008A1FCB" w:rsidP="00905DDA">
      <w:pPr>
        <w:pStyle w:val="TEKST"/>
      </w:pPr>
      <w:r>
        <w:t xml:space="preserve">  </w:t>
      </w:r>
      <w:r w:rsidR="004A348B">
        <w:t xml:space="preserve"> </w:t>
      </w:r>
      <w:r w:rsidR="00D64358">
        <w:t>N</w:t>
      </w:r>
      <w:r w:rsidR="00A60C18">
        <w:t xml:space="preserve">akon </w:t>
      </w:r>
      <w:r w:rsidR="00784481">
        <w:t xml:space="preserve">što je motor upogonjen i spojen s reduktorom i ostalim komponentama bilo je potrebno postaviti sigurnosne mjere da </w:t>
      </w:r>
      <w:r w:rsidR="003F588A">
        <w:t>platforma</w:t>
      </w:r>
      <w:r w:rsidR="00784481">
        <w:t xml:space="preserve"> ne može iz</w:t>
      </w:r>
      <w:r w:rsidR="00D64358">
        <w:t>aći</w:t>
      </w:r>
      <w:r w:rsidR="00784481">
        <w:t xml:space="preserve"> iz granica konstrukcije. Prva </w:t>
      </w:r>
      <w:r w:rsidR="00501E41">
        <w:t xml:space="preserve">postavljena </w:t>
      </w:r>
      <w:r w:rsidR="00784481">
        <w:t xml:space="preserve">sigurnosna mjera </w:t>
      </w:r>
      <w:r w:rsidR="00501E41">
        <w:t xml:space="preserve">je ograničenje kretanja putem programskog koda. </w:t>
      </w:r>
      <w:r w:rsidR="00C61FC8">
        <w:t>A</w:t>
      </w:r>
      <w:r w:rsidR="00501E41">
        <w:t>psolutn</w:t>
      </w:r>
      <w:r w:rsidR="00C61FC8">
        <w:t>i</w:t>
      </w:r>
      <w:r w:rsidR="00501E41">
        <w:t xml:space="preserve"> enkoder</w:t>
      </w:r>
      <w:r w:rsidR="00C61FC8">
        <w:t xml:space="preserve">, pozicioniran u motoru, u </w:t>
      </w:r>
      <w:r w:rsidR="0058584C">
        <w:t>svakom trenutku kontrolira točn</w:t>
      </w:r>
      <w:r w:rsidR="00C61FC8">
        <w:t>u</w:t>
      </w:r>
      <w:r w:rsidR="0058584C">
        <w:t xml:space="preserve"> pozicij</w:t>
      </w:r>
      <w:r w:rsidR="00C61FC8">
        <w:t>u</w:t>
      </w:r>
      <w:r w:rsidR="0058584C">
        <w:t xml:space="preserve"> </w:t>
      </w:r>
      <w:r w:rsidR="003F588A">
        <w:t>platforme</w:t>
      </w:r>
      <w:r w:rsidR="0058584C">
        <w:t xml:space="preserve"> </w:t>
      </w:r>
      <w:r w:rsidR="00C61FC8">
        <w:t>u odnosu na konstrukciju te koči isti</w:t>
      </w:r>
      <w:r w:rsidR="0058584C">
        <w:t xml:space="preserve"> ako se </w:t>
      </w:r>
      <w:r w:rsidR="00C61FC8">
        <w:t>okvir pribli</w:t>
      </w:r>
      <w:r w:rsidR="00FE0F4F">
        <w:t>ži kraju staze</w:t>
      </w:r>
      <w:r w:rsidR="0058584C">
        <w:t>. Druga sigurnosna mjera</w:t>
      </w:r>
      <w:r w:rsidR="00A00AE6">
        <w:t xml:space="preserve"> su</w:t>
      </w:r>
      <w:r w:rsidR="0058584C">
        <w:t xml:space="preserve"> </w:t>
      </w:r>
      <w:r w:rsidR="00A00AE6">
        <w:t xml:space="preserve">branici </w:t>
      </w:r>
      <w:r w:rsidR="00D64358">
        <w:t>(eng. „bumper“)</w:t>
      </w:r>
      <w:r w:rsidR="00FE0F4F">
        <w:t xml:space="preserve"> postavljeni </w:t>
      </w:r>
      <w:r w:rsidR="00A00AE6">
        <w:t xml:space="preserve">na obje strane konstrukcije koji mehanički </w:t>
      </w:r>
      <w:r w:rsidR="00FE0F4F">
        <w:t>ograničavaju kretanje okvira</w:t>
      </w:r>
      <w:r w:rsidR="00A00AE6">
        <w:t xml:space="preserve">. Na njima se nalaze 3D printani stoperi koji </w:t>
      </w:r>
      <w:r w:rsidR="0006403D">
        <w:t>su dizajnirani da se kompr</w:t>
      </w:r>
      <w:r w:rsidR="009460DD">
        <w:t>e</w:t>
      </w:r>
      <w:r w:rsidR="0006403D">
        <w:t xml:space="preserve">siraju u slučaju </w:t>
      </w:r>
      <w:r w:rsidR="0006403D">
        <w:lastRenderedPageBreak/>
        <w:t>udara i preuzmu dio energije. Treća sigurnosna mjera su mehaničke sklopke koje se nalaze na oba ruba konstrukcije</w:t>
      </w:r>
      <w:r w:rsidR="00105FB1">
        <w:t xml:space="preserve">. Njihova uloga je da prekinu dovod struje motoru ako </w:t>
      </w:r>
      <w:r w:rsidR="00D64358">
        <w:t>pređe preko sklopke i time zaustavljaju daljn</w:t>
      </w:r>
      <w:r w:rsidR="009460DD">
        <w:t>j</w:t>
      </w:r>
      <w:r w:rsidR="00D64358">
        <w:t xml:space="preserve">i pomak. </w:t>
      </w:r>
      <w:r w:rsidR="00F1627F">
        <w:t>Mehaničke sklopke mon</w:t>
      </w:r>
      <w:r w:rsidR="009460DD">
        <w:t>t</w:t>
      </w:r>
      <w:r w:rsidR="00F1627F">
        <w:t>irane su na 3D printanim nosačima</w:t>
      </w:r>
      <w:r w:rsidR="009112FF">
        <w:t>.</w:t>
      </w:r>
    </w:p>
    <w:p w14:paraId="28AA742B" w14:textId="77777777" w:rsidR="008A1FCB" w:rsidRDefault="008A1FCB" w:rsidP="008A1FCB">
      <w:pPr>
        <w:pStyle w:val="TEKST"/>
        <w:keepNext/>
        <w:jc w:val="center"/>
      </w:pPr>
      <w:r>
        <w:rPr>
          <w:noProof/>
        </w:rPr>
        <w:drawing>
          <wp:inline distT="0" distB="0" distL="0" distR="0" wp14:anchorId="2C6D0556" wp14:editId="07CBDB0C">
            <wp:extent cx="1929743" cy="2544792"/>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28" cstate="print">
                      <a:extLst>
                        <a:ext uri="{28A0092B-C50C-407E-A947-70E740481C1C}">
                          <a14:useLocalDpi xmlns:a14="http://schemas.microsoft.com/office/drawing/2010/main" val="0"/>
                        </a:ext>
                      </a:extLst>
                    </a:blip>
                    <a:srcRect l="33402" t="38195" r="25705" b="21358"/>
                    <a:stretch/>
                  </pic:blipFill>
                  <pic:spPr bwMode="auto">
                    <a:xfrm>
                      <a:off x="0" y="0"/>
                      <a:ext cx="1961129" cy="2586181"/>
                    </a:xfrm>
                    <a:prstGeom prst="rect">
                      <a:avLst/>
                    </a:prstGeom>
                    <a:ln>
                      <a:noFill/>
                    </a:ln>
                    <a:extLst>
                      <a:ext uri="{53640926-AAD7-44D8-BBD7-CCE9431645EC}">
                        <a14:shadowObscured xmlns:a14="http://schemas.microsoft.com/office/drawing/2010/main"/>
                      </a:ext>
                    </a:extLst>
                  </pic:spPr>
                </pic:pic>
              </a:graphicData>
            </a:graphic>
          </wp:inline>
        </w:drawing>
      </w:r>
    </w:p>
    <w:p w14:paraId="473FBDE9" w14:textId="1E009DCD" w:rsidR="00CD30C7" w:rsidRDefault="008A1FCB" w:rsidP="00F1627F">
      <w:pPr>
        <w:pStyle w:val="Caption"/>
        <w:rPr>
          <w:i/>
          <w:iCs/>
        </w:rPr>
      </w:pPr>
      <w:bookmarkStart w:id="137" w:name="_Toc114763956"/>
      <w:bookmarkStart w:id="138" w:name="_Toc114998372"/>
      <w:r w:rsidRPr="008A1FCB">
        <w:rPr>
          <w:i/>
          <w:iCs/>
        </w:rPr>
        <w:t xml:space="preserve">Slika </w:t>
      </w:r>
      <w:r w:rsidRPr="008A1FCB">
        <w:rPr>
          <w:i/>
          <w:iCs/>
        </w:rPr>
        <w:fldChar w:fldCharType="begin"/>
      </w:r>
      <w:r w:rsidRPr="008A1FCB">
        <w:rPr>
          <w:i/>
          <w:iCs/>
        </w:rPr>
        <w:instrText xml:space="preserve"> SEQ Slika \* ARABIC </w:instrText>
      </w:r>
      <w:r w:rsidRPr="008A1FCB">
        <w:rPr>
          <w:i/>
          <w:iCs/>
        </w:rPr>
        <w:fldChar w:fldCharType="separate"/>
      </w:r>
      <w:r w:rsidR="006311F7">
        <w:rPr>
          <w:i/>
          <w:iCs/>
          <w:noProof/>
        </w:rPr>
        <w:t>18</w:t>
      </w:r>
      <w:r w:rsidRPr="008A1FCB">
        <w:rPr>
          <w:i/>
          <w:iCs/>
        </w:rPr>
        <w:fldChar w:fldCharType="end"/>
      </w:r>
      <w:r>
        <w:rPr>
          <w:i/>
          <w:iCs/>
        </w:rPr>
        <w:t>.</w:t>
      </w:r>
      <w:r w:rsidRPr="008A1FCB">
        <w:rPr>
          <w:i/>
          <w:iCs/>
        </w:rPr>
        <w:t xml:space="preserve"> Izrada platforme</w:t>
      </w:r>
      <w:bookmarkEnd w:id="137"/>
      <w:bookmarkEnd w:id="138"/>
    </w:p>
    <w:p w14:paraId="43285D76" w14:textId="0992291C" w:rsidR="00D64358" w:rsidRDefault="002B0EB9" w:rsidP="00F1627F">
      <w:pPr>
        <w:pStyle w:val="Caption"/>
      </w:pPr>
      <w:r>
        <w:rPr>
          <w:noProof/>
        </w:rPr>
        <mc:AlternateContent>
          <mc:Choice Requires="wps">
            <w:drawing>
              <wp:anchor distT="0" distB="0" distL="114300" distR="114300" simplePos="0" relativeHeight="251758592" behindDoc="0" locked="0" layoutInCell="1" allowOverlap="1" wp14:anchorId="7A64E970" wp14:editId="62411364">
                <wp:simplePos x="0" y="0"/>
                <wp:positionH relativeFrom="column">
                  <wp:posOffset>1484055</wp:posOffset>
                </wp:positionH>
                <wp:positionV relativeFrom="paragraph">
                  <wp:posOffset>2635982</wp:posOffset>
                </wp:positionV>
                <wp:extent cx="1212730" cy="45719"/>
                <wp:effectExtent l="38100" t="38100" r="26035" b="88265"/>
                <wp:wrapNone/>
                <wp:docPr id="203" name="Straight Arrow Connector 203"/>
                <wp:cNvGraphicFramePr/>
                <a:graphic xmlns:a="http://schemas.openxmlformats.org/drawingml/2006/main">
                  <a:graphicData uri="http://schemas.microsoft.com/office/word/2010/wordprocessingShape">
                    <wps:wsp>
                      <wps:cNvCnPr/>
                      <wps:spPr>
                        <a:xfrm flipH="1">
                          <a:off x="0" y="0"/>
                          <a:ext cx="121273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1E487" id="Straight Arrow Connector 203" o:spid="_x0000_s1026" type="#_x0000_t32" style="position:absolute;margin-left:116.85pt;margin-top:207.55pt;width:95.5pt;height:3.6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" strokecolor="black [3200]"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4F87F880" wp14:editId="06E815D3">
                <wp:simplePos x="0" y="0"/>
                <wp:positionH relativeFrom="column">
                  <wp:posOffset>3059095</wp:posOffset>
                </wp:positionH>
                <wp:positionV relativeFrom="paragraph">
                  <wp:posOffset>2300305</wp:posOffset>
                </wp:positionV>
                <wp:extent cx="629728" cy="308670"/>
                <wp:effectExtent l="0" t="38100" r="56515" b="34290"/>
                <wp:wrapNone/>
                <wp:docPr id="202" name="Straight Arrow Connector 202"/>
                <wp:cNvGraphicFramePr/>
                <a:graphic xmlns:a="http://schemas.openxmlformats.org/drawingml/2006/main">
                  <a:graphicData uri="http://schemas.microsoft.com/office/word/2010/wordprocessingShape">
                    <wps:wsp>
                      <wps:cNvCnPr/>
                      <wps:spPr>
                        <a:xfrm flipV="1">
                          <a:off x="0" y="0"/>
                          <a:ext cx="629728" cy="308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C3603" id="Straight Arrow Connector 202" o:spid="_x0000_s1026" type="#_x0000_t32" style="position:absolute;margin-left:240.85pt;margin-top:181.15pt;width:49.6pt;height:24.3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083D126C" wp14:editId="53B88812">
                <wp:simplePos x="0" y="0"/>
                <wp:positionH relativeFrom="column">
                  <wp:posOffset>272223</wp:posOffset>
                </wp:positionH>
                <wp:positionV relativeFrom="paragraph">
                  <wp:posOffset>1877037</wp:posOffset>
                </wp:positionV>
                <wp:extent cx="45719" cy="519658"/>
                <wp:effectExtent l="38100" t="0" r="50165" b="52070"/>
                <wp:wrapNone/>
                <wp:docPr id="201" name="Straight Arrow Connector 201"/>
                <wp:cNvGraphicFramePr/>
                <a:graphic xmlns:a="http://schemas.openxmlformats.org/drawingml/2006/main">
                  <a:graphicData uri="http://schemas.microsoft.com/office/word/2010/wordprocessingShape">
                    <wps:wsp>
                      <wps:cNvCnPr/>
                      <wps:spPr>
                        <a:xfrm flipH="1">
                          <a:off x="0" y="0"/>
                          <a:ext cx="45719" cy="5196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06F36" id="Straight Arrow Connector 201" o:spid="_x0000_s1026" type="#_x0000_t32" style="position:absolute;margin-left:21.45pt;margin-top:147.8pt;width:3.6pt;height:40.9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E0C5A9B" wp14:editId="64D9D5A7">
                <wp:simplePos x="0" y="0"/>
                <wp:positionH relativeFrom="column">
                  <wp:posOffset>186498</wp:posOffset>
                </wp:positionH>
                <wp:positionV relativeFrom="paragraph">
                  <wp:posOffset>1858476</wp:posOffset>
                </wp:positionV>
                <wp:extent cx="51759" cy="269300"/>
                <wp:effectExtent l="57150" t="0" r="43815" b="54610"/>
                <wp:wrapNone/>
                <wp:docPr id="200" name="Straight Arrow Connector 200"/>
                <wp:cNvGraphicFramePr/>
                <a:graphic xmlns:a="http://schemas.openxmlformats.org/drawingml/2006/main">
                  <a:graphicData uri="http://schemas.microsoft.com/office/word/2010/wordprocessingShape">
                    <wps:wsp>
                      <wps:cNvCnPr/>
                      <wps:spPr>
                        <a:xfrm flipH="1">
                          <a:off x="0" y="0"/>
                          <a:ext cx="51759" cy="269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7BA77" id="Straight Arrow Connector 200" o:spid="_x0000_s1026" type="#_x0000_t32" style="position:absolute;margin-left:14.7pt;margin-top:146.35pt;width:4.1pt;height:21.2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4EE9047" wp14:editId="468E9D7B">
                <wp:simplePos x="0" y="0"/>
                <wp:positionH relativeFrom="column">
                  <wp:posOffset>2794479</wp:posOffset>
                </wp:positionH>
                <wp:positionV relativeFrom="paragraph">
                  <wp:posOffset>2436819</wp:posOffset>
                </wp:positionV>
                <wp:extent cx="215265" cy="353060"/>
                <wp:effectExtent l="0" t="0" r="0" b="8890"/>
                <wp:wrapNone/>
                <wp:docPr id="376" name="Text Box 376"/>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CCB185" w14:textId="2FA8B557" w:rsidR="00A57FB2" w:rsidRDefault="00A57FB2" w:rsidP="00A57FB2">
                            <w:r>
                              <w:t xml:space="preserve"> </w:t>
                            </w:r>
                            <w:r w:rsidR="002B0EB9">
                              <w:t>7</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E9047" id="Text Box 376" o:spid="_x0000_s1035" type="#_x0000_t202" style="position:absolute;left:0;text-align:left;margin-left:220.05pt;margin-top:191.9pt;width:16.95pt;height:27.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fgcwIAAEEFAAAOAAAAZHJzL2Uyb0RvYy54bWysVE1v2zAMvQ/YfxB0X+2kSLEFdYosRYcB&#10;RVssHXpWZKk2IIsapcTOfv0o+SNbW+wwLAeHoshH8pHU5VXXGHZQ6GuwBZ+d5ZwpK6Gs7XPBvz/e&#10;fPjI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" filled="f" stroked="f" strokeweight="1pt">
                <v:textbox inset="0,0,0,0">
                  <w:txbxContent>
                    <w:p w14:paraId="1BCCB185" w14:textId="2FA8B557" w:rsidR="00A57FB2" w:rsidRDefault="00A57FB2" w:rsidP="00A57FB2">
                      <w:r>
                        <w:t xml:space="preserve"> </w:t>
                      </w:r>
                      <w:r w:rsidR="002B0EB9">
                        <w:t>7</w:t>
                      </w:r>
                      <w:r>
                        <w:t>.</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30168DE" wp14:editId="27703541">
                <wp:simplePos x="0" y="0"/>
                <wp:positionH relativeFrom="margin">
                  <wp:align>center</wp:align>
                </wp:positionH>
                <wp:positionV relativeFrom="paragraph">
                  <wp:posOffset>2412796</wp:posOffset>
                </wp:positionV>
                <wp:extent cx="413900" cy="396276"/>
                <wp:effectExtent l="0" t="0" r="24765" b="22860"/>
                <wp:wrapNone/>
                <wp:docPr id="375" name="Oval 375"/>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5C31B" id="Oval 375" o:spid="_x0000_s1026" style="position:absolute;margin-left:0;margin-top:190pt;width:32.6pt;height:31.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" fillcolor="#5b9bd5 [3204]" strokecolor="#1f4d78 [1604]" strokeweight="1pt">
                <v:fill opacity="32896f"/>
                <v:stroke joinstyle="miter"/>
                <w10:wrap anchorx="margin"/>
              </v:oval>
            </w:pict>
          </mc:Fallback>
        </mc:AlternateContent>
      </w:r>
      <w:r>
        <w:rPr>
          <w:noProof/>
        </w:rPr>
        <mc:AlternateContent>
          <mc:Choice Requires="wps">
            <w:drawing>
              <wp:anchor distT="0" distB="0" distL="114300" distR="114300" simplePos="0" relativeHeight="251748352" behindDoc="0" locked="0" layoutInCell="1" allowOverlap="1" wp14:anchorId="1A8DDDA9" wp14:editId="07FD64A8">
                <wp:simplePos x="0" y="0"/>
                <wp:positionH relativeFrom="column">
                  <wp:posOffset>1249680</wp:posOffset>
                </wp:positionH>
                <wp:positionV relativeFrom="paragraph">
                  <wp:posOffset>1377950</wp:posOffset>
                </wp:positionV>
                <wp:extent cx="215265" cy="353060"/>
                <wp:effectExtent l="0" t="0" r="0" b="8890"/>
                <wp:wrapNone/>
                <wp:docPr id="198" name="Text Box 198"/>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50697A" w14:textId="77777777" w:rsidR="002B0EB9" w:rsidRDefault="002B0EB9" w:rsidP="002B0EB9">
                            <w: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DDA9" id="Text Box 198" o:spid="_x0000_s1036" type="#_x0000_t202" style="position:absolute;left:0;text-align:left;margin-left:98.4pt;margin-top:108.5pt;width:16.95pt;height:27.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" filled="f" stroked="f" strokeweight="1pt">
                <v:textbox inset="0,0,0,0">
                  <w:txbxContent>
                    <w:p w14:paraId="7350697A" w14:textId="77777777" w:rsidR="002B0EB9" w:rsidRDefault="002B0EB9" w:rsidP="002B0EB9">
                      <w:r>
                        <w:t xml:space="preserve"> </w:t>
                      </w:r>
                      <w:r>
                        <w:t>5.</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7E26F8F0" wp14:editId="4F603E02">
                <wp:simplePos x="0" y="0"/>
                <wp:positionH relativeFrom="column">
                  <wp:posOffset>1130060</wp:posOffset>
                </wp:positionH>
                <wp:positionV relativeFrom="paragraph">
                  <wp:posOffset>1336675</wp:posOffset>
                </wp:positionV>
                <wp:extent cx="413900" cy="396276"/>
                <wp:effectExtent l="0" t="0" r="24765" b="22860"/>
                <wp:wrapNone/>
                <wp:docPr id="197" name="Oval 197"/>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164F" id="Oval 197" o:spid="_x0000_s1026" style="position:absolute;margin-left:89pt;margin-top:105.25pt;width:32.6pt;height:3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0F36738A" wp14:editId="5B7B4856">
                <wp:simplePos x="0" y="0"/>
                <wp:positionH relativeFrom="column">
                  <wp:posOffset>1923415</wp:posOffset>
                </wp:positionH>
                <wp:positionV relativeFrom="paragraph">
                  <wp:posOffset>1664335</wp:posOffset>
                </wp:positionV>
                <wp:extent cx="413385" cy="396240"/>
                <wp:effectExtent l="0" t="0" r="24765" b="22860"/>
                <wp:wrapNone/>
                <wp:docPr id="195" name="Oval 195"/>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69E69" id="Oval 195" o:spid="_x0000_s1026" style="position:absolute;margin-left:151.45pt;margin-top:131.05pt;width:32.55pt;height:31.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45280" behindDoc="0" locked="0" layoutInCell="1" allowOverlap="1" wp14:anchorId="5BA5421A" wp14:editId="73749B6B">
                <wp:simplePos x="0" y="0"/>
                <wp:positionH relativeFrom="column">
                  <wp:posOffset>2043705</wp:posOffset>
                </wp:positionH>
                <wp:positionV relativeFrom="paragraph">
                  <wp:posOffset>1705754</wp:posOffset>
                </wp:positionV>
                <wp:extent cx="215660" cy="353647"/>
                <wp:effectExtent l="0" t="0" r="0" b="8890"/>
                <wp:wrapNone/>
                <wp:docPr id="196" name="Text Box 196"/>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616B4" w14:textId="591FBD9F" w:rsidR="002B0EB9" w:rsidRDefault="002B0EB9" w:rsidP="002B0EB9">
                            <w: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5421A" id="Text Box 196" o:spid="_x0000_s1037" type="#_x0000_t202" style="position:absolute;left:0;text-align:left;margin-left:160.9pt;margin-top:134.3pt;width:17pt;height:27.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" filled="f" stroked="f" strokeweight="1pt">
                <v:textbox inset="0,0,0,0">
                  <w:txbxContent>
                    <w:p w14:paraId="4C0616B4" w14:textId="591FBD9F" w:rsidR="002B0EB9" w:rsidRDefault="002B0EB9" w:rsidP="002B0EB9">
                      <w:r>
                        <w:t xml:space="preserve"> </w:t>
                      </w:r>
                      <w: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AF67823" wp14:editId="53221D1B">
                <wp:simplePos x="0" y="0"/>
                <wp:positionH relativeFrom="column">
                  <wp:posOffset>3535045</wp:posOffset>
                </wp:positionH>
                <wp:positionV relativeFrom="paragraph">
                  <wp:posOffset>1179195</wp:posOffset>
                </wp:positionV>
                <wp:extent cx="198120" cy="258445"/>
                <wp:effectExtent l="0" t="0" r="11430" b="8255"/>
                <wp:wrapNone/>
                <wp:docPr id="194" name="Text Box 194"/>
                <wp:cNvGraphicFramePr/>
                <a:graphic xmlns:a="http://schemas.openxmlformats.org/drawingml/2006/main">
                  <a:graphicData uri="http://schemas.microsoft.com/office/word/2010/wordprocessingShape">
                    <wps:wsp>
                      <wps:cNvSpPr txBox="1"/>
                      <wps:spPr>
                        <a:xfrm>
                          <a:off x="0" y="0"/>
                          <a:ext cx="19812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F9948" w14:textId="0DD14171" w:rsidR="002B0EB9" w:rsidRPr="00A57FB2" w:rsidRDefault="002B0EB9" w:rsidP="002B0EB9">
                            <w:pPr>
                              <w:rPr>
                                <w:sz w:val="18"/>
                                <w:szCs w:val="18"/>
                              </w:rPr>
                            </w:pPr>
                            <w:r w:rsidRPr="00A57FB2">
                              <w:rPr>
                                <w:sz w:val="18"/>
                                <w:szCs w:val="18"/>
                              </w:rPr>
                              <w:t xml:space="preserve"> </w:t>
                            </w:r>
                            <w:r>
                              <w:rPr>
                                <w:sz w:val="18"/>
                                <w:szCs w:val="18"/>
                              </w:rPr>
                              <w:t>3</w:t>
                            </w:r>
                            <w:r w:rsidRPr="00A57FB2">
                              <w:rPr>
                                <w:sz w:val="18"/>
                                <w:szCs w:val="1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67823" id="Text Box 194" o:spid="_x0000_s1038" type="#_x0000_t202" style="position:absolute;left:0;text-align:left;margin-left:278.35pt;margin-top:92.85pt;width:15.6pt;height:20.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" filled="f" stroked="f" strokeweight="1pt">
                <v:textbox inset="0,0,0,0">
                  <w:txbxContent>
                    <w:p w14:paraId="22EF9948" w14:textId="0DD14171" w:rsidR="002B0EB9" w:rsidRPr="00A57FB2" w:rsidRDefault="002B0EB9" w:rsidP="002B0EB9">
                      <w:pPr>
                        <w:rPr>
                          <w:sz w:val="18"/>
                          <w:szCs w:val="18"/>
                        </w:rPr>
                      </w:pPr>
                      <w:r w:rsidRPr="00A57FB2">
                        <w:rPr>
                          <w:sz w:val="18"/>
                          <w:szCs w:val="18"/>
                        </w:rPr>
                        <w:t xml:space="preserve"> </w:t>
                      </w:r>
                      <w:r>
                        <w:rPr>
                          <w:sz w:val="18"/>
                          <w:szCs w:val="18"/>
                        </w:rPr>
                        <w:t>3</w:t>
                      </w:r>
                      <w:r w:rsidRPr="00A57FB2">
                        <w:rPr>
                          <w:sz w:val="18"/>
                          <w:szCs w:val="18"/>
                        </w:rPr>
                        <w: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4D541716" wp14:editId="4D6354A5">
                <wp:simplePos x="0" y="0"/>
                <wp:positionH relativeFrom="column">
                  <wp:posOffset>3484238</wp:posOffset>
                </wp:positionH>
                <wp:positionV relativeFrom="paragraph">
                  <wp:posOffset>1213758</wp:posOffset>
                </wp:positionV>
                <wp:extent cx="266544" cy="240354"/>
                <wp:effectExtent l="0" t="0" r="19685" b="26670"/>
                <wp:wrapNone/>
                <wp:docPr id="193" name="Oval 193"/>
                <wp:cNvGraphicFramePr/>
                <a:graphic xmlns:a="http://schemas.openxmlformats.org/drawingml/2006/main">
                  <a:graphicData uri="http://schemas.microsoft.com/office/word/2010/wordprocessingShape">
                    <wps:wsp>
                      <wps:cNvSpPr/>
                      <wps:spPr>
                        <a:xfrm>
                          <a:off x="0" y="0"/>
                          <a:ext cx="266544" cy="240354"/>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57042" id="Oval 193" o:spid="_x0000_s1026" style="position:absolute;margin-left:274.35pt;margin-top:95.55pt;width:21pt;height:18.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94080" behindDoc="0" locked="0" layoutInCell="1" allowOverlap="1" wp14:anchorId="54FD1859" wp14:editId="133F90F6">
                <wp:simplePos x="0" y="0"/>
                <wp:positionH relativeFrom="column">
                  <wp:posOffset>189865</wp:posOffset>
                </wp:positionH>
                <wp:positionV relativeFrom="paragraph">
                  <wp:posOffset>1526540</wp:posOffset>
                </wp:positionV>
                <wp:extent cx="215265" cy="353060"/>
                <wp:effectExtent l="0" t="0" r="0" b="8890"/>
                <wp:wrapNone/>
                <wp:docPr id="388" name="Text Box 388"/>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A512FB" w14:textId="0DDE5A66" w:rsidR="00A57FB2" w:rsidRDefault="00A57FB2" w:rsidP="00A57FB2">
                            <w:r>
                              <w:t xml:space="preserve"> </w:t>
                            </w:r>
                            <w:r w:rsidR="002B0EB9">
                              <w:t>6</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1859" id="Text Box 388" o:spid="_x0000_s1039" type="#_x0000_t202" style="position:absolute;left:0;text-align:left;margin-left:14.95pt;margin-top:120.2pt;width:16.95pt;height:2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" filled="f" stroked="f" strokeweight="1pt">
                <v:textbox inset="0,0,0,0">
                  <w:txbxContent>
                    <w:p w14:paraId="16A512FB" w14:textId="0DDE5A66" w:rsidR="00A57FB2" w:rsidRDefault="00A57FB2" w:rsidP="00A57FB2">
                      <w:r>
                        <w:t xml:space="preserve"> </w:t>
                      </w:r>
                      <w:r w:rsidR="002B0EB9">
                        <w:t>6</w:t>
                      </w:r>
                      <w:r>
                        <w:t>.</w:t>
                      </w:r>
                    </w:p>
                  </w:txbxContent>
                </v:textbox>
              </v:shape>
            </w:pict>
          </mc:Fallback>
        </mc:AlternateContent>
      </w:r>
      <w:r w:rsidR="00A57FB2">
        <w:rPr>
          <w:noProof/>
        </w:rPr>
        <mc:AlternateContent>
          <mc:Choice Requires="wps">
            <w:drawing>
              <wp:anchor distT="0" distB="0" distL="114300" distR="114300" simplePos="0" relativeHeight="251693056" behindDoc="0" locked="0" layoutInCell="1" allowOverlap="1" wp14:anchorId="70080C1C" wp14:editId="01A1EF4A">
                <wp:simplePos x="0" y="0"/>
                <wp:positionH relativeFrom="column">
                  <wp:posOffset>69850</wp:posOffset>
                </wp:positionH>
                <wp:positionV relativeFrom="paragraph">
                  <wp:posOffset>1485265</wp:posOffset>
                </wp:positionV>
                <wp:extent cx="413900" cy="396276"/>
                <wp:effectExtent l="0" t="0" r="24765" b="22860"/>
                <wp:wrapNone/>
                <wp:docPr id="387" name="Oval 387"/>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84A77" id="Oval 387" o:spid="_x0000_s1026" style="position:absolute;margin-left:5.5pt;margin-top:116.95pt;width:32.6pt;height:3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89984" behindDoc="0" locked="0" layoutInCell="1" allowOverlap="1" wp14:anchorId="0507C074" wp14:editId="6B14C3B6">
                <wp:simplePos x="0" y="0"/>
                <wp:positionH relativeFrom="column">
                  <wp:posOffset>5272405</wp:posOffset>
                </wp:positionH>
                <wp:positionV relativeFrom="paragraph">
                  <wp:posOffset>1002665</wp:posOffset>
                </wp:positionV>
                <wp:extent cx="413385" cy="396240"/>
                <wp:effectExtent l="0" t="0" r="24765" b="22860"/>
                <wp:wrapNone/>
                <wp:docPr id="385" name="Oval 385"/>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7A6E7" id="Oval 385" o:spid="_x0000_s1026" style="position:absolute;margin-left:415.15pt;margin-top:78.95pt;width:32.55pt;height:3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91008" behindDoc="0" locked="0" layoutInCell="1" allowOverlap="1" wp14:anchorId="5A6A2486" wp14:editId="1E98E84E">
                <wp:simplePos x="0" y="0"/>
                <wp:positionH relativeFrom="column">
                  <wp:posOffset>5392660</wp:posOffset>
                </wp:positionH>
                <wp:positionV relativeFrom="paragraph">
                  <wp:posOffset>1044171</wp:posOffset>
                </wp:positionV>
                <wp:extent cx="215660" cy="353647"/>
                <wp:effectExtent l="0" t="0" r="0" b="8890"/>
                <wp:wrapNone/>
                <wp:docPr id="386" name="Text Box 386"/>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D0867" w14:textId="2D6EA14B" w:rsidR="00A57FB2" w:rsidRDefault="00A57FB2" w:rsidP="00A57FB2">
                            <w:r>
                              <w:t xml:space="preserve"> </w:t>
                            </w:r>
                            <w:r w:rsidR="002B0EB9">
                              <w:t>8</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2486" id="Text Box 386" o:spid="_x0000_s1040" type="#_x0000_t202" style="position:absolute;left:0;text-align:left;margin-left:424.6pt;margin-top:82.2pt;width:17pt;height:2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" filled="f" stroked="f" strokeweight="1pt">
                <v:textbox inset="0,0,0,0">
                  <w:txbxContent>
                    <w:p w14:paraId="4BCD0867" w14:textId="2D6EA14B" w:rsidR="00A57FB2" w:rsidRDefault="00A57FB2" w:rsidP="00A57FB2">
                      <w:r>
                        <w:t xml:space="preserve"> </w:t>
                      </w:r>
                      <w:r w:rsidR="002B0EB9">
                        <w:t>8</w:t>
                      </w:r>
                      <w:r>
                        <w:t>.</w:t>
                      </w:r>
                    </w:p>
                  </w:txbxContent>
                </v:textbox>
              </v:shape>
            </w:pict>
          </mc:Fallback>
        </mc:AlternateContent>
      </w:r>
      <w:r w:rsidR="00A57FB2">
        <w:rPr>
          <w:noProof/>
        </w:rPr>
        <mc:AlternateContent>
          <mc:Choice Requires="wps">
            <w:drawing>
              <wp:anchor distT="0" distB="0" distL="114300" distR="114300" simplePos="0" relativeHeight="251687936" behindDoc="0" locked="0" layoutInCell="1" allowOverlap="1" wp14:anchorId="5FA9BB4C" wp14:editId="79C4F261">
                <wp:simplePos x="0" y="0"/>
                <wp:positionH relativeFrom="column">
                  <wp:posOffset>4247515</wp:posOffset>
                </wp:positionH>
                <wp:positionV relativeFrom="paragraph">
                  <wp:posOffset>809625</wp:posOffset>
                </wp:positionV>
                <wp:extent cx="198120" cy="258445"/>
                <wp:effectExtent l="0" t="0" r="11430" b="8255"/>
                <wp:wrapNone/>
                <wp:docPr id="384" name="Text Box 384"/>
                <wp:cNvGraphicFramePr/>
                <a:graphic xmlns:a="http://schemas.openxmlformats.org/drawingml/2006/main">
                  <a:graphicData uri="http://schemas.microsoft.com/office/word/2010/wordprocessingShape">
                    <wps:wsp>
                      <wps:cNvSpPr txBox="1"/>
                      <wps:spPr>
                        <a:xfrm>
                          <a:off x="0" y="0"/>
                          <a:ext cx="19812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0E72E0" w14:textId="3259AFE0" w:rsidR="00A57FB2" w:rsidRPr="00A57FB2" w:rsidRDefault="00A57FB2" w:rsidP="00A57FB2">
                            <w:pPr>
                              <w:rPr>
                                <w:sz w:val="18"/>
                                <w:szCs w:val="18"/>
                              </w:rPr>
                            </w:pPr>
                            <w:r w:rsidRPr="00A57FB2">
                              <w:rPr>
                                <w:sz w:val="18"/>
                                <w:szCs w:val="18"/>
                              </w:rPr>
                              <w:t xml:space="preserve"> </w:t>
                            </w:r>
                            <w:r w:rsidR="002B0EB9">
                              <w:rPr>
                                <w:sz w:val="18"/>
                                <w:szCs w:val="18"/>
                              </w:rPr>
                              <w:t>9</w:t>
                            </w:r>
                            <w:r w:rsidRPr="00A57FB2">
                              <w:rPr>
                                <w:sz w:val="18"/>
                                <w:szCs w:val="1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9BB4C" id="Text Box 384" o:spid="_x0000_s1041" type="#_x0000_t202" style="position:absolute;left:0;text-align:left;margin-left:334.45pt;margin-top:63.75pt;width:15.6pt;height:20.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" filled="f" stroked="f" strokeweight="1pt">
                <v:textbox inset="0,0,0,0">
                  <w:txbxContent>
                    <w:p w14:paraId="010E72E0" w14:textId="3259AFE0" w:rsidR="00A57FB2" w:rsidRPr="00A57FB2" w:rsidRDefault="00A57FB2" w:rsidP="00A57FB2">
                      <w:pPr>
                        <w:rPr>
                          <w:sz w:val="18"/>
                          <w:szCs w:val="18"/>
                        </w:rPr>
                      </w:pPr>
                      <w:r w:rsidRPr="00A57FB2">
                        <w:rPr>
                          <w:sz w:val="18"/>
                          <w:szCs w:val="18"/>
                        </w:rPr>
                        <w:t xml:space="preserve"> </w:t>
                      </w:r>
                      <w:r w:rsidR="002B0EB9">
                        <w:rPr>
                          <w:sz w:val="18"/>
                          <w:szCs w:val="18"/>
                        </w:rPr>
                        <w:t>9</w:t>
                      </w:r>
                      <w:r w:rsidRPr="00A57FB2">
                        <w:rPr>
                          <w:sz w:val="18"/>
                          <w:szCs w:val="18"/>
                        </w:rPr>
                        <w:t>.</w:t>
                      </w:r>
                    </w:p>
                  </w:txbxContent>
                </v:textbox>
              </v:shape>
            </w:pict>
          </mc:Fallback>
        </mc:AlternateContent>
      </w:r>
      <w:r w:rsidR="00A57FB2">
        <w:rPr>
          <w:noProof/>
        </w:rPr>
        <mc:AlternateContent>
          <mc:Choice Requires="wps">
            <w:drawing>
              <wp:anchor distT="0" distB="0" distL="114300" distR="114300" simplePos="0" relativeHeight="251686912" behindDoc="0" locked="0" layoutInCell="1" allowOverlap="1" wp14:anchorId="233039EB" wp14:editId="13937DC9">
                <wp:simplePos x="0" y="0"/>
                <wp:positionH relativeFrom="column">
                  <wp:posOffset>4196649</wp:posOffset>
                </wp:positionH>
                <wp:positionV relativeFrom="paragraph">
                  <wp:posOffset>844434</wp:posOffset>
                </wp:positionV>
                <wp:extent cx="266544" cy="240354"/>
                <wp:effectExtent l="0" t="0" r="19685" b="26670"/>
                <wp:wrapNone/>
                <wp:docPr id="383" name="Oval 383"/>
                <wp:cNvGraphicFramePr/>
                <a:graphic xmlns:a="http://schemas.openxmlformats.org/drawingml/2006/main">
                  <a:graphicData uri="http://schemas.microsoft.com/office/word/2010/wordprocessingShape">
                    <wps:wsp>
                      <wps:cNvSpPr/>
                      <wps:spPr>
                        <a:xfrm>
                          <a:off x="0" y="0"/>
                          <a:ext cx="266544" cy="240354"/>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2C4C6" id="Oval 383" o:spid="_x0000_s1026" style="position:absolute;margin-left:330.45pt;margin-top:66.5pt;width:21pt;height:18.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83840" behindDoc="0" locked="0" layoutInCell="1" allowOverlap="1" wp14:anchorId="2B2EF35B" wp14:editId="1C4D35F4">
                <wp:simplePos x="0" y="0"/>
                <wp:positionH relativeFrom="column">
                  <wp:posOffset>4062730</wp:posOffset>
                </wp:positionH>
                <wp:positionV relativeFrom="paragraph">
                  <wp:posOffset>266700</wp:posOffset>
                </wp:positionV>
                <wp:extent cx="413385" cy="396240"/>
                <wp:effectExtent l="0" t="0" r="24765" b="22860"/>
                <wp:wrapNone/>
                <wp:docPr id="381" name="Oval 381"/>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6562C" id="Oval 381" o:spid="_x0000_s1026" style="position:absolute;margin-left:319.9pt;margin-top:21pt;width:32.55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84864" behindDoc="0" locked="0" layoutInCell="1" allowOverlap="1" wp14:anchorId="3BFC53F5" wp14:editId="591B9261">
                <wp:simplePos x="0" y="0"/>
                <wp:positionH relativeFrom="column">
                  <wp:posOffset>4183057</wp:posOffset>
                </wp:positionH>
                <wp:positionV relativeFrom="paragraph">
                  <wp:posOffset>308274</wp:posOffset>
                </wp:positionV>
                <wp:extent cx="215660" cy="353647"/>
                <wp:effectExtent l="0" t="0" r="0" b="8890"/>
                <wp:wrapNone/>
                <wp:docPr id="382" name="Text Box 382"/>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F8D2E" w14:textId="77777777" w:rsidR="00A57FB2" w:rsidRDefault="00A57FB2" w:rsidP="00A57FB2">
                            <w: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53F5" id="Text Box 382" o:spid="_x0000_s1042" type="#_x0000_t202" style="position:absolute;left:0;text-align:left;margin-left:329.35pt;margin-top:24.25pt;width:17pt;height:27.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" filled="f" stroked="f" strokeweight="1pt">
                <v:textbox inset="0,0,0,0">
                  <w:txbxContent>
                    <w:p w14:paraId="1FEF8D2E" w14:textId="77777777" w:rsidR="00A57FB2" w:rsidRDefault="00A57FB2" w:rsidP="00A57FB2">
                      <w:r>
                        <w:t xml:space="preserve"> </w:t>
                      </w:r>
                      <w:r>
                        <w:t>1.</w:t>
                      </w:r>
                    </w:p>
                  </w:txbxContent>
                </v:textbox>
              </v:shape>
            </w:pict>
          </mc:Fallback>
        </mc:AlternateContent>
      </w:r>
      <w:r w:rsidR="00A57FB2">
        <w:rPr>
          <w:noProof/>
        </w:rPr>
        <mc:AlternateContent>
          <mc:Choice Requires="wps">
            <w:drawing>
              <wp:anchor distT="0" distB="0" distL="114300" distR="114300" simplePos="0" relativeHeight="251680768" behindDoc="0" locked="0" layoutInCell="1" allowOverlap="1" wp14:anchorId="683D440B" wp14:editId="11CB6AAF">
                <wp:simplePos x="0" y="0"/>
                <wp:positionH relativeFrom="column">
                  <wp:posOffset>3312160</wp:posOffset>
                </wp:positionH>
                <wp:positionV relativeFrom="paragraph">
                  <wp:posOffset>577215</wp:posOffset>
                </wp:positionV>
                <wp:extent cx="413385" cy="396240"/>
                <wp:effectExtent l="0" t="0" r="24765" b="22860"/>
                <wp:wrapNone/>
                <wp:docPr id="379" name="Oval 379"/>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04868" id="Oval 379" o:spid="_x0000_s1026" style="position:absolute;margin-left:260.8pt;margin-top:45.45pt;width:32.55pt;height:3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" fillcolor="#5b9bd5 [3204]" strokecolor="#1f4d78 [1604]" strokeweight="1pt">
                <v:fill opacity="32896f"/>
                <v:stroke joinstyle="miter"/>
              </v:oval>
            </w:pict>
          </mc:Fallback>
        </mc:AlternateContent>
      </w:r>
      <w:r w:rsidR="00A57FB2">
        <w:rPr>
          <w:noProof/>
        </w:rPr>
        <mc:AlternateContent>
          <mc:Choice Requires="wps">
            <w:drawing>
              <wp:anchor distT="0" distB="0" distL="114300" distR="114300" simplePos="0" relativeHeight="251681792" behindDoc="0" locked="0" layoutInCell="1" allowOverlap="1" wp14:anchorId="68AFE6D9" wp14:editId="43C86E13">
                <wp:simplePos x="0" y="0"/>
                <wp:positionH relativeFrom="column">
                  <wp:posOffset>3432558</wp:posOffset>
                </wp:positionH>
                <wp:positionV relativeFrom="paragraph">
                  <wp:posOffset>618826</wp:posOffset>
                </wp:positionV>
                <wp:extent cx="215660" cy="353647"/>
                <wp:effectExtent l="0" t="0" r="0" b="8890"/>
                <wp:wrapNone/>
                <wp:docPr id="380" name="Text Box 380"/>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ABBFF4" w14:textId="6A2A6404" w:rsidR="00A57FB2" w:rsidRDefault="00A57FB2" w:rsidP="00A57FB2">
                            <w:r>
                              <w:t xml:space="preserve"> </w:t>
                            </w:r>
                            <w:r w:rsidR="002B0EB9">
                              <w:t>2</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E6D9" id="Text Box 380" o:spid="_x0000_s1043" type="#_x0000_t202" style="position:absolute;left:0;text-align:left;margin-left:270.3pt;margin-top:48.75pt;width:17pt;height:27.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" filled="f" stroked="f" strokeweight="1pt">
                <v:textbox inset="0,0,0,0">
                  <w:txbxContent>
                    <w:p w14:paraId="3FABBFF4" w14:textId="6A2A6404" w:rsidR="00A57FB2" w:rsidRDefault="00A57FB2" w:rsidP="00A57FB2">
                      <w:r>
                        <w:t xml:space="preserve"> </w:t>
                      </w:r>
                      <w:r w:rsidR="002B0EB9">
                        <w:t>2</w:t>
                      </w:r>
                      <w:r>
                        <w:t>.</w:t>
                      </w:r>
                    </w:p>
                  </w:txbxContent>
                </v:textbox>
              </v:shape>
            </w:pict>
          </mc:Fallback>
        </mc:AlternateContent>
      </w:r>
      <w:r w:rsidR="00D64358">
        <w:rPr>
          <w:noProof/>
        </w:rPr>
        <w:drawing>
          <wp:inline distT="0" distB="0" distL="0" distR="0" wp14:anchorId="3D2F33D4" wp14:editId="24482CDC">
            <wp:extent cx="5538159" cy="3040254"/>
            <wp:effectExtent l="0" t="0" r="5715"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rotWithShape="1">
                    <a:blip r:embed="rId29" cstate="print">
                      <a:extLst>
                        <a:ext uri="{28A0092B-C50C-407E-A947-70E740481C1C}">
                          <a14:useLocalDpi xmlns:a14="http://schemas.microsoft.com/office/drawing/2010/main" val="0"/>
                        </a:ext>
                      </a:extLst>
                    </a:blip>
                    <a:srcRect l="1488" t="9261" b="18638"/>
                    <a:stretch/>
                  </pic:blipFill>
                  <pic:spPr bwMode="auto">
                    <a:xfrm>
                      <a:off x="0" y="0"/>
                      <a:ext cx="5548169" cy="3045749"/>
                    </a:xfrm>
                    <a:prstGeom prst="rect">
                      <a:avLst/>
                    </a:prstGeom>
                    <a:ln>
                      <a:noFill/>
                    </a:ln>
                    <a:extLst>
                      <a:ext uri="{53640926-AAD7-44D8-BBD7-CCE9431645EC}">
                        <a14:shadowObscured xmlns:a14="http://schemas.microsoft.com/office/drawing/2010/main"/>
                      </a:ext>
                    </a:extLst>
                  </pic:spPr>
                </pic:pic>
              </a:graphicData>
            </a:graphic>
          </wp:inline>
        </w:drawing>
      </w:r>
    </w:p>
    <w:p w14:paraId="6E7E2A1B" w14:textId="70C8638F" w:rsidR="00D51B7F" w:rsidRDefault="00D64358" w:rsidP="00D51B7F">
      <w:pPr>
        <w:jc w:val="center"/>
      </w:pPr>
      <w:bookmarkStart w:id="139" w:name="_Toc114763957"/>
      <w:bookmarkStart w:id="140" w:name="_Toc114998373"/>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19</w:t>
      </w:r>
      <w:r w:rsidRPr="00460AD8">
        <w:rPr>
          <w:i/>
          <w:iCs/>
          <w:noProof/>
        </w:rPr>
        <w:fldChar w:fldCharType="end"/>
      </w:r>
      <w:r w:rsidR="00460AD8" w:rsidRPr="00460AD8">
        <w:rPr>
          <w:i/>
          <w:iCs/>
          <w:noProof/>
        </w:rPr>
        <w:t>.</w:t>
      </w:r>
      <w:r w:rsidRPr="00460AD8">
        <w:rPr>
          <w:i/>
          <w:iCs/>
        </w:rPr>
        <w:t xml:space="preserve"> Finalna verzija konstrukcije</w:t>
      </w:r>
      <w:bookmarkEnd w:id="139"/>
      <w:bookmarkEnd w:id="140"/>
      <w:r w:rsidR="00D51B7F">
        <w:rPr>
          <w:i/>
          <w:iCs/>
        </w:rPr>
        <w:t xml:space="preserve">. </w:t>
      </w:r>
      <w:r w:rsidR="00D51B7F" w:rsidRPr="00D51B7F">
        <w:rPr>
          <w:i/>
          <w:iCs/>
        </w:rPr>
        <w:t>1. – motor, 2. – reduktor, 3. – 3D printani držač reduktora, 4. – aluminijska platforma, 5. – zupčasta letva, 6. – nosiva konstrukcija, 7. – vagoni na vodilicama,</w:t>
      </w:r>
      <w:r w:rsidR="00D51B7F">
        <w:rPr>
          <w:i/>
          <w:iCs/>
        </w:rPr>
        <w:t xml:space="preserve"> </w:t>
      </w:r>
      <w:r w:rsidR="00D51B7F" w:rsidRPr="00D51B7F">
        <w:rPr>
          <w:i/>
          <w:iCs/>
        </w:rPr>
        <w:t>8. – IGUS energy chain, 9. – bumper</w:t>
      </w:r>
    </w:p>
    <w:p w14:paraId="0CA130F0" w14:textId="79223F40" w:rsidR="00D64358" w:rsidRDefault="00D64358" w:rsidP="00D51B7F">
      <w:pPr>
        <w:pStyle w:val="Caption"/>
        <w:rPr>
          <w:i/>
          <w:iCs/>
        </w:rPr>
      </w:pPr>
    </w:p>
    <w:p w14:paraId="2BCDD6D5" w14:textId="12B778BB" w:rsidR="00273E55" w:rsidRDefault="00273E55" w:rsidP="00273E55">
      <w:pPr>
        <w:pStyle w:val="TEKST"/>
      </w:pPr>
    </w:p>
    <w:p w14:paraId="239F5F20" w14:textId="1BAE32E6" w:rsidR="00273E55" w:rsidRDefault="00273E55" w:rsidP="00273E55">
      <w:pPr>
        <w:pStyle w:val="TEKST"/>
      </w:pPr>
      <w:r>
        <w:lastRenderedPageBreak/>
        <w:t>Na slici ispod prikazano je kretanje platforme u odnosu na nosivu konstrukciju</w:t>
      </w:r>
      <w:r w:rsidR="0093467F">
        <w:t xml:space="preserve"> u pozicijama 0 mm, 1100 mm i 2200 mm.</w:t>
      </w:r>
    </w:p>
    <w:p w14:paraId="04E35915" w14:textId="39ED5027" w:rsidR="00B3174D" w:rsidRDefault="00B3174D" w:rsidP="00273E55">
      <w:pPr>
        <w:pStyle w:val="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035751" w14:paraId="7182095F" w14:textId="77777777" w:rsidTr="00035751">
        <w:tc>
          <w:tcPr>
            <w:tcW w:w="9070" w:type="dxa"/>
          </w:tcPr>
          <w:p w14:paraId="4374C3A2" w14:textId="65AC9E62" w:rsidR="00035751" w:rsidRDefault="00035751" w:rsidP="00035751">
            <w:pPr>
              <w:pStyle w:val="TEKST"/>
              <w:spacing w:before="0" w:line="240" w:lineRule="auto"/>
            </w:pPr>
            <w:r>
              <w:rPr>
                <w:noProof/>
              </w:rPr>
              <mc:AlternateContent>
                <mc:Choice Requires="wps">
                  <w:drawing>
                    <wp:anchor distT="0" distB="0" distL="114300" distR="114300" simplePos="0" relativeHeight="251810816" behindDoc="0" locked="0" layoutInCell="1" allowOverlap="1" wp14:anchorId="67534BA1" wp14:editId="67AFEF73">
                      <wp:simplePos x="0" y="0"/>
                      <wp:positionH relativeFrom="column">
                        <wp:posOffset>26670</wp:posOffset>
                      </wp:positionH>
                      <wp:positionV relativeFrom="paragraph">
                        <wp:posOffset>69850</wp:posOffset>
                      </wp:positionV>
                      <wp:extent cx="413385" cy="396240"/>
                      <wp:effectExtent l="0" t="0" r="24765" b="22860"/>
                      <wp:wrapNone/>
                      <wp:docPr id="426" name="Oval 426"/>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9BAA3" id="Oval 426" o:spid="_x0000_s1026" style="position:absolute;margin-left:2.1pt;margin-top:5.5pt;width:32.55pt;height:31.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811840" behindDoc="0" locked="0" layoutInCell="1" allowOverlap="1" wp14:anchorId="0D7982DD" wp14:editId="6381FAF9">
                      <wp:simplePos x="0" y="0"/>
                      <wp:positionH relativeFrom="column">
                        <wp:posOffset>146685</wp:posOffset>
                      </wp:positionH>
                      <wp:positionV relativeFrom="paragraph">
                        <wp:posOffset>111125</wp:posOffset>
                      </wp:positionV>
                      <wp:extent cx="215660" cy="353647"/>
                      <wp:effectExtent l="0" t="0" r="0" b="8890"/>
                      <wp:wrapNone/>
                      <wp:docPr id="427" name="Text Box 427"/>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242BCD" w14:textId="3329D472" w:rsidR="00035751" w:rsidRDefault="00035751" w:rsidP="00035751">
                                  <w: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982DD" id="Text Box 427" o:spid="_x0000_s1044" type="#_x0000_t202" style="position:absolute;left:0;text-align:left;margin-left:11.55pt;margin-top:8.75pt;width:17pt;height:27.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" filled="f" stroked="f" strokeweight="1pt">
                      <v:textbox inset="0,0,0,0">
                        <w:txbxContent>
                          <w:p w14:paraId="1A242BCD" w14:textId="3329D472" w:rsidR="00035751" w:rsidRDefault="00035751" w:rsidP="00035751">
                            <w:r>
                              <w:t xml:space="preserve"> </w:t>
                            </w:r>
                            <w:r>
                              <w:t>1.</w:t>
                            </w:r>
                          </w:p>
                        </w:txbxContent>
                      </v:textbox>
                    </v:shape>
                  </w:pict>
                </mc:Fallback>
              </mc:AlternateContent>
            </w:r>
            <w:r>
              <w:rPr>
                <w:noProof/>
              </w:rPr>
              <w:drawing>
                <wp:inline distT="0" distB="0" distL="0" distR="0" wp14:anchorId="39C90DAB" wp14:editId="5E2EFCF5">
                  <wp:extent cx="5759450" cy="9823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982345"/>
                          </a:xfrm>
                          <a:prstGeom prst="rect">
                            <a:avLst/>
                          </a:prstGeom>
                        </pic:spPr>
                      </pic:pic>
                    </a:graphicData>
                  </a:graphic>
                </wp:inline>
              </w:drawing>
            </w:r>
          </w:p>
        </w:tc>
      </w:tr>
      <w:tr w:rsidR="00D85FFE" w14:paraId="1C2D1CA6" w14:textId="77777777" w:rsidTr="00035751">
        <w:tc>
          <w:tcPr>
            <w:tcW w:w="9070" w:type="dxa"/>
          </w:tcPr>
          <w:p w14:paraId="253277DD" w14:textId="77777777" w:rsidR="00D85FFE" w:rsidRDefault="00D85FFE" w:rsidP="00035751">
            <w:pPr>
              <w:pStyle w:val="TEKST"/>
              <w:spacing w:before="0" w:line="240" w:lineRule="auto"/>
              <w:rPr>
                <w:noProof/>
              </w:rPr>
            </w:pPr>
          </w:p>
        </w:tc>
      </w:tr>
      <w:tr w:rsidR="00035751" w14:paraId="53B65231" w14:textId="77777777" w:rsidTr="00035751">
        <w:tc>
          <w:tcPr>
            <w:tcW w:w="9070" w:type="dxa"/>
          </w:tcPr>
          <w:p w14:paraId="24AE7474" w14:textId="019E4408" w:rsidR="00035751" w:rsidRDefault="00035751" w:rsidP="00035751">
            <w:pPr>
              <w:pStyle w:val="TEKST"/>
              <w:spacing w:before="0" w:line="240" w:lineRule="auto"/>
            </w:pPr>
            <w:r>
              <w:rPr>
                <w:noProof/>
              </w:rPr>
              <mc:AlternateContent>
                <mc:Choice Requires="wps">
                  <w:drawing>
                    <wp:anchor distT="0" distB="0" distL="114300" distR="114300" simplePos="0" relativeHeight="251813888" behindDoc="0" locked="0" layoutInCell="1" allowOverlap="1" wp14:anchorId="4D01B769" wp14:editId="64F4CA62">
                      <wp:simplePos x="0" y="0"/>
                      <wp:positionH relativeFrom="column">
                        <wp:posOffset>36195</wp:posOffset>
                      </wp:positionH>
                      <wp:positionV relativeFrom="paragraph">
                        <wp:posOffset>88900</wp:posOffset>
                      </wp:positionV>
                      <wp:extent cx="413385" cy="396240"/>
                      <wp:effectExtent l="0" t="0" r="24765" b="22860"/>
                      <wp:wrapNone/>
                      <wp:docPr id="428" name="Oval 428"/>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1228D" id="Oval 428" o:spid="_x0000_s1026" style="position:absolute;margin-left:2.85pt;margin-top:7pt;width:32.55pt;height:31.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814912" behindDoc="0" locked="0" layoutInCell="1" allowOverlap="1" wp14:anchorId="7465F964" wp14:editId="1E04F389">
                      <wp:simplePos x="0" y="0"/>
                      <wp:positionH relativeFrom="column">
                        <wp:posOffset>156210</wp:posOffset>
                      </wp:positionH>
                      <wp:positionV relativeFrom="paragraph">
                        <wp:posOffset>130175</wp:posOffset>
                      </wp:positionV>
                      <wp:extent cx="215660" cy="353647"/>
                      <wp:effectExtent l="0" t="0" r="0" b="8890"/>
                      <wp:wrapNone/>
                      <wp:docPr id="429" name="Text Box 429"/>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44BD0F" w14:textId="1FA0B83A" w:rsidR="00035751" w:rsidRDefault="00035751" w:rsidP="00035751">
                                  <w: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5F964" id="Text Box 429" o:spid="_x0000_s1045" type="#_x0000_t202" style="position:absolute;left:0;text-align:left;margin-left:12.3pt;margin-top:10.25pt;width:17pt;height:27.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" filled="f" stroked="f" strokeweight="1pt">
                      <v:textbox inset="0,0,0,0">
                        <w:txbxContent>
                          <w:p w14:paraId="6844BD0F" w14:textId="1FA0B83A" w:rsidR="00035751" w:rsidRDefault="00035751" w:rsidP="00035751">
                            <w:r>
                              <w:t xml:space="preserve"> </w:t>
                            </w:r>
                            <w:r>
                              <w:t>2.</w:t>
                            </w:r>
                          </w:p>
                        </w:txbxContent>
                      </v:textbox>
                    </v:shape>
                  </w:pict>
                </mc:Fallback>
              </mc:AlternateContent>
            </w:r>
            <w:r>
              <w:rPr>
                <w:noProof/>
              </w:rPr>
              <w:drawing>
                <wp:inline distT="0" distB="0" distL="0" distR="0" wp14:anchorId="073C41AA" wp14:editId="3EFF91C1">
                  <wp:extent cx="5759450" cy="11061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106170"/>
                          </a:xfrm>
                          <a:prstGeom prst="rect">
                            <a:avLst/>
                          </a:prstGeom>
                        </pic:spPr>
                      </pic:pic>
                    </a:graphicData>
                  </a:graphic>
                </wp:inline>
              </w:drawing>
            </w:r>
          </w:p>
        </w:tc>
      </w:tr>
      <w:tr w:rsidR="00D85FFE" w14:paraId="78F23E64" w14:textId="77777777" w:rsidTr="00035751">
        <w:tc>
          <w:tcPr>
            <w:tcW w:w="9070" w:type="dxa"/>
          </w:tcPr>
          <w:p w14:paraId="5E6C39CC" w14:textId="77777777" w:rsidR="00D85FFE" w:rsidRDefault="00D85FFE" w:rsidP="00035751">
            <w:pPr>
              <w:pStyle w:val="TEKST"/>
              <w:spacing w:before="0" w:line="240" w:lineRule="auto"/>
              <w:rPr>
                <w:noProof/>
              </w:rPr>
            </w:pPr>
          </w:p>
        </w:tc>
      </w:tr>
      <w:tr w:rsidR="00035751" w14:paraId="758B1C10" w14:textId="77777777" w:rsidTr="00035751">
        <w:tc>
          <w:tcPr>
            <w:tcW w:w="9070" w:type="dxa"/>
          </w:tcPr>
          <w:p w14:paraId="147C09A8" w14:textId="3F596E99" w:rsidR="00035751" w:rsidRDefault="00035751" w:rsidP="00035751">
            <w:pPr>
              <w:pStyle w:val="TEKST"/>
              <w:spacing w:before="0" w:line="240" w:lineRule="auto"/>
            </w:pPr>
            <w:r>
              <w:rPr>
                <w:noProof/>
              </w:rPr>
              <mc:AlternateContent>
                <mc:Choice Requires="wps">
                  <w:drawing>
                    <wp:anchor distT="0" distB="0" distL="114300" distR="114300" simplePos="0" relativeHeight="251816960" behindDoc="0" locked="0" layoutInCell="1" allowOverlap="1" wp14:anchorId="4665A17E" wp14:editId="548EC8AB">
                      <wp:simplePos x="0" y="0"/>
                      <wp:positionH relativeFrom="column">
                        <wp:posOffset>19050</wp:posOffset>
                      </wp:positionH>
                      <wp:positionV relativeFrom="paragraph">
                        <wp:posOffset>55245</wp:posOffset>
                      </wp:positionV>
                      <wp:extent cx="413385" cy="396240"/>
                      <wp:effectExtent l="0" t="0" r="24765" b="22860"/>
                      <wp:wrapNone/>
                      <wp:docPr id="430" name="Oval 430"/>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A9959" id="Oval 430" o:spid="_x0000_s1026" style="position:absolute;margin-left:1.5pt;margin-top:4.35pt;width:32.55pt;height:31.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817984" behindDoc="0" locked="0" layoutInCell="1" allowOverlap="1" wp14:anchorId="1560EFE1" wp14:editId="640FFDF7">
                      <wp:simplePos x="0" y="0"/>
                      <wp:positionH relativeFrom="column">
                        <wp:posOffset>139065</wp:posOffset>
                      </wp:positionH>
                      <wp:positionV relativeFrom="paragraph">
                        <wp:posOffset>96520</wp:posOffset>
                      </wp:positionV>
                      <wp:extent cx="215660" cy="353647"/>
                      <wp:effectExtent l="0" t="0" r="0" b="8890"/>
                      <wp:wrapNone/>
                      <wp:docPr id="431" name="Text Box 431"/>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358B5" w14:textId="673A10D3" w:rsidR="00035751" w:rsidRDefault="00035751" w:rsidP="00035751">
                                  <w: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0EFE1" id="Text Box 431" o:spid="_x0000_s1046" type="#_x0000_t202" style="position:absolute;left:0;text-align:left;margin-left:10.95pt;margin-top:7.6pt;width:17pt;height:27.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" filled="f" stroked="f" strokeweight="1pt">
                      <v:textbox inset="0,0,0,0">
                        <w:txbxContent>
                          <w:p w14:paraId="47C358B5" w14:textId="673A10D3" w:rsidR="00035751" w:rsidRDefault="00035751" w:rsidP="00035751">
                            <w:r>
                              <w:t xml:space="preserve"> </w:t>
                            </w:r>
                            <w:r>
                              <w:t>3.</w:t>
                            </w:r>
                          </w:p>
                        </w:txbxContent>
                      </v:textbox>
                    </v:shape>
                  </w:pict>
                </mc:Fallback>
              </mc:AlternateContent>
            </w:r>
            <w:r>
              <w:rPr>
                <w:noProof/>
              </w:rPr>
              <w:drawing>
                <wp:inline distT="0" distB="0" distL="0" distR="0" wp14:anchorId="597AA83E" wp14:editId="4C47875B">
                  <wp:extent cx="5759450" cy="164084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640840"/>
                          </a:xfrm>
                          <a:prstGeom prst="rect">
                            <a:avLst/>
                          </a:prstGeom>
                        </pic:spPr>
                      </pic:pic>
                    </a:graphicData>
                  </a:graphic>
                </wp:inline>
              </w:drawing>
            </w:r>
          </w:p>
        </w:tc>
      </w:tr>
    </w:tbl>
    <w:p w14:paraId="6AC2589B" w14:textId="26BF5219" w:rsidR="0093467F" w:rsidRPr="00D51B7F" w:rsidRDefault="0093467F" w:rsidP="00D51B7F">
      <w:pPr>
        <w:jc w:val="center"/>
      </w:pPr>
      <w:bookmarkStart w:id="141" w:name="_Toc114998374"/>
      <w:r w:rsidRPr="0093467F">
        <w:rPr>
          <w:i/>
          <w:iCs/>
        </w:rPr>
        <w:t xml:space="preserve">Slika </w:t>
      </w:r>
      <w:r w:rsidRPr="0093467F">
        <w:rPr>
          <w:i/>
          <w:iCs/>
        </w:rPr>
        <w:fldChar w:fldCharType="begin"/>
      </w:r>
      <w:r w:rsidRPr="0093467F">
        <w:rPr>
          <w:i/>
          <w:iCs/>
        </w:rPr>
        <w:instrText xml:space="preserve"> SEQ Slika \* ARABIC </w:instrText>
      </w:r>
      <w:r w:rsidRPr="0093467F">
        <w:rPr>
          <w:i/>
          <w:iCs/>
        </w:rPr>
        <w:fldChar w:fldCharType="separate"/>
      </w:r>
      <w:r w:rsidR="006311F7">
        <w:rPr>
          <w:i/>
          <w:iCs/>
          <w:noProof/>
        </w:rPr>
        <w:t>20</w:t>
      </w:r>
      <w:r w:rsidRPr="0093467F">
        <w:rPr>
          <w:i/>
          <w:iCs/>
        </w:rPr>
        <w:fldChar w:fldCharType="end"/>
      </w:r>
      <w:r w:rsidRPr="0093467F">
        <w:rPr>
          <w:i/>
          <w:iCs/>
        </w:rPr>
        <w:t>. Kretanje platforme</w:t>
      </w:r>
      <w:bookmarkEnd w:id="141"/>
      <w:r w:rsidR="00D51B7F" w:rsidRPr="00D51B7F">
        <w:t xml:space="preserve">. </w:t>
      </w:r>
      <w:r w:rsidR="00D51B7F" w:rsidRPr="00D51B7F">
        <w:rPr>
          <w:i/>
          <w:iCs/>
        </w:rPr>
        <w:t>1. – 0 mm, 2. – 1100 mm, 3. – 2200 mm</w:t>
      </w:r>
      <w:r w:rsidR="00D51B7F">
        <w:rPr>
          <w:i/>
          <w:iCs/>
        </w:rPr>
        <w:t>.</w:t>
      </w:r>
    </w:p>
    <w:p w14:paraId="3AAB25D2" w14:textId="021DCCED" w:rsidR="00F1627F" w:rsidRDefault="00F1627F" w:rsidP="00F1627F">
      <w:pPr>
        <w:pStyle w:val="11Naslov"/>
        <w:numPr>
          <w:ilvl w:val="1"/>
          <w:numId w:val="14"/>
        </w:numPr>
      </w:pPr>
      <w:bookmarkStart w:id="142" w:name="_Toc115076433"/>
      <w:r>
        <w:t>Tehnič</w:t>
      </w:r>
      <w:r w:rsidR="009460DD">
        <w:t>k</w:t>
      </w:r>
      <w:r>
        <w:t>e karakteristike sustava</w:t>
      </w:r>
      <w:bookmarkEnd w:id="142"/>
    </w:p>
    <w:p w14:paraId="744E7987" w14:textId="181FF77A" w:rsidR="00F1627F" w:rsidRDefault="00FD1A8D" w:rsidP="00F1627F">
      <w:pPr>
        <w:pStyle w:val="Tekst0"/>
      </w:pPr>
      <w:r>
        <w:t xml:space="preserve">U trenutnoj izvedbi tračnog sustava neki ključni elementi su napravljeni </w:t>
      </w:r>
      <w:r w:rsidR="00BD5B08">
        <w:t>od plastike na 3D printeru. Takav način izrade omogućio nam je bržu izradu i manje troškove pri izradi prototipova, ali dugoročno takvi dijelovi su preslabi za ovakvu konstrukciju. Trenutnu nosivost konstrukcije teško je izračunati zbog tih dijelova, pa će se nosivost računati za slučaj da su svi ključni dijelovi izrađeni na CNC-u od aluminija.</w:t>
      </w:r>
    </w:p>
    <w:p w14:paraId="1D65D42C" w14:textId="702A0260" w:rsidR="00BD5B08" w:rsidRDefault="00BD5B08" w:rsidP="00F1627F">
      <w:pPr>
        <w:pStyle w:val="Tekst0"/>
      </w:pPr>
      <w:r>
        <w:t xml:space="preserve">Kada se u obzir uzme takva konstrukcija, kritični element za nosivost su vagoni koji drže masu platforme i eventualnog robota koji će biti montiran na istu. </w:t>
      </w:r>
      <w:r w:rsidR="008E4AC2">
        <w:t xml:space="preserve">Prema proračunu proizvođača,   </w:t>
      </w:r>
      <w:r w:rsidR="008E4AC2">
        <w:fldChar w:fldCharType="begin"/>
      </w:r>
      <w:r w:rsidR="008E4AC2">
        <w:instrText xml:space="preserve"> REF _Ref114767347 \n \h </w:instrText>
      </w:r>
      <w:r w:rsidR="008E4AC2">
        <w:fldChar w:fldCharType="separate"/>
      </w:r>
      <w:r w:rsidR="006311F7">
        <w:t>[14]</w:t>
      </w:r>
      <w:r w:rsidR="008E4AC2">
        <w:fldChar w:fldCharType="end"/>
      </w:r>
      <w:r w:rsidR="008E4AC2">
        <w:t xml:space="preserve"> ovako opterećeni vagoni s teretom od 100</w:t>
      </w:r>
      <w:r w:rsidR="0098200C">
        <w:t xml:space="preserve"> </w:t>
      </w:r>
      <w:r w:rsidR="008E4AC2">
        <w:t>kg</w:t>
      </w:r>
      <w:r w:rsidR="00170FDC">
        <w:t xml:space="preserve"> i akceleracijom od 10</w:t>
      </w:r>
      <w:r w:rsidR="0098200C">
        <w:t xml:space="preserve"> </w:t>
      </w:r>
      <w:r w:rsidR="00170FDC">
        <w:t>m/s</w:t>
      </w:r>
      <w:r w:rsidR="00170FDC">
        <w:rPr>
          <w:vertAlign w:val="superscript"/>
        </w:rPr>
        <w:t>2</w:t>
      </w:r>
      <w:r w:rsidR="00170FDC">
        <w:t>, će pr</w:t>
      </w:r>
      <w:r w:rsidR="009460DD">
        <w:t>ij</w:t>
      </w:r>
      <w:r w:rsidR="00170FDC">
        <w:t>eći skoro 40700</w:t>
      </w:r>
      <w:r w:rsidR="0098200C">
        <w:t xml:space="preserve"> </w:t>
      </w:r>
      <w:r w:rsidR="00170FDC">
        <w:t>km, što na vodilici duljine 2200</w:t>
      </w:r>
      <w:r w:rsidR="0098200C">
        <w:t xml:space="preserve"> </w:t>
      </w:r>
      <w:r w:rsidR="00170FDC">
        <w:t>mm znači preko 18 000 000 ponavljanja. Ako se u obzir uzme da industrijski roboti koji se nalaze u laboratoriju i koji bi se mogli montirati na sustav ne prelaze niti 30</w:t>
      </w:r>
      <w:r w:rsidR="009460DD">
        <w:t xml:space="preserve"> </w:t>
      </w:r>
      <w:r w:rsidR="00170FDC">
        <w:t xml:space="preserve">kg, sustav </w:t>
      </w:r>
      <w:r w:rsidR="00AA5DA9">
        <w:t xml:space="preserve">zadovoljava potrebne zahtjeve. </w:t>
      </w:r>
    </w:p>
    <w:p w14:paraId="5EF03E62" w14:textId="1EAE5FF6" w:rsidR="00AA5DA9" w:rsidRDefault="00AA5DA9" w:rsidP="00F1627F">
      <w:pPr>
        <w:pStyle w:val="Tekst0"/>
      </w:pPr>
      <w:r>
        <w:lastRenderedPageBreak/>
        <w:t>Maksimalna brzina sustava ograničena je</w:t>
      </w:r>
      <w:r w:rsidR="0098200C">
        <w:t>,</w:t>
      </w:r>
      <w:r w:rsidR="003D63D7">
        <w:t xml:space="preserve"> iz sigurnosnih razloga</w:t>
      </w:r>
      <w:r w:rsidR="0098200C">
        <w:t>,</w:t>
      </w:r>
      <w:r>
        <w:t xml:space="preserve"> na 800</w:t>
      </w:r>
      <w:r w:rsidR="009460DD">
        <w:t xml:space="preserve"> </w:t>
      </w:r>
      <w:r>
        <w:t>mm/</w:t>
      </w:r>
      <w:r w:rsidR="003D63D7">
        <w:t xml:space="preserve">s, a </w:t>
      </w:r>
      <w:r w:rsidR="0098200C">
        <w:t xml:space="preserve">akceleracija i </w:t>
      </w:r>
      <w:r w:rsidR="009112FF">
        <w:t>deceleracija</w:t>
      </w:r>
      <w:r w:rsidR="0098200C">
        <w:t xml:space="preserve"> na </w:t>
      </w:r>
      <w:r w:rsidR="00F76585">
        <w:t>250</w:t>
      </w:r>
      <w:r w:rsidR="0098200C">
        <w:t xml:space="preserve"> m</w:t>
      </w:r>
      <w:r w:rsidR="003D63D7">
        <w:t>m/s</w:t>
      </w:r>
      <w:r w:rsidR="0098200C">
        <w:rPr>
          <w:vertAlign w:val="superscript"/>
        </w:rPr>
        <w:t>2</w:t>
      </w:r>
      <w:r w:rsidR="0098200C">
        <w:t>. Krivulje ubrzanja podešene su u parametrima frekvencijskog pretvarača S120 unutar TI</w:t>
      </w:r>
      <w:r w:rsidR="009112FF">
        <w:t xml:space="preserve">A Portala i prikazane su na slici </w:t>
      </w:r>
      <w:r w:rsidR="006311F7">
        <w:t>21</w:t>
      </w:r>
      <w:r w:rsidR="009112FF">
        <w:t xml:space="preserve">. </w:t>
      </w:r>
    </w:p>
    <w:p w14:paraId="0A328B3F" w14:textId="3E53A443" w:rsidR="001B6208" w:rsidRDefault="009112FF" w:rsidP="00F1627F">
      <w:pPr>
        <w:pStyle w:val="Tekst0"/>
      </w:pPr>
      <w:r>
        <w:t xml:space="preserve">Ponovljivost je bitan kriterij za ovakav sustav i ovisi o mnogo faktora. </w:t>
      </w:r>
      <w:r w:rsidR="00844CE0">
        <w:t>U ovakvom linearnom sustavu</w:t>
      </w:r>
      <w:r w:rsidR="000261D1">
        <w:t xml:space="preserve"> očekuje se ponovljivost od </w:t>
      </w:r>
      <w:r w:rsidR="000007BD">
        <w:t>± 0</w:t>
      </w:r>
      <w:r w:rsidR="00804ADC">
        <w:t>,</w:t>
      </w:r>
      <w:r w:rsidR="000007BD">
        <w:t>05 mm</w:t>
      </w:r>
      <w:r w:rsidR="00280C12">
        <w:t xml:space="preserve"> do ± 0</w:t>
      </w:r>
      <w:r w:rsidR="00804ADC">
        <w:t>,</w:t>
      </w:r>
      <w:r w:rsidR="00280C12">
        <w:t>1 mm</w:t>
      </w:r>
      <w:r w:rsidR="00844CE0">
        <w:t>.</w:t>
      </w:r>
      <w:r w:rsidR="000007BD">
        <w:t xml:space="preserve"> Komercijalno dostupan linearni tračni sustav proizvođača Gudel, koji se nalazi u laboratoriju ima ponovljivost od ±</w:t>
      </w:r>
      <w:r w:rsidR="00844CE0">
        <w:t xml:space="preserve"> </w:t>
      </w:r>
      <w:r w:rsidR="000007BD">
        <w:t>0</w:t>
      </w:r>
      <w:r w:rsidR="00804ADC">
        <w:t>,</w:t>
      </w:r>
      <w:r w:rsidR="000007BD">
        <w:t xml:space="preserve">02 mm. </w:t>
      </w:r>
      <w:r w:rsidR="00844CE0">
        <w:t>Prvi faktor koji treba uzeti u obzir je rezolucija enkodera</w:t>
      </w:r>
      <w:r w:rsidR="000007BD">
        <w:t xml:space="preserve">. Servomotor Simotics 1FK7 koji se koristi u ovom radu ima 20 – bitni enkoder što znači da na jedan okret motora </w:t>
      </w:r>
      <w:r w:rsidR="00C72ECA">
        <w:t>postoji greška od</w:t>
      </w:r>
      <w:r w:rsidR="005B00A0">
        <w:t xml:space="preserve"> </w:t>
      </w:r>
      <w:r w:rsidR="00C72ECA">
        <w:t xml:space="preserve">± </w:t>
      </w:r>
      <w:r w:rsidR="00C72ECA" w:rsidRPr="00C72ECA">
        <w:t>3</w:t>
      </w:r>
      <w:r w:rsidR="00804ADC">
        <w:t>,</w:t>
      </w:r>
      <w:r w:rsidR="00C72ECA" w:rsidRPr="00C72ECA">
        <w:t>4332</w:t>
      </w:r>
      <w:r w:rsidR="00C72ECA">
        <w:t>e</w:t>
      </w:r>
      <w:r w:rsidR="00C72ECA" w:rsidRPr="00C72ECA">
        <w:t>-4</w:t>
      </w:r>
      <w:r w:rsidR="00844CE0">
        <w:t xml:space="preserve"> </w:t>
      </w:r>
      <w:r w:rsidR="00C72ECA">
        <w:t>stupnjeva. Preračunato u milimetre greška na enkoderu iznosi 9</w:t>
      </w:r>
      <w:r w:rsidR="00804ADC">
        <w:t>,</w:t>
      </w:r>
      <w:r w:rsidR="00C72ECA">
        <w:t>52e-7 mm</w:t>
      </w:r>
      <w:r w:rsidR="005B00A0">
        <w:t xml:space="preserve"> što je u ovom slučaju zanemarivo</w:t>
      </w:r>
      <w:r w:rsidR="00C72ECA">
        <w:t>.</w:t>
      </w:r>
      <w:r w:rsidR="00A968BE">
        <w:t xml:space="preserve"> Puno veća greška pojavit će se na zubima zupčanika i na reduktoru pri promjeni smjera. </w:t>
      </w:r>
      <w:r w:rsidR="00C72ECA">
        <w:t xml:space="preserve"> </w:t>
      </w:r>
      <w:r w:rsidR="00A968BE">
        <w:t xml:space="preserve">Zbog nesavršenosti izrade zupčanika pri rotaciji </w:t>
      </w:r>
      <w:r w:rsidR="001B6208">
        <w:t xml:space="preserve">on je u zahvatu samo s jednom stranom drugog zupčanika ili zupčaste letve, ilustracija na slici </w:t>
      </w:r>
      <w:r w:rsidR="00673053">
        <w:t>2</w:t>
      </w:r>
      <w:r w:rsidR="006311F7">
        <w:t>2</w:t>
      </w:r>
      <w:r w:rsidR="001B6208">
        <w:t xml:space="preserve">. Prema tehničkim specifikacijama </w:t>
      </w:r>
      <w:r w:rsidR="008304AF">
        <w:t xml:space="preserve">proizvođača Neugart, reduktor WPLE80 ima </w:t>
      </w:r>
      <w:r w:rsidR="00280C12">
        <w:t>backlash manji od 0</w:t>
      </w:r>
      <w:r w:rsidR="00804ADC">
        <w:t>,</w:t>
      </w:r>
      <w:r w:rsidR="00280C12">
        <w:t xml:space="preserve">2 stupnja, odnosno u </w:t>
      </w:r>
      <w:r w:rsidR="00A75E8F">
        <w:t>ovom</w:t>
      </w:r>
      <w:r w:rsidR="00280C12">
        <w:t xml:space="preserve"> slučaju ± 0</w:t>
      </w:r>
      <w:r w:rsidR="00804ADC">
        <w:t>,</w:t>
      </w:r>
      <w:r w:rsidR="00280C12">
        <w:t xml:space="preserve">01 mm. </w:t>
      </w:r>
      <w:r w:rsidR="00673053">
        <w:t xml:space="preserve">Preciznost izrade 3D printanog zupčanika teško je procijeniti pa će se za pretpostavku uzeti </w:t>
      </w:r>
      <w:r w:rsidR="002A34C7">
        <w:t>± 0</w:t>
      </w:r>
      <w:r w:rsidR="00804ADC">
        <w:t>,</w:t>
      </w:r>
      <w:r w:rsidR="002A34C7">
        <w:t xml:space="preserve">2 mm jer je to vrijednost koju Stratasys daje za preciznost svojih printera. Ukupnu ponovljivost teško je procijeniti bez eksperimentalnih podataka </w:t>
      </w:r>
      <w:r w:rsidR="00F92125">
        <w:t>jer tu utjecaj ima još mnogo faktora poput krutosti aluminijske konstrukcije</w:t>
      </w:r>
      <w:r w:rsidR="00DA44BD">
        <w:t xml:space="preserve"> i</w:t>
      </w:r>
      <w:r w:rsidR="00F92125">
        <w:t xml:space="preserve"> termaln</w:t>
      </w:r>
      <w:r w:rsidR="00DA44BD">
        <w:t>e</w:t>
      </w:r>
      <w:r w:rsidR="00F92125">
        <w:t xml:space="preserve"> ekspanzija zupčanika pri kontinuiranom radu. </w:t>
      </w:r>
    </w:p>
    <w:p w14:paraId="198EBC48" w14:textId="06565686" w:rsidR="00746917" w:rsidRDefault="00DA44BD" w:rsidP="00746917">
      <w:pPr>
        <w:pStyle w:val="Tekst0"/>
      </w:pPr>
      <w:r>
        <w:t>Razlučivost mjerenja pozicije ovisi o preciznosti enkodera čija preciznost je već opisana, te bi on mogao mjeriti poziciju ekstremno precizno, zbog navedenih ne savršenosti rezolucija je programski postavljena na 0</w:t>
      </w:r>
      <w:r w:rsidR="00804ADC">
        <w:t>,</w:t>
      </w:r>
      <w:r>
        <w:t>01 mm.</w:t>
      </w:r>
      <w:r w:rsidR="00C3796C">
        <w:t xml:space="preserve"> </w:t>
      </w:r>
      <w:r w:rsidR="00746917">
        <w:t xml:space="preserve"> </w:t>
      </w:r>
    </w:p>
    <w:p w14:paraId="29A54926" w14:textId="77777777" w:rsidR="00746917" w:rsidRDefault="00746917" w:rsidP="00746917">
      <w:pPr>
        <w:pStyle w:val="Tekst0"/>
      </w:pPr>
    </w:p>
    <w:p w14:paraId="2C58280A" w14:textId="216E2504" w:rsidR="00D95D19" w:rsidRDefault="00D95D19" w:rsidP="00746917">
      <w:pPr>
        <w:pStyle w:val="Tekst0"/>
        <w:jc w:val="center"/>
      </w:pPr>
      <w:r>
        <w:rPr>
          <w:noProof/>
        </w:rPr>
        <w:lastRenderedPageBreak/>
        <w:drawing>
          <wp:inline distT="0" distB="0" distL="0" distR="0" wp14:anchorId="639B23DB" wp14:editId="0B6A255E">
            <wp:extent cx="4403934" cy="28098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33">
                      <a:extLst>
                        <a:ext uri="{28A0092B-C50C-407E-A947-70E740481C1C}">
                          <a14:useLocalDpi xmlns:a14="http://schemas.microsoft.com/office/drawing/2010/main" val="0"/>
                        </a:ext>
                      </a:extLst>
                    </a:blip>
                    <a:stretch>
                      <a:fillRect/>
                    </a:stretch>
                  </pic:blipFill>
                  <pic:spPr>
                    <a:xfrm>
                      <a:off x="0" y="0"/>
                      <a:ext cx="4420403" cy="2820383"/>
                    </a:xfrm>
                    <a:prstGeom prst="rect">
                      <a:avLst/>
                    </a:prstGeom>
                  </pic:spPr>
                </pic:pic>
              </a:graphicData>
            </a:graphic>
          </wp:inline>
        </w:drawing>
      </w:r>
    </w:p>
    <w:p w14:paraId="597F5F61" w14:textId="17EEF0C4" w:rsidR="00D95D19" w:rsidRPr="00D95D19" w:rsidRDefault="00D95D19" w:rsidP="00D95D19">
      <w:pPr>
        <w:pStyle w:val="Caption"/>
        <w:rPr>
          <w:i/>
          <w:iCs/>
        </w:rPr>
      </w:pPr>
      <w:bookmarkStart w:id="143" w:name="_Toc114998375"/>
      <w:r w:rsidRPr="00D95D19">
        <w:rPr>
          <w:i/>
          <w:iCs/>
        </w:rPr>
        <w:t xml:space="preserve">Slika </w:t>
      </w:r>
      <w:r w:rsidRPr="00D95D19">
        <w:rPr>
          <w:i/>
          <w:iCs/>
        </w:rPr>
        <w:fldChar w:fldCharType="begin"/>
      </w:r>
      <w:r w:rsidRPr="00D95D19">
        <w:rPr>
          <w:i/>
          <w:iCs/>
        </w:rPr>
        <w:instrText xml:space="preserve"> SEQ Slika \* ARABIC </w:instrText>
      </w:r>
      <w:r w:rsidRPr="00D95D19">
        <w:rPr>
          <w:i/>
          <w:iCs/>
        </w:rPr>
        <w:fldChar w:fldCharType="separate"/>
      </w:r>
      <w:r w:rsidR="006311F7">
        <w:rPr>
          <w:i/>
          <w:iCs/>
          <w:noProof/>
        </w:rPr>
        <w:t>21</w:t>
      </w:r>
      <w:r w:rsidRPr="00D95D19">
        <w:rPr>
          <w:i/>
          <w:iCs/>
        </w:rPr>
        <w:fldChar w:fldCharType="end"/>
      </w:r>
      <w:r w:rsidRPr="00D95D19">
        <w:rPr>
          <w:i/>
          <w:iCs/>
        </w:rPr>
        <w:t>. Krivulje brzine i ubrzanja motora</w:t>
      </w:r>
      <w:bookmarkEnd w:id="143"/>
    </w:p>
    <w:p w14:paraId="0318525A" w14:textId="77777777" w:rsidR="00095A2E" w:rsidRDefault="001B6208" w:rsidP="00095A2E">
      <w:pPr>
        <w:pStyle w:val="Tekst0"/>
        <w:keepNext/>
        <w:jc w:val="center"/>
      </w:pPr>
      <w:r>
        <w:rPr>
          <w:noProof/>
        </w:rPr>
        <w:drawing>
          <wp:inline distT="0" distB="0" distL="0" distR="0" wp14:anchorId="5216B805" wp14:editId="1DC19FE4">
            <wp:extent cx="3219450" cy="2416536"/>
            <wp:effectExtent l="0" t="0" r="0" b="317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stretch>
                      <a:fillRect/>
                    </a:stretch>
                  </pic:blipFill>
                  <pic:spPr>
                    <a:xfrm>
                      <a:off x="0" y="0"/>
                      <a:ext cx="3223306" cy="2419430"/>
                    </a:xfrm>
                    <a:prstGeom prst="rect">
                      <a:avLst/>
                    </a:prstGeom>
                  </pic:spPr>
                </pic:pic>
              </a:graphicData>
            </a:graphic>
          </wp:inline>
        </w:drawing>
      </w:r>
    </w:p>
    <w:p w14:paraId="5855F58C" w14:textId="3942101F" w:rsidR="009112FF" w:rsidRDefault="00095A2E" w:rsidP="00095A2E">
      <w:pPr>
        <w:pStyle w:val="Caption"/>
        <w:rPr>
          <w:i/>
          <w:iCs/>
        </w:rPr>
      </w:pPr>
      <w:bookmarkStart w:id="144" w:name="_Toc114998376"/>
      <w:r w:rsidRPr="00E568E8">
        <w:rPr>
          <w:i/>
          <w:iCs/>
        </w:rPr>
        <w:t xml:space="preserve">Slika </w:t>
      </w:r>
      <w:r w:rsidRPr="00E568E8">
        <w:rPr>
          <w:i/>
          <w:iCs/>
        </w:rPr>
        <w:fldChar w:fldCharType="begin"/>
      </w:r>
      <w:r w:rsidRPr="00E568E8">
        <w:rPr>
          <w:i/>
          <w:iCs/>
        </w:rPr>
        <w:instrText xml:space="preserve"> SEQ Slika \* ARABIC </w:instrText>
      </w:r>
      <w:r w:rsidRPr="00E568E8">
        <w:rPr>
          <w:i/>
          <w:iCs/>
        </w:rPr>
        <w:fldChar w:fldCharType="separate"/>
      </w:r>
      <w:r w:rsidR="006311F7">
        <w:rPr>
          <w:i/>
          <w:iCs/>
          <w:noProof/>
        </w:rPr>
        <w:t>22</w:t>
      </w:r>
      <w:r w:rsidRPr="00E568E8">
        <w:rPr>
          <w:i/>
          <w:iCs/>
          <w:noProof/>
        </w:rPr>
        <w:fldChar w:fldCharType="end"/>
      </w:r>
      <w:r w:rsidR="00E568E8">
        <w:rPr>
          <w:i/>
          <w:iCs/>
          <w:noProof/>
        </w:rPr>
        <w:t>.</w:t>
      </w:r>
      <w:r w:rsidR="00D85FFE">
        <w:rPr>
          <w:i/>
          <w:iCs/>
          <w:noProof/>
        </w:rPr>
        <w:t xml:space="preserve"> Zračnost</w:t>
      </w:r>
      <w:r w:rsidRPr="00E568E8">
        <w:rPr>
          <w:i/>
          <w:iCs/>
        </w:rPr>
        <w:t xml:space="preserve"> </w:t>
      </w:r>
      <w:r w:rsidR="00D85FFE">
        <w:rPr>
          <w:i/>
          <w:iCs/>
        </w:rPr>
        <w:t>(b</w:t>
      </w:r>
      <w:r w:rsidRPr="00E568E8">
        <w:rPr>
          <w:i/>
          <w:iCs/>
        </w:rPr>
        <w:t>acklash</w:t>
      </w:r>
      <w:r w:rsidR="00D85FFE">
        <w:rPr>
          <w:i/>
          <w:iCs/>
        </w:rPr>
        <w:t>)</w:t>
      </w:r>
      <w:r w:rsidRPr="00E568E8">
        <w:rPr>
          <w:i/>
          <w:iCs/>
        </w:rPr>
        <w:t xml:space="preserve"> zupčanika </w:t>
      </w:r>
      <w:r w:rsidRPr="00E568E8">
        <w:rPr>
          <w:i/>
          <w:iCs/>
        </w:rPr>
        <w:fldChar w:fldCharType="begin"/>
      </w:r>
      <w:r w:rsidRPr="00E568E8">
        <w:rPr>
          <w:i/>
          <w:iCs/>
        </w:rPr>
        <w:instrText xml:space="preserve"> REF _Ref114774313 \n \h </w:instrText>
      </w:r>
      <w:r w:rsidR="00E568E8">
        <w:rPr>
          <w:i/>
          <w:iCs/>
        </w:rPr>
        <w:instrText xml:space="preserve"> \* MERGEFORMAT </w:instrText>
      </w:r>
      <w:r w:rsidRPr="00E568E8">
        <w:rPr>
          <w:i/>
          <w:iCs/>
        </w:rPr>
      </w:r>
      <w:r w:rsidRPr="00E568E8">
        <w:rPr>
          <w:i/>
          <w:iCs/>
        </w:rPr>
        <w:fldChar w:fldCharType="separate"/>
      </w:r>
      <w:r w:rsidR="006311F7">
        <w:rPr>
          <w:i/>
          <w:iCs/>
        </w:rPr>
        <w:t>[15]</w:t>
      </w:r>
      <w:bookmarkEnd w:id="144"/>
      <w:r w:rsidRPr="00E568E8">
        <w:rPr>
          <w:i/>
          <w:iCs/>
        </w:rPr>
        <w:fldChar w:fldCharType="end"/>
      </w:r>
    </w:p>
    <w:p w14:paraId="048AC2FD" w14:textId="77777777" w:rsidR="00F76585" w:rsidRPr="00F76585" w:rsidRDefault="00F76585" w:rsidP="00F76585">
      <w:pPr>
        <w:pStyle w:val="TEKST"/>
      </w:pPr>
    </w:p>
    <w:p w14:paraId="1D7F698E" w14:textId="59E1F17E" w:rsidR="007C15F1" w:rsidRDefault="007C15F1">
      <w:pPr>
        <w:pStyle w:val="11Naslov"/>
        <w:numPr>
          <w:ilvl w:val="1"/>
          <w:numId w:val="14"/>
        </w:numPr>
      </w:pPr>
      <w:bookmarkStart w:id="145" w:name="_Toc114661252"/>
      <w:bookmarkStart w:id="146" w:name="_Toc115076434"/>
      <w:r>
        <w:t xml:space="preserve">Usporedba s </w:t>
      </w:r>
      <w:r w:rsidR="0053715C">
        <w:t>postojećim industrijskim rješenjem</w:t>
      </w:r>
      <w:bookmarkEnd w:id="145"/>
      <w:bookmarkEnd w:id="146"/>
    </w:p>
    <w:p w14:paraId="5166BEA7" w14:textId="584227B3" w:rsidR="00AE7AA1" w:rsidRDefault="0053715C" w:rsidP="00D1662B">
      <w:pPr>
        <w:pStyle w:val="Tekst0"/>
      </w:pPr>
      <w:r>
        <w:t xml:space="preserve">U </w:t>
      </w:r>
      <w:r w:rsidR="00D1662B">
        <w:t>laboratoriju</w:t>
      </w:r>
      <w:r w:rsidR="00B72B95">
        <w:t xml:space="preserve"> se</w:t>
      </w:r>
      <w:r>
        <w:t xml:space="preserve"> nalazi sličan linearni tračni sustav proizvođača </w:t>
      </w:r>
      <w:r w:rsidR="000261D1">
        <w:t>Gudel</w:t>
      </w:r>
      <w:r>
        <w:t>.</w:t>
      </w:r>
      <w:r w:rsidR="00CD7461">
        <w:t xml:space="preserve"> </w:t>
      </w:r>
      <w:r w:rsidR="00B72B95">
        <w:t>Sustavi imaju mnoge sličnosti, poput načina na koji zubasta letva i zupčanik ulaze u zahvat</w:t>
      </w:r>
      <w:r w:rsidR="00427661">
        <w:t>, vagoni montirani s vanjske strane nosive konstrukcije na profilne vodilice</w:t>
      </w:r>
      <w:r w:rsidR="00B72B95">
        <w:t xml:space="preserve">. </w:t>
      </w:r>
      <w:r w:rsidR="00CD7461">
        <w:t>Lijevan</w:t>
      </w:r>
      <w:r w:rsidR="009346C6">
        <w:t xml:space="preserve">a nosiva konstrukcija </w:t>
      </w:r>
      <w:r w:rsidR="009460DD">
        <w:t>Gudel</w:t>
      </w:r>
      <w:r w:rsidR="00D85BAA">
        <w:t>-</w:t>
      </w:r>
      <w:r w:rsidR="009460DD">
        <w:t xml:space="preserve">ovog </w:t>
      </w:r>
      <w:r w:rsidR="00427661">
        <w:t xml:space="preserve"> tračnog sustava</w:t>
      </w:r>
      <w:r w:rsidR="00291935">
        <w:t xml:space="preserve"> najveća je razlika, te baš tak</w:t>
      </w:r>
      <w:r w:rsidR="00427661">
        <w:t xml:space="preserve">va konstrukcija </w:t>
      </w:r>
      <w:r w:rsidR="00291935">
        <w:t>omogućuje upotrebu ploče rađene na CNC-u, kao što je bilo planirano u prvoj verziji rada.</w:t>
      </w:r>
      <w:r>
        <w:t xml:space="preserve"> </w:t>
      </w:r>
      <w:r w:rsidR="00291935">
        <w:t>Vagoni</w:t>
      </w:r>
      <w:r w:rsidR="00664400">
        <w:t>,</w:t>
      </w:r>
      <w:r w:rsidR="00291935">
        <w:t xml:space="preserve"> bumperi </w:t>
      </w:r>
      <w:r w:rsidR="00664400">
        <w:t xml:space="preserve">i energy chain </w:t>
      </w:r>
      <w:r w:rsidR="00291935">
        <w:t xml:space="preserve">su praktički </w:t>
      </w:r>
      <w:r w:rsidR="00664400">
        <w:t xml:space="preserve">identični </w:t>
      </w:r>
      <w:r w:rsidR="00CD7461">
        <w:t>u</w:t>
      </w:r>
      <w:r w:rsidR="00291935">
        <w:t xml:space="preserve"> oba sustava</w:t>
      </w:r>
      <w:r w:rsidR="00CD7461">
        <w:t xml:space="preserve"> </w:t>
      </w:r>
      <w:r w:rsidR="00B27A20">
        <w:t>(</w:t>
      </w:r>
      <w:r w:rsidR="00CD7461">
        <w:t>razlike</w:t>
      </w:r>
      <w:r w:rsidR="00B27A20">
        <w:t xml:space="preserve"> u dimenzijama</w:t>
      </w:r>
      <w:r w:rsidR="00CD7461">
        <w:t>)</w:t>
      </w:r>
      <w:r w:rsidR="00664400">
        <w:t>.</w:t>
      </w:r>
    </w:p>
    <w:p w14:paraId="64DD291E" w14:textId="6139C045" w:rsidR="005B52F8" w:rsidRDefault="006E6590" w:rsidP="00D51B7F">
      <w:pPr>
        <w:pStyle w:val="Tekst0"/>
        <w:keepNext/>
        <w:jc w:val="center"/>
      </w:pPr>
      <w:r>
        <w:rPr>
          <w:noProof/>
        </w:rPr>
        <w:lastRenderedPageBreak/>
        <mc:AlternateContent>
          <mc:Choice Requires="wps">
            <w:drawing>
              <wp:anchor distT="0" distB="0" distL="114300" distR="114300" simplePos="0" relativeHeight="251807744" behindDoc="0" locked="0" layoutInCell="1" allowOverlap="1" wp14:anchorId="13316664" wp14:editId="7C3E5158">
                <wp:simplePos x="0" y="0"/>
                <wp:positionH relativeFrom="column">
                  <wp:posOffset>585470</wp:posOffset>
                </wp:positionH>
                <wp:positionV relativeFrom="paragraph">
                  <wp:posOffset>1630679</wp:posOffset>
                </wp:positionV>
                <wp:extent cx="219075" cy="127635"/>
                <wp:effectExtent l="0" t="38100" r="47625" b="24765"/>
                <wp:wrapNone/>
                <wp:docPr id="421" name="Straight Arrow Connector 421"/>
                <wp:cNvGraphicFramePr/>
                <a:graphic xmlns:a="http://schemas.openxmlformats.org/drawingml/2006/main">
                  <a:graphicData uri="http://schemas.microsoft.com/office/word/2010/wordprocessingShape">
                    <wps:wsp>
                      <wps:cNvCnPr/>
                      <wps:spPr>
                        <a:xfrm flipV="1">
                          <a:off x="0" y="0"/>
                          <a:ext cx="219075" cy="1276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B58D5E" id="_x0000_t32" coordsize="21600,21600" o:spt="32" o:oned="t" path="m,l21600,21600e" filled="f">
                <v:path arrowok="t" fillok="f" o:connecttype="none"/>
                <o:lock v:ext="edit" shapetype="t"/>
              </v:shapetype>
              <v:shape id="Straight Arrow Connector 421" o:spid="_x0000_s1026" type="#_x0000_t32" style="position:absolute;margin-left:46.1pt;margin-top:128.4pt;width:17.25pt;height:10.0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" strokecolor="black [3200]" strokeweight="1.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6A069521" wp14:editId="43C3621E">
                <wp:simplePos x="0" y="0"/>
                <wp:positionH relativeFrom="column">
                  <wp:posOffset>537846</wp:posOffset>
                </wp:positionH>
                <wp:positionV relativeFrom="paragraph">
                  <wp:posOffset>1872615</wp:posOffset>
                </wp:positionV>
                <wp:extent cx="514350" cy="434340"/>
                <wp:effectExtent l="0" t="0" r="76200" b="60960"/>
                <wp:wrapNone/>
                <wp:docPr id="420" name="Straight Arrow Connector 420"/>
                <wp:cNvGraphicFramePr/>
                <a:graphic xmlns:a="http://schemas.openxmlformats.org/drawingml/2006/main">
                  <a:graphicData uri="http://schemas.microsoft.com/office/word/2010/wordprocessingShape">
                    <wps:wsp>
                      <wps:cNvCnPr/>
                      <wps:spPr>
                        <a:xfrm>
                          <a:off x="0" y="0"/>
                          <a:ext cx="514350" cy="434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A97A8" id="Straight Arrow Connector 420" o:spid="_x0000_s1026" type="#_x0000_t32" style="position:absolute;margin-left:42.35pt;margin-top:147.45pt;width:40.5pt;height:34.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" strokecolor="black [3200]" strokeweight="1.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6F5C95F5" wp14:editId="3858D874">
                <wp:simplePos x="0" y="0"/>
                <wp:positionH relativeFrom="column">
                  <wp:posOffset>2419350</wp:posOffset>
                </wp:positionH>
                <wp:positionV relativeFrom="paragraph">
                  <wp:posOffset>6409690</wp:posOffset>
                </wp:positionV>
                <wp:extent cx="413385" cy="396240"/>
                <wp:effectExtent l="0" t="0" r="24765" b="22860"/>
                <wp:wrapNone/>
                <wp:docPr id="418" name="Oval 418"/>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911D3" id="Oval 418" o:spid="_x0000_s1026" style="position:absolute;margin-left:190.5pt;margin-top:504.7pt;width:32.55pt;height:31.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803648" behindDoc="0" locked="0" layoutInCell="1" allowOverlap="1" wp14:anchorId="51EEFBC7" wp14:editId="34DB2317">
                <wp:simplePos x="0" y="0"/>
                <wp:positionH relativeFrom="column">
                  <wp:posOffset>2539365</wp:posOffset>
                </wp:positionH>
                <wp:positionV relativeFrom="paragraph">
                  <wp:posOffset>6430010</wp:posOffset>
                </wp:positionV>
                <wp:extent cx="215660" cy="353647"/>
                <wp:effectExtent l="0" t="0" r="0" b="8890"/>
                <wp:wrapNone/>
                <wp:docPr id="419" name="Text Box 419"/>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12CA0" w14:textId="32C4DA8E" w:rsidR="006E6590" w:rsidRDefault="006E6590" w:rsidP="006E6590">
                            <w:r>
                              <w:t xml:space="preserve"> 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EFBC7" id="Text Box 419" o:spid="_x0000_s1047" type="#_x0000_t202" style="position:absolute;left:0;text-align:left;margin-left:199.95pt;margin-top:506.3pt;width:17pt;height:27.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" filled="f" stroked="f" strokeweight="1pt">
                <v:textbox inset="0,0,0,0">
                  <w:txbxContent>
                    <w:p w14:paraId="74C12CA0" w14:textId="32C4DA8E" w:rsidR="006E6590" w:rsidRDefault="006E6590" w:rsidP="006E6590">
                      <w:r>
                        <w:t xml:space="preserve"> </w:t>
                      </w:r>
                      <w:r>
                        <w:t>7.</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2C4A71EC" wp14:editId="35C57FB6">
                <wp:simplePos x="0" y="0"/>
                <wp:positionH relativeFrom="column">
                  <wp:posOffset>1108710</wp:posOffset>
                </wp:positionH>
                <wp:positionV relativeFrom="paragraph">
                  <wp:posOffset>5723890</wp:posOffset>
                </wp:positionV>
                <wp:extent cx="413385" cy="396240"/>
                <wp:effectExtent l="0" t="0" r="24765" b="22860"/>
                <wp:wrapNone/>
                <wp:docPr id="353" name="Oval 353"/>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0B350" id="Oval 353" o:spid="_x0000_s1026" style="position:absolute;margin-left:87.3pt;margin-top:450.7pt;width:32.55pt;height:31.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800576" behindDoc="0" locked="0" layoutInCell="1" allowOverlap="1" wp14:anchorId="2BFBCC3E" wp14:editId="19F060FD">
                <wp:simplePos x="0" y="0"/>
                <wp:positionH relativeFrom="column">
                  <wp:posOffset>1228725</wp:posOffset>
                </wp:positionH>
                <wp:positionV relativeFrom="paragraph">
                  <wp:posOffset>5744210</wp:posOffset>
                </wp:positionV>
                <wp:extent cx="215660" cy="353647"/>
                <wp:effectExtent l="0" t="0" r="0" b="8890"/>
                <wp:wrapNone/>
                <wp:docPr id="417" name="Text Box 417"/>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078CC" w14:textId="569678A7" w:rsidR="006E6590" w:rsidRDefault="006E6590" w:rsidP="006E6590">
                            <w:r>
                              <w:t xml:space="preserve"> 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BCC3E" id="Text Box 417" o:spid="_x0000_s1048" type="#_x0000_t202" style="position:absolute;left:0;text-align:left;margin-left:96.75pt;margin-top:452.3pt;width:17pt;height:27.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" filled="f" stroked="f" strokeweight="1pt">
                <v:textbox inset="0,0,0,0">
                  <w:txbxContent>
                    <w:p w14:paraId="038078CC" w14:textId="569678A7" w:rsidR="006E6590" w:rsidRDefault="006E6590" w:rsidP="006E6590">
                      <w:r>
                        <w:t xml:space="preserve"> </w:t>
                      </w:r>
                      <w:r>
                        <w:t>6.</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250757EE" wp14:editId="11D06A08">
                <wp:simplePos x="0" y="0"/>
                <wp:positionH relativeFrom="column">
                  <wp:posOffset>1318260</wp:posOffset>
                </wp:positionH>
                <wp:positionV relativeFrom="paragraph">
                  <wp:posOffset>6666865</wp:posOffset>
                </wp:positionV>
                <wp:extent cx="413385" cy="396240"/>
                <wp:effectExtent l="0" t="0" r="24765" b="22860"/>
                <wp:wrapNone/>
                <wp:docPr id="27" name="Oval 27"/>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80512" id="Oval 27" o:spid="_x0000_s1026" style="position:absolute;margin-left:103.8pt;margin-top:524.95pt;width:32.55pt;height:3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97504" behindDoc="0" locked="0" layoutInCell="1" allowOverlap="1" wp14:anchorId="108EE0DD" wp14:editId="548F2021">
                <wp:simplePos x="0" y="0"/>
                <wp:positionH relativeFrom="column">
                  <wp:posOffset>1438275</wp:posOffset>
                </wp:positionH>
                <wp:positionV relativeFrom="paragraph">
                  <wp:posOffset>6687185</wp:posOffset>
                </wp:positionV>
                <wp:extent cx="215660" cy="353647"/>
                <wp:effectExtent l="0" t="0" r="0" b="8890"/>
                <wp:wrapNone/>
                <wp:docPr id="31" name="Text Box 31"/>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B60BB" w14:textId="279CC099" w:rsidR="006E6590" w:rsidRDefault="006E6590" w:rsidP="006E6590">
                            <w: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E0DD" id="Text Box 31" o:spid="_x0000_s1049" type="#_x0000_t202" style="position:absolute;left:0;text-align:left;margin-left:113.25pt;margin-top:526.55pt;width:17pt;height:2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" filled="f" stroked="f" strokeweight="1pt">
                <v:textbox inset="0,0,0,0">
                  <w:txbxContent>
                    <w:p w14:paraId="224B60BB" w14:textId="279CC099" w:rsidR="006E6590" w:rsidRDefault="006E6590" w:rsidP="006E6590">
                      <w:r>
                        <w:t xml:space="preserve"> </w:t>
                      </w:r>
                      <w: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5700F522" wp14:editId="4ABBD0F0">
                <wp:simplePos x="0" y="0"/>
                <wp:positionH relativeFrom="column">
                  <wp:posOffset>3958590</wp:posOffset>
                </wp:positionH>
                <wp:positionV relativeFrom="paragraph">
                  <wp:posOffset>6191885</wp:posOffset>
                </wp:positionV>
                <wp:extent cx="215265" cy="353060"/>
                <wp:effectExtent l="0" t="0" r="0" b="8890"/>
                <wp:wrapNone/>
                <wp:docPr id="26" name="Text Box 26"/>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BA1F8" w14:textId="77777777" w:rsidR="006E6590" w:rsidRDefault="006E6590" w:rsidP="006E6590">
                            <w: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0F522" id="Text Box 26" o:spid="_x0000_s1050" type="#_x0000_t202" style="position:absolute;left:0;text-align:left;margin-left:311.7pt;margin-top:487.55pt;width:16.95pt;height:2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vldAIAAEIFAAAOAAAAZHJzL2Uyb0RvYy54bWysVE1v2zAMvQ/YfxB0X+2kSzEEdYosRYcB&#10;RVssHXpWZKk2IIsapcTOfv0o+SNbW+wwLAeHoshH8pHU5VXXGHZQ6GuwBZ+d5ZwpK6Gs7XPBvz/e&#10;fPjE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" filled="f" stroked="f" strokeweight="1pt">
                <v:textbox inset="0,0,0,0">
                  <w:txbxContent>
                    <w:p w14:paraId="58FBA1F8" w14:textId="77777777" w:rsidR="006E6590" w:rsidRDefault="006E6590" w:rsidP="006E6590">
                      <w:r>
                        <w:t xml:space="preserve"> </w:t>
                      </w:r>
                      <w:r>
                        <w:t>4.</w:t>
                      </w:r>
                    </w:p>
                  </w:txbxContent>
                </v:textbox>
              </v:shape>
            </w:pict>
          </mc:Fallback>
        </mc:AlternateContent>
      </w:r>
      <w:r>
        <w:rPr>
          <w:noProof/>
        </w:rPr>
        <mc:AlternateContent>
          <mc:Choice Requires="wps">
            <w:drawing>
              <wp:anchor distT="0" distB="0" distL="114300" distR="114300" simplePos="0" relativeHeight="251793408" behindDoc="0" locked="0" layoutInCell="1" allowOverlap="1" wp14:anchorId="0922CBBB" wp14:editId="30665C4E">
                <wp:simplePos x="0" y="0"/>
                <wp:positionH relativeFrom="column">
                  <wp:posOffset>3838575</wp:posOffset>
                </wp:positionH>
                <wp:positionV relativeFrom="paragraph">
                  <wp:posOffset>6171565</wp:posOffset>
                </wp:positionV>
                <wp:extent cx="413385" cy="396240"/>
                <wp:effectExtent l="0" t="0" r="24765" b="22860"/>
                <wp:wrapNone/>
                <wp:docPr id="20" name="Oval 20"/>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4ED4F" id="Oval 20" o:spid="_x0000_s1026" style="position:absolute;margin-left:302.25pt;margin-top:485.95pt;width:32.55pt;height:31.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91360" behindDoc="0" locked="0" layoutInCell="1" allowOverlap="1" wp14:anchorId="6A3A15E6" wp14:editId="78C92E21">
                <wp:simplePos x="0" y="0"/>
                <wp:positionH relativeFrom="column">
                  <wp:posOffset>1767840</wp:posOffset>
                </wp:positionH>
                <wp:positionV relativeFrom="paragraph">
                  <wp:posOffset>5144135</wp:posOffset>
                </wp:positionV>
                <wp:extent cx="215265" cy="353060"/>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3679" w14:textId="0152E791" w:rsidR="006E6590" w:rsidRDefault="006E6590" w:rsidP="006E6590">
                            <w: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A15E6" id="Text Box 18" o:spid="_x0000_s1051" type="#_x0000_t202" style="position:absolute;left:0;text-align:left;margin-left:139.2pt;margin-top:405.05pt;width:16.95pt;height:27.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" filled="f" stroked="f" strokeweight="1pt">
                <v:textbox inset="0,0,0,0">
                  <w:txbxContent>
                    <w:p w14:paraId="210E3679" w14:textId="0152E791" w:rsidR="006E6590" w:rsidRDefault="006E6590" w:rsidP="006E6590">
                      <w:r>
                        <w:t xml:space="preserve"> </w:t>
                      </w:r>
                      <w:r>
                        <w:t>3.</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4F5C1FA1" wp14:editId="71D2E883">
                <wp:simplePos x="0" y="0"/>
                <wp:positionH relativeFrom="column">
                  <wp:posOffset>1647825</wp:posOffset>
                </wp:positionH>
                <wp:positionV relativeFrom="paragraph">
                  <wp:posOffset>5123815</wp:posOffset>
                </wp:positionV>
                <wp:extent cx="413385" cy="396240"/>
                <wp:effectExtent l="0" t="0" r="24765" b="22860"/>
                <wp:wrapNone/>
                <wp:docPr id="17" name="Oval 17"/>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687FF" id="Oval 17" o:spid="_x0000_s1026" style="position:absolute;margin-left:129.75pt;margin-top:403.45pt;width:32.55pt;height:3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88288" behindDoc="0" locked="0" layoutInCell="1" allowOverlap="1" wp14:anchorId="66739285" wp14:editId="312CDC5A">
                <wp:simplePos x="0" y="0"/>
                <wp:positionH relativeFrom="column">
                  <wp:posOffset>3406140</wp:posOffset>
                </wp:positionH>
                <wp:positionV relativeFrom="paragraph">
                  <wp:posOffset>4448810</wp:posOffset>
                </wp:positionV>
                <wp:extent cx="215265" cy="353060"/>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DEF2A1" w14:textId="76FA8A3A" w:rsidR="006E6590" w:rsidRDefault="006E6590" w:rsidP="006E6590">
                            <w: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39285" id="Text Box 16" o:spid="_x0000_s1052" type="#_x0000_t202" style="position:absolute;left:0;text-align:left;margin-left:268.2pt;margin-top:350.3pt;width:16.95pt;height:2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" filled="f" stroked="f" strokeweight="1pt">
                <v:textbox inset="0,0,0,0">
                  <w:txbxContent>
                    <w:p w14:paraId="06DEF2A1" w14:textId="76FA8A3A" w:rsidR="006E6590" w:rsidRDefault="006E6590" w:rsidP="006E6590">
                      <w:r>
                        <w:t xml:space="preserve"> </w:t>
                      </w:r>
                      <w:r>
                        <w:t>2.</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23656989" wp14:editId="6C10B7E4">
                <wp:simplePos x="0" y="0"/>
                <wp:positionH relativeFrom="column">
                  <wp:posOffset>3286125</wp:posOffset>
                </wp:positionH>
                <wp:positionV relativeFrom="paragraph">
                  <wp:posOffset>4428490</wp:posOffset>
                </wp:positionV>
                <wp:extent cx="413385" cy="396240"/>
                <wp:effectExtent l="0" t="0" r="24765" b="22860"/>
                <wp:wrapNone/>
                <wp:docPr id="15" name="Oval 15"/>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6864A6" id="Oval 15" o:spid="_x0000_s1026" style="position:absolute;margin-left:258.75pt;margin-top:348.7pt;width:32.55pt;height:31.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85216" behindDoc="0" locked="0" layoutInCell="1" allowOverlap="1" wp14:anchorId="48DA8BE0" wp14:editId="2FDE869D">
                <wp:simplePos x="0" y="0"/>
                <wp:positionH relativeFrom="column">
                  <wp:posOffset>4625340</wp:posOffset>
                </wp:positionH>
                <wp:positionV relativeFrom="paragraph">
                  <wp:posOffset>4410710</wp:posOffset>
                </wp:positionV>
                <wp:extent cx="215265" cy="353060"/>
                <wp:effectExtent l="0" t="0" r="0" b="8890"/>
                <wp:wrapNone/>
                <wp:docPr id="14" name="Text Box 14"/>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22300" w14:textId="6D5FC050" w:rsidR="006E6590" w:rsidRDefault="006E6590" w:rsidP="006E6590">
                            <w: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8BE0" id="Text Box 14" o:spid="_x0000_s1053" type="#_x0000_t202" style="position:absolute;left:0;text-align:left;margin-left:364.2pt;margin-top:347.3pt;width:16.95pt;height:27.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wRbdAIAAEIFAAAOAAAAZHJzL2Uyb0RvYy54bWysVE1v2zAMvQ/YfxB0X+2kSDcEdYosRYcB&#10;RVssHXpWZKk2IIsapcTOfv0o+SNbW+wwLAeHoshH8pHU5VXXGHZQ6GuwBZ+d5ZwpK6Gs7XPBvz/e&#10;fPjE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" filled="f" stroked="f" strokeweight="1pt">
                <v:textbox inset="0,0,0,0">
                  <w:txbxContent>
                    <w:p w14:paraId="37522300" w14:textId="6D5FC050" w:rsidR="006E6590" w:rsidRDefault="006E6590" w:rsidP="006E6590">
                      <w:r>
                        <w:t xml:space="preserve"> </w:t>
                      </w:r>
                      <w:r>
                        <w:t>1.</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38699B88" wp14:editId="62CE99CC">
                <wp:simplePos x="0" y="0"/>
                <wp:positionH relativeFrom="column">
                  <wp:posOffset>4505325</wp:posOffset>
                </wp:positionH>
                <wp:positionV relativeFrom="paragraph">
                  <wp:posOffset>4390390</wp:posOffset>
                </wp:positionV>
                <wp:extent cx="413385" cy="396240"/>
                <wp:effectExtent l="0" t="0" r="24765" b="22860"/>
                <wp:wrapNone/>
                <wp:docPr id="11" name="Oval 11"/>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FC640" id="Oval 11" o:spid="_x0000_s1026" style="position:absolute;margin-left:354.75pt;margin-top:345.7pt;width:32.55pt;height:3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782144" behindDoc="0" locked="0" layoutInCell="1" allowOverlap="1" wp14:anchorId="19F0FD25" wp14:editId="5A62E556">
                <wp:simplePos x="0" y="0"/>
                <wp:positionH relativeFrom="column">
                  <wp:posOffset>4059555</wp:posOffset>
                </wp:positionH>
                <wp:positionV relativeFrom="paragraph">
                  <wp:posOffset>2286635</wp:posOffset>
                </wp:positionV>
                <wp:extent cx="215265" cy="353060"/>
                <wp:effectExtent l="0" t="0" r="0" b="8890"/>
                <wp:wrapNone/>
                <wp:docPr id="7" name="Text Box 7"/>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5201E" w14:textId="6C80219E" w:rsidR="006E6590" w:rsidRDefault="006E6590" w:rsidP="006E6590">
                            <w:r>
                              <w:t xml:space="preserve"> 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0FD25" id="Text Box 7" o:spid="_x0000_s1054" type="#_x0000_t202" style="position:absolute;left:0;text-align:left;margin-left:319.65pt;margin-top:180.05pt;width:16.95pt;height:27.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" filled="f" stroked="f" strokeweight="1pt">
                <v:textbox inset="0,0,0,0">
                  <w:txbxContent>
                    <w:p w14:paraId="1815201E" w14:textId="6C80219E" w:rsidR="006E6590" w:rsidRDefault="006E6590" w:rsidP="006E6590">
                      <w:r>
                        <w:t xml:space="preserve"> </w:t>
                      </w:r>
                      <w:r>
                        <w:t>7.</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70106BD6" wp14:editId="4EB62373">
                <wp:simplePos x="0" y="0"/>
                <wp:positionH relativeFrom="column">
                  <wp:posOffset>3962400</wp:posOffset>
                </wp:positionH>
                <wp:positionV relativeFrom="paragraph">
                  <wp:posOffset>2275840</wp:posOffset>
                </wp:positionV>
                <wp:extent cx="413385" cy="396240"/>
                <wp:effectExtent l="0" t="0" r="24765" b="22860"/>
                <wp:wrapNone/>
                <wp:docPr id="1" name="Oval 1"/>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F5111" id="Oval 1" o:spid="_x0000_s1026" style="position:absolute;margin-left:312pt;margin-top:179.2pt;width:32.55pt;height:31.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" fillcolor="#5b9bd5 [3204]" strokecolor="#1f4d78 [1604]" strokeweight="1pt">
                <v:fill opacity="32896f"/>
                <v:stroke joinstyle="miter"/>
              </v:oval>
            </w:pict>
          </mc:Fallback>
        </mc:AlternateContent>
      </w:r>
      <w:r w:rsidR="00A84A31">
        <w:rPr>
          <w:noProof/>
        </w:rPr>
        <mc:AlternateContent>
          <mc:Choice Requires="wps">
            <w:drawing>
              <wp:anchor distT="0" distB="0" distL="114300" distR="114300" simplePos="0" relativeHeight="251779072" behindDoc="0" locked="0" layoutInCell="1" allowOverlap="1" wp14:anchorId="62DD2217" wp14:editId="2B8554CA">
                <wp:simplePos x="0" y="0"/>
                <wp:positionH relativeFrom="column">
                  <wp:posOffset>1933575</wp:posOffset>
                </wp:positionH>
                <wp:positionV relativeFrom="paragraph">
                  <wp:posOffset>2387600</wp:posOffset>
                </wp:positionV>
                <wp:extent cx="215265" cy="353060"/>
                <wp:effectExtent l="0" t="0" r="0" b="8890"/>
                <wp:wrapNone/>
                <wp:docPr id="416" name="Text Box 416"/>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B51AA" w14:textId="3A666FD8" w:rsidR="00A84A31" w:rsidRDefault="00A84A31" w:rsidP="00A84A31">
                            <w:r>
                              <w:t xml:space="preserve"> </w:t>
                            </w:r>
                            <w:r w:rsidR="006E6590">
                              <w:t>5</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D2217" id="Text Box 416" o:spid="_x0000_s1055" type="#_x0000_t202" style="position:absolute;left:0;text-align:left;margin-left:152.25pt;margin-top:188pt;width:16.95pt;height:2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0bdAIAAEIFAAAOAAAAZHJzL2Uyb0RvYy54bWysVE1v2zAMvQ/YfxB0X+2kSLEFdYosRYcB&#10;RVssHXpWZKk2IIsapcTOfv0o+SNbW+wwLAeHoshH8pHU5VXXGHZQ6GuwBZ+d5ZwpK6Gs7XPBvz/e&#10;fPjI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" filled="f" stroked="f" strokeweight="1pt">
                <v:textbox inset="0,0,0,0">
                  <w:txbxContent>
                    <w:p w14:paraId="2A5B51AA" w14:textId="3A666FD8" w:rsidR="00A84A31" w:rsidRDefault="00A84A31" w:rsidP="00A84A31">
                      <w:r>
                        <w:t xml:space="preserve"> </w:t>
                      </w:r>
                      <w:r w:rsidR="006E6590">
                        <w:t>5</w:t>
                      </w:r>
                      <w:r>
                        <w:t>.</w:t>
                      </w:r>
                    </w:p>
                  </w:txbxContent>
                </v:textbox>
              </v:shape>
            </w:pict>
          </mc:Fallback>
        </mc:AlternateContent>
      </w:r>
      <w:r w:rsidR="00A84A31">
        <w:rPr>
          <w:noProof/>
        </w:rPr>
        <mc:AlternateContent>
          <mc:Choice Requires="wps">
            <w:drawing>
              <wp:anchor distT="0" distB="0" distL="114300" distR="114300" simplePos="0" relativeHeight="251778048" behindDoc="0" locked="0" layoutInCell="1" allowOverlap="1" wp14:anchorId="17BFE3F0" wp14:editId="44575844">
                <wp:simplePos x="0" y="0"/>
                <wp:positionH relativeFrom="column">
                  <wp:posOffset>1836420</wp:posOffset>
                </wp:positionH>
                <wp:positionV relativeFrom="paragraph">
                  <wp:posOffset>2376805</wp:posOffset>
                </wp:positionV>
                <wp:extent cx="413385" cy="396240"/>
                <wp:effectExtent l="0" t="0" r="24765" b="22860"/>
                <wp:wrapNone/>
                <wp:docPr id="223" name="Oval 223"/>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73E14" id="Oval 223" o:spid="_x0000_s1026" style="position:absolute;margin-left:144.6pt;margin-top:187.15pt;width:32.55pt;height:3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" fillcolor="#5b9bd5 [3204]" strokecolor="#1f4d78 [1604]" strokeweight="1pt">
                <v:fill opacity="32896f"/>
                <v:stroke joinstyle="miter"/>
              </v:oval>
            </w:pict>
          </mc:Fallback>
        </mc:AlternateContent>
      </w:r>
      <w:r w:rsidR="00A84A31">
        <w:rPr>
          <w:noProof/>
        </w:rPr>
        <mc:AlternateContent>
          <mc:Choice Requires="wps">
            <w:drawing>
              <wp:anchor distT="0" distB="0" distL="114300" distR="114300" simplePos="0" relativeHeight="251776000" behindDoc="0" locked="0" layoutInCell="1" allowOverlap="1" wp14:anchorId="22B39CA7" wp14:editId="0EFA1098">
                <wp:simplePos x="0" y="0"/>
                <wp:positionH relativeFrom="column">
                  <wp:posOffset>333375</wp:posOffset>
                </wp:positionH>
                <wp:positionV relativeFrom="paragraph">
                  <wp:posOffset>1557020</wp:posOffset>
                </wp:positionV>
                <wp:extent cx="215265" cy="353060"/>
                <wp:effectExtent l="0" t="0" r="0" b="8890"/>
                <wp:wrapNone/>
                <wp:docPr id="222" name="Text Box 222"/>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7105E2" w14:textId="7C83C3E0" w:rsidR="00A84A31" w:rsidRDefault="00A84A31" w:rsidP="00A84A31">
                            <w:r>
                              <w:t xml:space="preserve"> </w:t>
                            </w:r>
                            <w:r w:rsidR="006E6590">
                              <w:t>6</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9CA7" id="Text Box 222" o:spid="_x0000_s1056" type="#_x0000_t202" style="position:absolute;left:0;text-align:left;margin-left:26.25pt;margin-top:122.6pt;width:16.95pt;height:27.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" filled="f" stroked="f" strokeweight="1pt">
                <v:textbox inset="0,0,0,0">
                  <w:txbxContent>
                    <w:p w14:paraId="6F7105E2" w14:textId="7C83C3E0" w:rsidR="00A84A31" w:rsidRDefault="00A84A31" w:rsidP="00A84A31">
                      <w:r>
                        <w:t xml:space="preserve"> </w:t>
                      </w:r>
                      <w:r w:rsidR="006E6590">
                        <w:t>6</w:t>
                      </w:r>
                      <w:r>
                        <w:t>.</w:t>
                      </w:r>
                    </w:p>
                  </w:txbxContent>
                </v:textbox>
              </v:shape>
            </w:pict>
          </mc:Fallback>
        </mc:AlternateContent>
      </w:r>
      <w:r w:rsidR="00A84A31">
        <w:rPr>
          <w:noProof/>
        </w:rPr>
        <mc:AlternateContent>
          <mc:Choice Requires="wps">
            <w:drawing>
              <wp:anchor distT="0" distB="0" distL="114300" distR="114300" simplePos="0" relativeHeight="251774976" behindDoc="0" locked="0" layoutInCell="1" allowOverlap="1" wp14:anchorId="47E95028" wp14:editId="5A2F0009">
                <wp:simplePos x="0" y="0"/>
                <wp:positionH relativeFrom="column">
                  <wp:posOffset>236220</wp:posOffset>
                </wp:positionH>
                <wp:positionV relativeFrom="paragraph">
                  <wp:posOffset>1546225</wp:posOffset>
                </wp:positionV>
                <wp:extent cx="413385" cy="396240"/>
                <wp:effectExtent l="0" t="0" r="24765" b="22860"/>
                <wp:wrapNone/>
                <wp:docPr id="221" name="Oval 221"/>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5FE8F" id="Oval 221" o:spid="_x0000_s1026" style="position:absolute;margin-left:18.6pt;margin-top:121.75pt;width:32.55pt;height:31.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" fillcolor="#5b9bd5 [3204]" strokecolor="#1f4d78 [1604]" strokeweight="1pt">
                <v:fill opacity="32896f"/>
                <v:stroke joinstyle="miter"/>
              </v:oval>
            </w:pict>
          </mc:Fallback>
        </mc:AlternateContent>
      </w:r>
      <w:r w:rsidR="00A84A31">
        <w:rPr>
          <w:noProof/>
        </w:rPr>
        <mc:AlternateContent>
          <mc:Choice Requires="wps">
            <w:drawing>
              <wp:anchor distT="0" distB="0" distL="114300" distR="114300" simplePos="0" relativeHeight="251771904" behindDoc="0" locked="0" layoutInCell="1" allowOverlap="1" wp14:anchorId="0C6AE91C" wp14:editId="39579161">
                <wp:simplePos x="0" y="0"/>
                <wp:positionH relativeFrom="column">
                  <wp:posOffset>1280160</wp:posOffset>
                </wp:positionH>
                <wp:positionV relativeFrom="paragraph">
                  <wp:posOffset>1033145</wp:posOffset>
                </wp:positionV>
                <wp:extent cx="413385" cy="396240"/>
                <wp:effectExtent l="0" t="0" r="24765" b="22860"/>
                <wp:wrapNone/>
                <wp:docPr id="219" name="Oval 219"/>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A5677" id="Oval 219" o:spid="_x0000_s1026" style="position:absolute;margin-left:100.8pt;margin-top:81.35pt;width:32.55pt;height:31.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" fillcolor="#5b9bd5 [3204]" strokecolor="#1f4d78 [1604]" strokeweight="1pt">
                <v:fill opacity="32896f"/>
                <v:stroke joinstyle="miter"/>
              </v:oval>
            </w:pict>
          </mc:Fallback>
        </mc:AlternateContent>
      </w:r>
      <w:r w:rsidR="00A84A31">
        <w:rPr>
          <w:noProof/>
        </w:rPr>
        <mc:AlternateContent>
          <mc:Choice Requires="wps">
            <w:drawing>
              <wp:anchor distT="0" distB="0" distL="114300" distR="114300" simplePos="0" relativeHeight="251772928" behindDoc="0" locked="0" layoutInCell="1" allowOverlap="1" wp14:anchorId="7A05B3E7" wp14:editId="56D15FDD">
                <wp:simplePos x="0" y="0"/>
                <wp:positionH relativeFrom="column">
                  <wp:posOffset>1377315</wp:posOffset>
                </wp:positionH>
                <wp:positionV relativeFrom="paragraph">
                  <wp:posOffset>1043940</wp:posOffset>
                </wp:positionV>
                <wp:extent cx="215660" cy="353647"/>
                <wp:effectExtent l="0" t="0" r="0" b="8890"/>
                <wp:wrapNone/>
                <wp:docPr id="220" name="Text Box 220"/>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5832F" w14:textId="2CF8E410" w:rsidR="00A84A31" w:rsidRDefault="00A84A31" w:rsidP="00A84A31">
                            <w:r>
                              <w:t xml:space="preserve"> </w:t>
                            </w:r>
                            <w:r w:rsidR="006E6590">
                              <w:t>3</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5B3E7" id="Text Box 220" o:spid="_x0000_s1057" type="#_x0000_t202" style="position:absolute;left:0;text-align:left;margin-left:108.45pt;margin-top:82.2pt;width:17pt;height:27.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" filled="f" stroked="f" strokeweight="1pt">
                <v:textbox inset="0,0,0,0">
                  <w:txbxContent>
                    <w:p w14:paraId="6C85832F" w14:textId="2CF8E410" w:rsidR="00A84A31" w:rsidRDefault="00A84A31" w:rsidP="00A84A31">
                      <w:r>
                        <w:t xml:space="preserve"> </w:t>
                      </w:r>
                      <w:r w:rsidR="006E6590">
                        <w:t>3</w:t>
                      </w:r>
                      <w:r>
                        <w:t>.</w:t>
                      </w:r>
                    </w:p>
                  </w:txbxContent>
                </v:textbox>
              </v:shape>
            </w:pict>
          </mc:Fallback>
        </mc:AlternateContent>
      </w:r>
      <w:r w:rsidR="00A84A31">
        <w:rPr>
          <w:noProof/>
        </w:rPr>
        <mc:AlternateContent>
          <mc:Choice Requires="wps">
            <w:drawing>
              <wp:anchor distT="0" distB="0" distL="114300" distR="114300" simplePos="0" relativeHeight="251768832" behindDoc="0" locked="0" layoutInCell="1" allowOverlap="1" wp14:anchorId="22645C5C" wp14:editId="771144B3">
                <wp:simplePos x="0" y="0"/>
                <wp:positionH relativeFrom="column">
                  <wp:posOffset>2164080</wp:posOffset>
                </wp:positionH>
                <wp:positionV relativeFrom="paragraph">
                  <wp:posOffset>677545</wp:posOffset>
                </wp:positionV>
                <wp:extent cx="413385" cy="396240"/>
                <wp:effectExtent l="0" t="0" r="24765" b="22860"/>
                <wp:wrapNone/>
                <wp:docPr id="216" name="Oval 216"/>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17992" id="Oval 216" o:spid="_x0000_s1026" style="position:absolute;margin-left:170.4pt;margin-top:53.35pt;width:32.55pt;height:3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" fillcolor="#5b9bd5 [3204]" strokecolor="#1f4d78 [1604]" strokeweight="1pt">
                <v:fill opacity="32896f"/>
                <v:stroke joinstyle="miter"/>
              </v:oval>
            </w:pict>
          </mc:Fallback>
        </mc:AlternateContent>
      </w:r>
      <w:r w:rsidR="00A84A31">
        <w:rPr>
          <w:noProof/>
        </w:rPr>
        <mc:AlternateContent>
          <mc:Choice Requires="wps">
            <w:drawing>
              <wp:anchor distT="0" distB="0" distL="114300" distR="114300" simplePos="0" relativeHeight="251769856" behindDoc="0" locked="0" layoutInCell="1" allowOverlap="1" wp14:anchorId="21C010C5" wp14:editId="01BAD1DA">
                <wp:simplePos x="0" y="0"/>
                <wp:positionH relativeFrom="column">
                  <wp:posOffset>2261235</wp:posOffset>
                </wp:positionH>
                <wp:positionV relativeFrom="paragraph">
                  <wp:posOffset>688340</wp:posOffset>
                </wp:positionV>
                <wp:extent cx="215660" cy="353647"/>
                <wp:effectExtent l="0" t="0" r="0" b="8890"/>
                <wp:wrapNone/>
                <wp:docPr id="218" name="Text Box 218"/>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462CA" w14:textId="18A63F65" w:rsidR="00A84A31" w:rsidRDefault="00A84A31" w:rsidP="00A84A31">
                            <w:r>
                              <w:t xml:space="preserve"> </w:t>
                            </w:r>
                            <w:r w:rsidR="006E6590">
                              <w:t>2</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010C5" id="Text Box 218" o:spid="_x0000_s1058" type="#_x0000_t202" style="position:absolute;left:0;text-align:left;margin-left:178.05pt;margin-top:54.2pt;width:17pt;height:27.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" filled="f" stroked="f" strokeweight="1pt">
                <v:textbox inset="0,0,0,0">
                  <w:txbxContent>
                    <w:p w14:paraId="5D9462CA" w14:textId="18A63F65" w:rsidR="00A84A31" w:rsidRDefault="00A84A31" w:rsidP="00A84A31">
                      <w:r>
                        <w:t xml:space="preserve"> </w:t>
                      </w:r>
                      <w:r w:rsidR="006E6590">
                        <w:t>2</w:t>
                      </w:r>
                      <w:r>
                        <w:t>.</w:t>
                      </w:r>
                    </w:p>
                  </w:txbxContent>
                </v:textbox>
              </v:shape>
            </w:pict>
          </mc:Fallback>
        </mc:AlternateContent>
      </w:r>
      <w:r w:rsidR="00A84A31">
        <w:rPr>
          <w:noProof/>
        </w:rPr>
        <mc:AlternateContent>
          <mc:Choice Requires="wps">
            <w:drawing>
              <wp:anchor distT="0" distB="0" distL="114300" distR="114300" simplePos="0" relativeHeight="251766784" behindDoc="0" locked="0" layoutInCell="1" allowOverlap="1" wp14:anchorId="62DCDC1D" wp14:editId="720FA75C">
                <wp:simplePos x="0" y="0"/>
                <wp:positionH relativeFrom="column">
                  <wp:posOffset>3000375</wp:posOffset>
                </wp:positionH>
                <wp:positionV relativeFrom="paragraph">
                  <wp:posOffset>1016000</wp:posOffset>
                </wp:positionV>
                <wp:extent cx="215265" cy="353060"/>
                <wp:effectExtent l="0" t="0" r="0" b="8890"/>
                <wp:wrapNone/>
                <wp:docPr id="215" name="Text Box 215"/>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21EDB" w14:textId="3BFA6DF3" w:rsidR="00A84A31" w:rsidRDefault="00A84A31" w:rsidP="00A84A31">
                            <w:r>
                              <w:t xml:space="preserve"> </w:t>
                            </w:r>
                            <w:r w:rsidR="006E6590">
                              <w:t>1</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CDC1D" id="Text Box 215" o:spid="_x0000_s1059" type="#_x0000_t202" style="position:absolute;left:0;text-align:left;margin-left:236.25pt;margin-top:80pt;width:16.95pt;height:27.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" filled="f" stroked="f" strokeweight="1pt">
                <v:textbox inset="0,0,0,0">
                  <w:txbxContent>
                    <w:p w14:paraId="50221EDB" w14:textId="3BFA6DF3" w:rsidR="00A84A31" w:rsidRDefault="00A84A31" w:rsidP="00A84A31">
                      <w:r>
                        <w:t xml:space="preserve"> </w:t>
                      </w:r>
                      <w:r w:rsidR="006E6590">
                        <w:t>1</w:t>
                      </w:r>
                      <w:r>
                        <w:t>.</w:t>
                      </w:r>
                    </w:p>
                  </w:txbxContent>
                </v:textbox>
              </v:shape>
            </w:pict>
          </mc:Fallback>
        </mc:AlternateContent>
      </w:r>
      <w:r w:rsidR="00A84A31">
        <w:rPr>
          <w:noProof/>
        </w:rPr>
        <mc:AlternateContent>
          <mc:Choice Requires="wps">
            <w:drawing>
              <wp:anchor distT="0" distB="0" distL="114300" distR="114300" simplePos="0" relativeHeight="251765760" behindDoc="0" locked="0" layoutInCell="1" allowOverlap="1" wp14:anchorId="5ED51695" wp14:editId="17D8976A">
                <wp:simplePos x="0" y="0"/>
                <wp:positionH relativeFrom="column">
                  <wp:posOffset>2903220</wp:posOffset>
                </wp:positionH>
                <wp:positionV relativeFrom="paragraph">
                  <wp:posOffset>1005205</wp:posOffset>
                </wp:positionV>
                <wp:extent cx="413385" cy="396240"/>
                <wp:effectExtent l="0" t="0" r="24765" b="22860"/>
                <wp:wrapNone/>
                <wp:docPr id="214" name="Oval 214"/>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7241D" id="Oval 214" o:spid="_x0000_s1026" style="position:absolute;margin-left:228.6pt;margin-top:79.15pt;width:32.55pt;height:31.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" fillcolor="#5b9bd5 [3204]" strokecolor="#1f4d78 [1604]" strokeweight="1pt">
                <v:fill opacity="32896f"/>
                <v:stroke joinstyle="miter"/>
              </v:oval>
            </w:pict>
          </mc:Fallback>
        </mc:AlternateContent>
      </w:r>
      <w:r w:rsidR="005B52F8">
        <w:rPr>
          <w:noProof/>
        </w:rPr>
        <w:drawing>
          <wp:inline distT="0" distB="0" distL="0" distR="0" wp14:anchorId="29F87CD8" wp14:editId="79EB5A13">
            <wp:extent cx="4335780" cy="2910840"/>
            <wp:effectExtent l="0" t="0" r="7620" b="381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pic:nvPicPr>
                  <pic:blipFill rotWithShape="1">
                    <a:blip r:embed="rId35" cstate="print">
                      <a:extLst>
                        <a:ext uri="{28A0092B-C50C-407E-A947-70E740481C1C}">
                          <a14:useLocalDpi xmlns:a14="http://schemas.microsoft.com/office/drawing/2010/main" val="0"/>
                        </a:ext>
                      </a:extLst>
                    </a:blip>
                    <a:srcRect l="19184" t="14091" r="5534" b="48002"/>
                    <a:stretch/>
                  </pic:blipFill>
                  <pic:spPr bwMode="auto">
                    <a:xfrm>
                      <a:off x="0" y="0"/>
                      <a:ext cx="4335780" cy="2910840"/>
                    </a:xfrm>
                    <a:prstGeom prst="rect">
                      <a:avLst/>
                    </a:prstGeom>
                    <a:ln>
                      <a:noFill/>
                    </a:ln>
                    <a:extLst>
                      <a:ext uri="{53640926-AAD7-44D8-BBD7-CCE9431645EC}">
                        <a14:shadowObscured xmlns:a14="http://schemas.microsoft.com/office/drawing/2010/main"/>
                      </a:ext>
                    </a:extLst>
                  </pic:spPr>
                </pic:pic>
              </a:graphicData>
            </a:graphic>
          </wp:inline>
        </w:drawing>
      </w:r>
      <w:r w:rsidR="005B52F8">
        <w:rPr>
          <w:noProof/>
        </w:rPr>
        <w:drawing>
          <wp:inline distT="0" distB="0" distL="0" distR="0" wp14:anchorId="3237431D" wp14:editId="1C6A9F14">
            <wp:extent cx="4808220" cy="4229100"/>
            <wp:effectExtent l="0" t="0" r="0" b="0"/>
            <wp:docPr id="210" name="Picture 210"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miller&#10;&#10;Description automatically generated"/>
                    <pic:cNvPicPr/>
                  </pic:nvPicPr>
                  <pic:blipFill rotWithShape="1">
                    <a:blip r:embed="rId36" cstate="print">
                      <a:extLst>
                        <a:ext uri="{28A0092B-C50C-407E-A947-70E740481C1C}">
                          <a14:useLocalDpi xmlns:a14="http://schemas.microsoft.com/office/drawing/2010/main" val="0"/>
                        </a:ext>
                      </a:extLst>
                    </a:blip>
                    <a:srcRect l="6615" t="8632" r="9901" b="36295"/>
                    <a:stretch/>
                  </pic:blipFill>
                  <pic:spPr bwMode="auto">
                    <a:xfrm>
                      <a:off x="0" y="0"/>
                      <a:ext cx="4808220" cy="4229100"/>
                    </a:xfrm>
                    <a:prstGeom prst="rect">
                      <a:avLst/>
                    </a:prstGeom>
                    <a:ln>
                      <a:noFill/>
                    </a:ln>
                    <a:extLst>
                      <a:ext uri="{53640926-AAD7-44D8-BBD7-CCE9431645EC}">
                        <a14:shadowObscured xmlns:a14="http://schemas.microsoft.com/office/drawing/2010/main"/>
                      </a:ext>
                    </a:extLst>
                  </pic:spPr>
                </pic:pic>
              </a:graphicData>
            </a:graphic>
          </wp:inline>
        </w:drawing>
      </w:r>
    </w:p>
    <w:p w14:paraId="0330C9CC" w14:textId="77777777" w:rsidR="00D51B7F" w:rsidRDefault="00EA22D0" w:rsidP="00D51B7F">
      <w:pPr>
        <w:jc w:val="center"/>
      </w:pPr>
      <w:bookmarkStart w:id="147" w:name="_Toc114763958"/>
      <w:bookmarkStart w:id="148" w:name="_Toc114998377"/>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23</w:t>
      </w:r>
      <w:r w:rsidRPr="00460AD8">
        <w:rPr>
          <w:i/>
          <w:iCs/>
          <w:noProof/>
        </w:rPr>
        <w:fldChar w:fldCharType="end"/>
      </w:r>
      <w:r w:rsidR="00460AD8" w:rsidRPr="00460AD8">
        <w:rPr>
          <w:i/>
          <w:iCs/>
          <w:noProof/>
        </w:rPr>
        <w:t>.</w:t>
      </w:r>
      <w:r w:rsidRPr="00460AD8">
        <w:rPr>
          <w:i/>
          <w:iCs/>
        </w:rPr>
        <w:t xml:space="preserve"> </w:t>
      </w:r>
      <w:bookmarkEnd w:id="147"/>
      <w:r w:rsidR="00FB37AA">
        <w:rPr>
          <w:i/>
          <w:iCs/>
        </w:rPr>
        <w:t>Usporedba s industrijskim rješenjem</w:t>
      </w:r>
      <w:bookmarkEnd w:id="148"/>
      <w:r w:rsidR="00D51B7F">
        <w:rPr>
          <w:i/>
          <w:iCs/>
        </w:rPr>
        <w:t xml:space="preserve">. </w:t>
      </w:r>
      <w:r w:rsidR="00D51B7F" w:rsidRPr="00D51B7F">
        <w:rPr>
          <w:i/>
          <w:iCs/>
        </w:rPr>
        <w:t>1. – motor, 2. – reduktor, 3. – platforma, 4. – zupčasta letva, 5. – nosiva konstrukcija, 6. – vagoni na vodilicama, 7. – IGUS energy chain</w:t>
      </w:r>
    </w:p>
    <w:p w14:paraId="043CF267" w14:textId="01BA4019" w:rsidR="00547B28" w:rsidRPr="00460AD8" w:rsidRDefault="00547B28" w:rsidP="00EA22D0">
      <w:pPr>
        <w:pStyle w:val="Caption"/>
        <w:rPr>
          <w:i/>
          <w:iCs/>
        </w:rPr>
      </w:pPr>
    </w:p>
    <w:p w14:paraId="40BBD1CD" w14:textId="482329C5" w:rsidR="00547B28" w:rsidRDefault="00547B28">
      <w:pPr>
        <w:pStyle w:val="1NASLOV"/>
        <w:numPr>
          <w:ilvl w:val="0"/>
          <w:numId w:val="14"/>
        </w:numPr>
      </w:pPr>
      <w:bookmarkStart w:id="149" w:name="_Toc114661253"/>
      <w:bookmarkStart w:id="150" w:name="_Toc115076435"/>
      <w:r>
        <w:lastRenderedPageBreak/>
        <w:t>ELEKTRIČNE KOMPONENTE</w:t>
      </w:r>
      <w:bookmarkEnd w:id="149"/>
      <w:bookmarkEnd w:id="150"/>
    </w:p>
    <w:p w14:paraId="1F74DF3C" w14:textId="5A356E44" w:rsidR="003E39CB" w:rsidRDefault="00B31A15" w:rsidP="00547B28">
      <w:pPr>
        <w:pStyle w:val="Tekst0"/>
        <w:rPr>
          <w:noProof/>
        </w:rPr>
      </w:pPr>
      <w:r>
        <w:t xml:space="preserve">Drugi od tri glavna dijela rada </w:t>
      </w:r>
      <w:r w:rsidR="002D3DC2">
        <w:t xml:space="preserve">bio je ožičiti cijeli sustav i kontrolne komponente postaviti u električni ormar. </w:t>
      </w:r>
      <w:r w:rsidR="00415B6C">
        <w:rPr>
          <w:noProof/>
        </w:rPr>
        <w:t>Cijeli sustav se pogoni 230V AC struj</w:t>
      </w:r>
      <w:r w:rsidR="007C0185">
        <w:rPr>
          <w:noProof/>
        </w:rPr>
        <w:t>om</w:t>
      </w:r>
      <w:r w:rsidR="00415B6C">
        <w:rPr>
          <w:noProof/>
        </w:rPr>
        <w:t xml:space="preserve"> koja se dovodi iz glavne mreže lab</w:t>
      </w:r>
      <w:r w:rsidR="007C0185">
        <w:rPr>
          <w:noProof/>
        </w:rPr>
        <w:t>o</w:t>
      </w:r>
      <w:r w:rsidR="00415B6C">
        <w:rPr>
          <w:noProof/>
        </w:rPr>
        <w:t xml:space="preserve">ratorija. Taj napon se koristi za pogon </w:t>
      </w:r>
      <w:r w:rsidR="00AF3AA6">
        <w:rPr>
          <w:noProof/>
        </w:rPr>
        <w:t>frekvencijskog pretvarača</w:t>
      </w:r>
      <w:r w:rsidR="00415B6C">
        <w:rPr>
          <w:noProof/>
        </w:rPr>
        <w:t xml:space="preserve"> i </w:t>
      </w:r>
      <w:r w:rsidR="00AF3AA6">
        <w:rPr>
          <w:noProof/>
        </w:rPr>
        <w:t>DC napajanja, koje kasnije napaja PLC i HMI. PLC je spojen na frekvencijski pretvarač ethernet kabelom preko kojeg šalje uputstva za pokretanje motora. HMI je povezan na PLC i omogućuje direktnu kontrolu cijelim linearnim sustavom. Motor i njegov integr</w:t>
      </w:r>
      <w:r w:rsidR="00D85BAA">
        <w:rPr>
          <w:noProof/>
        </w:rPr>
        <w:t>i</w:t>
      </w:r>
      <w:r w:rsidR="00AF3AA6">
        <w:rPr>
          <w:noProof/>
        </w:rPr>
        <w:t>r</w:t>
      </w:r>
      <w:r w:rsidR="00D85BAA">
        <w:rPr>
          <w:noProof/>
        </w:rPr>
        <w:t>a</w:t>
      </w:r>
      <w:r w:rsidR="00AF3AA6">
        <w:rPr>
          <w:noProof/>
        </w:rPr>
        <w:t>ni</w:t>
      </w:r>
      <w:r w:rsidR="00CA4EAD">
        <w:rPr>
          <w:noProof/>
        </w:rPr>
        <w:t xml:space="preserve"> apsolutni</w:t>
      </w:r>
      <w:r w:rsidR="00AF3AA6">
        <w:rPr>
          <w:noProof/>
        </w:rPr>
        <w:t xml:space="preserve"> enkoder spojeni su na frekvencijski pretvarač  </w:t>
      </w:r>
      <w:r w:rsidR="00D326C3">
        <w:rPr>
          <w:noProof/>
        </w:rPr>
        <w:t>preko</w:t>
      </w:r>
      <w:r w:rsidR="00567A28">
        <w:rPr>
          <w:noProof/>
        </w:rPr>
        <w:t xml:space="preserve"> </w:t>
      </w:r>
      <w:r w:rsidR="00D326C3">
        <w:rPr>
          <w:noProof/>
        </w:rPr>
        <w:t xml:space="preserve">automatskog </w:t>
      </w:r>
      <w:r w:rsidR="00567A28">
        <w:rPr>
          <w:noProof/>
        </w:rPr>
        <w:t>osigurač</w:t>
      </w:r>
      <w:r w:rsidR="00D326C3">
        <w:rPr>
          <w:noProof/>
        </w:rPr>
        <w:t>a</w:t>
      </w:r>
      <w:r w:rsidR="00567A28">
        <w:rPr>
          <w:noProof/>
        </w:rPr>
        <w:t xml:space="preserve"> koji </w:t>
      </w:r>
      <w:r w:rsidR="00D326C3">
        <w:rPr>
          <w:noProof/>
        </w:rPr>
        <w:t xml:space="preserve">prekida dovod struje motoru u slučaju greške u radu. Cijeli sklop </w:t>
      </w:r>
      <w:r w:rsidR="008200E8">
        <w:rPr>
          <w:noProof/>
        </w:rPr>
        <w:t>prikazan</w:t>
      </w:r>
      <w:r w:rsidR="00315AB0">
        <w:rPr>
          <w:noProof/>
        </w:rPr>
        <w:t xml:space="preserve"> je </w:t>
      </w:r>
      <w:r w:rsidR="008200E8">
        <w:rPr>
          <w:noProof/>
        </w:rPr>
        <w:t>na sli</w:t>
      </w:r>
      <w:r w:rsidR="00315AB0">
        <w:rPr>
          <w:noProof/>
        </w:rPr>
        <w:t>ci</w:t>
      </w:r>
      <w:r w:rsidR="008200E8">
        <w:rPr>
          <w:noProof/>
        </w:rPr>
        <w:t xml:space="preserve"> ispod</w:t>
      </w:r>
      <w:r w:rsidR="00D51B7F">
        <w:rPr>
          <w:noProof/>
        </w:rPr>
        <w:t>.</w:t>
      </w:r>
    </w:p>
    <w:p w14:paraId="70034B8A" w14:textId="79A7ED99" w:rsidR="00905DDA" w:rsidRDefault="0034541E" w:rsidP="00905DDA">
      <w:pPr>
        <w:pStyle w:val="Tekst0"/>
        <w:keepNext/>
        <w:jc w:val="center"/>
      </w:pPr>
      <w:r>
        <w:rPr>
          <w:noProof/>
        </w:rPr>
        <mc:AlternateContent>
          <mc:Choice Requires="wps">
            <w:drawing>
              <wp:anchor distT="0" distB="0" distL="114300" distR="114300" simplePos="0" relativeHeight="251671552" behindDoc="0" locked="0" layoutInCell="1" allowOverlap="1" wp14:anchorId="6EE37050" wp14:editId="73EF70DC">
                <wp:simplePos x="0" y="0"/>
                <wp:positionH relativeFrom="column">
                  <wp:posOffset>2139315</wp:posOffset>
                </wp:positionH>
                <wp:positionV relativeFrom="paragraph">
                  <wp:posOffset>4191635</wp:posOffset>
                </wp:positionV>
                <wp:extent cx="413385" cy="396240"/>
                <wp:effectExtent l="0" t="0" r="24765" b="22860"/>
                <wp:wrapNone/>
                <wp:docPr id="371" name="Oval 371"/>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920B6" id="Oval 371" o:spid="_x0000_s1026" style="position:absolute;margin-left:168.45pt;margin-top:330.05pt;width:32.55pt;height:3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3371B613" wp14:editId="4202792C">
                <wp:simplePos x="0" y="0"/>
                <wp:positionH relativeFrom="column">
                  <wp:posOffset>2259366</wp:posOffset>
                </wp:positionH>
                <wp:positionV relativeFrom="paragraph">
                  <wp:posOffset>4233078</wp:posOffset>
                </wp:positionV>
                <wp:extent cx="215660" cy="353647"/>
                <wp:effectExtent l="0" t="0" r="0" b="8890"/>
                <wp:wrapNone/>
                <wp:docPr id="372" name="Text Box 372"/>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EBD11" w14:textId="7E3B252F" w:rsidR="0034541E" w:rsidRDefault="0034541E" w:rsidP="0034541E">
                            <w: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1B613" id="Text Box 372" o:spid="_x0000_s1060" type="#_x0000_t202" style="position:absolute;left:0;text-align:left;margin-left:177.9pt;margin-top:333.3pt;width:17pt;height:2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" filled="f" stroked="f" strokeweight="1pt">
                <v:textbox inset="0,0,0,0">
                  <w:txbxContent>
                    <w:p w14:paraId="16BEBD11" w14:textId="7E3B252F" w:rsidR="0034541E" w:rsidRDefault="0034541E" w:rsidP="0034541E">
                      <w:r>
                        <w:t xml:space="preserve"> </w:t>
                      </w:r>
                      <w:r>
                        <w:t>4.</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E83883D" wp14:editId="7C2AF325">
                <wp:simplePos x="0" y="0"/>
                <wp:positionH relativeFrom="column">
                  <wp:posOffset>3338195</wp:posOffset>
                </wp:positionH>
                <wp:positionV relativeFrom="paragraph">
                  <wp:posOffset>4225925</wp:posOffset>
                </wp:positionV>
                <wp:extent cx="413385" cy="396240"/>
                <wp:effectExtent l="0" t="0" r="24765" b="22860"/>
                <wp:wrapNone/>
                <wp:docPr id="369" name="Oval 369"/>
                <wp:cNvGraphicFramePr/>
                <a:graphic xmlns:a="http://schemas.openxmlformats.org/drawingml/2006/main">
                  <a:graphicData uri="http://schemas.microsoft.com/office/word/2010/wordprocessingShape">
                    <wps:wsp>
                      <wps:cNvSpPr/>
                      <wps:spPr>
                        <a:xfrm>
                          <a:off x="0" y="0"/>
                          <a:ext cx="413385" cy="396240"/>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6D5EF" id="Oval 369" o:spid="_x0000_s1026" style="position:absolute;margin-left:262.85pt;margin-top:332.75pt;width:32.55pt;height:3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669504" behindDoc="0" locked="0" layoutInCell="1" allowOverlap="1" wp14:anchorId="00AAC5D0" wp14:editId="32C2F482">
                <wp:simplePos x="0" y="0"/>
                <wp:positionH relativeFrom="column">
                  <wp:posOffset>3458438</wp:posOffset>
                </wp:positionH>
                <wp:positionV relativeFrom="paragraph">
                  <wp:posOffset>4267584</wp:posOffset>
                </wp:positionV>
                <wp:extent cx="215660" cy="353647"/>
                <wp:effectExtent l="0" t="0" r="0" b="8890"/>
                <wp:wrapNone/>
                <wp:docPr id="370" name="Text Box 370"/>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1501AB" w14:textId="49670822" w:rsidR="0034541E" w:rsidRDefault="0034541E" w:rsidP="0034541E">
                            <w: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C5D0" id="Text Box 370" o:spid="_x0000_s1061" type="#_x0000_t202" style="position:absolute;left:0;text-align:left;margin-left:272.3pt;margin-top:336.05pt;width:17pt;height:2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" filled="f" stroked="f" strokeweight="1pt">
                <v:textbox inset="0,0,0,0">
                  <w:txbxContent>
                    <w:p w14:paraId="261501AB" w14:textId="49670822" w:rsidR="0034541E" w:rsidRDefault="0034541E" w:rsidP="0034541E">
                      <w:r>
                        <w:t xml:space="preserve"> </w:t>
                      </w:r>
                      <w:r>
                        <w:t>5.</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5C1E54C" wp14:editId="3C1FABF7">
                <wp:simplePos x="0" y="0"/>
                <wp:positionH relativeFrom="column">
                  <wp:posOffset>3544570</wp:posOffset>
                </wp:positionH>
                <wp:positionV relativeFrom="paragraph">
                  <wp:posOffset>2378075</wp:posOffset>
                </wp:positionV>
                <wp:extent cx="215265" cy="353060"/>
                <wp:effectExtent l="0" t="0" r="0" b="8890"/>
                <wp:wrapNone/>
                <wp:docPr id="368" name="Text Box 368"/>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B2BB6" w14:textId="1D36E168" w:rsidR="0034541E" w:rsidRDefault="0034541E" w:rsidP="0034541E">
                            <w: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1E54C" id="Text Box 368" o:spid="_x0000_s1062" type="#_x0000_t202" style="position:absolute;left:0;text-align:left;margin-left:279.1pt;margin-top:187.25pt;width:16.95pt;height:2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" filled="f" stroked="f" strokeweight="1pt">
                <v:textbox inset="0,0,0,0">
                  <w:txbxContent>
                    <w:p w14:paraId="6CEB2BB6" w14:textId="1D36E168" w:rsidR="0034541E" w:rsidRDefault="0034541E" w:rsidP="0034541E">
                      <w:r>
                        <w:t xml:space="preserve"> </w:t>
                      </w:r>
                      <w:r>
                        <w:t>3.</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7FB2A9" wp14:editId="62391FDD">
                <wp:simplePos x="0" y="0"/>
                <wp:positionH relativeFrom="column">
                  <wp:posOffset>3424686</wp:posOffset>
                </wp:positionH>
                <wp:positionV relativeFrom="paragraph">
                  <wp:posOffset>2337124</wp:posOffset>
                </wp:positionV>
                <wp:extent cx="413900" cy="396276"/>
                <wp:effectExtent l="0" t="0" r="24765" b="22860"/>
                <wp:wrapNone/>
                <wp:docPr id="367" name="Oval 367"/>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4D073" id="Oval 367" o:spid="_x0000_s1026" style="position:absolute;margin-left:269.65pt;margin-top:184.05pt;width:32.6pt;height:3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56B4C717" wp14:editId="335F5FCE">
                <wp:simplePos x="0" y="0"/>
                <wp:positionH relativeFrom="column">
                  <wp:posOffset>1672590</wp:posOffset>
                </wp:positionH>
                <wp:positionV relativeFrom="paragraph">
                  <wp:posOffset>2645410</wp:posOffset>
                </wp:positionV>
                <wp:extent cx="215265" cy="353060"/>
                <wp:effectExtent l="0" t="0" r="0" b="8890"/>
                <wp:wrapNone/>
                <wp:docPr id="366" name="Text Box 366"/>
                <wp:cNvGraphicFramePr/>
                <a:graphic xmlns:a="http://schemas.openxmlformats.org/drawingml/2006/main">
                  <a:graphicData uri="http://schemas.microsoft.com/office/word/2010/wordprocessingShape">
                    <wps:wsp>
                      <wps:cNvSpPr txBox="1"/>
                      <wps:spPr>
                        <a:xfrm>
                          <a:off x="0" y="0"/>
                          <a:ext cx="215265" cy="353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E7DB7A" w14:textId="2AFE7CE4" w:rsidR="0034541E" w:rsidRDefault="0034541E" w:rsidP="0034541E">
                            <w: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4C717" id="Text Box 366" o:spid="_x0000_s1063" type="#_x0000_t202" style="position:absolute;left:0;text-align:left;margin-left:131.7pt;margin-top:208.3pt;width:16.9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" filled="f" stroked="f" strokeweight="1pt">
                <v:textbox inset="0,0,0,0">
                  <w:txbxContent>
                    <w:p w14:paraId="7EE7DB7A" w14:textId="2AFE7CE4" w:rsidR="0034541E" w:rsidRDefault="0034541E" w:rsidP="0034541E">
                      <w:r>
                        <w:t xml:space="preserve"> </w:t>
                      </w:r>
                      <w: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174AF94" wp14:editId="18AF0DB5">
                <wp:simplePos x="0" y="0"/>
                <wp:positionH relativeFrom="column">
                  <wp:posOffset>1552755</wp:posOffset>
                </wp:positionH>
                <wp:positionV relativeFrom="paragraph">
                  <wp:posOffset>2604542</wp:posOffset>
                </wp:positionV>
                <wp:extent cx="413900" cy="396276"/>
                <wp:effectExtent l="0" t="0" r="24765" b="22860"/>
                <wp:wrapNone/>
                <wp:docPr id="365" name="Oval 365"/>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6F1DD" id="Oval 365" o:spid="_x0000_s1026" style="position:absolute;margin-left:122.25pt;margin-top:205.1pt;width:32.6pt;height:3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" fillcolor="#5b9bd5 [3204]" strokecolor="#1f4d78 [1604]" strokeweight="1pt">
                <v:fill opacity="32896f"/>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4B28F1B0" wp14:editId="0C991CA9">
                <wp:simplePos x="0" y="0"/>
                <wp:positionH relativeFrom="column">
                  <wp:posOffset>2091857</wp:posOffset>
                </wp:positionH>
                <wp:positionV relativeFrom="paragraph">
                  <wp:posOffset>918797</wp:posOffset>
                </wp:positionV>
                <wp:extent cx="215660" cy="353647"/>
                <wp:effectExtent l="0" t="0" r="0" b="8890"/>
                <wp:wrapNone/>
                <wp:docPr id="364" name="Text Box 364"/>
                <wp:cNvGraphicFramePr/>
                <a:graphic xmlns:a="http://schemas.openxmlformats.org/drawingml/2006/main">
                  <a:graphicData uri="http://schemas.microsoft.com/office/word/2010/wordprocessingShape">
                    <wps:wsp>
                      <wps:cNvSpPr txBox="1"/>
                      <wps:spPr>
                        <a:xfrm>
                          <a:off x="0" y="0"/>
                          <a:ext cx="215660" cy="3536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961392" w14:textId="0F5D545F" w:rsidR="009F2FB6" w:rsidRDefault="009F2FB6">
                            <w: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8F1B0" id="Text Box 364" o:spid="_x0000_s1064" type="#_x0000_t202" style="position:absolute;left:0;text-align:left;margin-left:164.7pt;margin-top:72.35pt;width:17pt;height:2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" filled="f" stroked="f" strokeweight="1pt">
                <v:textbox inset="0,0,0,0">
                  <w:txbxContent>
                    <w:p w14:paraId="59961392" w14:textId="0F5D545F" w:rsidR="009F2FB6" w:rsidRDefault="009F2FB6">
                      <w:r>
                        <w:t xml:space="preserve"> </w:t>
                      </w:r>
                      <w:r>
                        <w:t>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3D9D573" wp14:editId="27458429">
                <wp:simplePos x="0" y="0"/>
                <wp:positionH relativeFrom="column">
                  <wp:posOffset>1972166</wp:posOffset>
                </wp:positionH>
                <wp:positionV relativeFrom="paragraph">
                  <wp:posOffset>877199</wp:posOffset>
                </wp:positionV>
                <wp:extent cx="413900" cy="396276"/>
                <wp:effectExtent l="0" t="0" r="24765" b="22860"/>
                <wp:wrapNone/>
                <wp:docPr id="358" name="Oval 358"/>
                <wp:cNvGraphicFramePr/>
                <a:graphic xmlns:a="http://schemas.openxmlformats.org/drawingml/2006/main">
                  <a:graphicData uri="http://schemas.microsoft.com/office/word/2010/wordprocessingShape">
                    <wps:wsp>
                      <wps:cNvSpPr/>
                      <wps:spPr>
                        <a:xfrm>
                          <a:off x="0" y="0"/>
                          <a:ext cx="413900" cy="396276"/>
                        </a:xfrm>
                        <a:prstGeom prst="ellipse">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4E99E6" id="Oval 358" o:spid="_x0000_s1026" style="position:absolute;margin-left:155.3pt;margin-top:69.05pt;width:32.6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" fillcolor="#5b9bd5 [3204]" strokecolor="#1f4d78 [1604]" strokeweight="1pt">
                <v:fill opacity="32896f"/>
                <v:stroke joinstyle="miter"/>
              </v:oval>
            </w:pict>
          </mc:Fallback>
        </mc:AlternateContent>
      </w:r>
      <w:r w:rsidR="00EA22D0">
        <w:rPr>
          <w:noProof/>
        </w:rPr>
        <w:drawing>
          <wp:inline distT="0" distB="0" distL="0" distR="0" wp14:anchorId="0DA63FA8" wp14:editId="37C2EBC0">
            <wp:extent cx="5044492" cy="3783647"/>
            <wp:effectExtent l="1905" t="0" r="5715"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055148" cy="3791640"/>
                    </a:xfrm>
                    <a:prstGeom prst="rect">
                      <a:avLst/>
                    </a:prstGeom>
                  </pic:spPr>
                </pic:pic>
              </a:graphicData>
            </a:graphic>
          </wp:inline>
        </w:drawing>
      </w:r>
    </w:p>
    <w:p w14:paraId="44B559A0" w14:textId="708F6A36" w:rsidR="008C14D5" w:rsidRPr="0027431E" w:rsidRDefault="00905DDA" w:rsidP="0027431E">
      <w:pPr>
        <w:pStyle w:val="Caption"/>
        <w:rPr>
          <w:i/>
          <w:iCs/>
          <w:noProof/>
        </w:rPr>
      </w:pPr>
      <w:bookmarkStart w:id="151" w:name="_Ref114642949"/>
      <w:bookmarkStart w:id="152" w:name="_Toc114763959"/>
      <w:bookmarkStart w:id="153" w:name="_Toc114998378"/>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24</w:t>
      </w:r>
      <w:r w:rsidRPr="00460AD8">
        <w:rPr>
          <w:i/>
          <w:iCs/>
          <w:noProof/>
        </w:rPr>
        <w:fldChar w:fldCharType="end"/>
      </w:r>
      <w:bookmarkEnd w:id="151"/>
      <w:r w:rsidR="00460AD8" w:rsidRPr="00460AD8">
        <w:rPr>
          <w:i/>
          <w:iCs/>
          <w:noProof/>
        </w:rPr>
        <w:t>.</w:t>
      </w:r>
      <w:r w:rsidRPr="00460AD8">
        <w:rPr>
          <w:i/>
          <w:iCs/>
        </w:rPr>
        <w:t xml:space="preserve"> Sklop električnih komponenti</w:t>
      </w:r>
      <w:bookmarkEnd w:id="152"/>
      <w:bookmarkEnd w:id="153"/>
      <w:r w:rsidR="00D85FFE">
        <w:rPr>
          <w:i/>
          <w:iCs/>
        </w:rPr>
        <w:t xml:space="preserve">. </w:t>
      </w:r>
      <w:r w:rsidR="00D85FFE" w:rsidRPr="00D85FFE">
        <w:rPr>
          <w:i/>
          <w:iCs/>
          <w:noProof/>
        </w:rPr>
        <w:t xml:space="preserve">1. PLC, 2. SITOP 24V istosmjerno napajanje, 3. frekvencijski pretvarač Sinamics S120 CU310-2, 4. osigurač </w:t>
      </w:r>
      <w:r w:rsidR="00D85FFE">
        <w:rPr>
          <w:i/>
          <w:iCs/>
          <w:noProof/>
        </w:rPr>
        <w:t>napajanja</w:t>
      </w:r>
      <w:r w:rsidR="00D85FFE" w:rsidRPr="00D85FFE">
        <w:rPr>
          <w:i/>
          <w:iCs/>
          <w:noProof/>
        </w:rPr>
        <w:t xml:space="preserve">, 5. </w:t>
      </w:r>
      <w:r w:rsidR="00D85FFE">
        <w:rPr>
          <w:i/>
          <w:iCs/>
          <w:noProof/>
        </w:rPr>
        <w:t>motorna zaštitna sklopka</w:t>
      </w:r>
      <w:r w:rsidR="00D85FFE">
        <w:rPr>
          <w:i/>
          <w:iCs/>
        </w:rPr>
        <w:t xml:space="preserve"> </w:t>
      </w:r>
    </w:p>
    <w:p w14:paraId="1D4E11F4" w14:textId="43EA1C5C" w:rsidR="00547B28" w:rsidRDefault="00AF0FBD" w:rsidP="00AF0FBD">
      <w:pPr>
        <w:pStyle w:val="Heading1"/>
        <w:numPr>
          <w:ilvl w:val="0"/>
          <w:numId w:val="14"/>
        </w:numPr>
      </w:pPr>
      <w:bookmarkStart w:id="154" w:name="_Toc114661254"/>
      <w:bookmarkStart w:id="155" w:name="_Toc115076436"/>
      <w:r>
        <w:lastRenderedPageBreak/>
        <w:t>UPRAVLJAČKI PROGRAM I KORISNIČKO SUČELJE</w:t>
      </w:r>
      <w:bookmarkEnd w:id="154"/>
      <w:bookmarkEnd w:id="155"/>
    </w:p>
    <w:p w14:paraId="4F501EE3" w14:textId="4E617EEE" w:rsidR="00CC1189" w:rsidRDefault="0020643F" w:rsidP="00547B28">
      <w:pPr>
        <w:pStyle w:val="Tekst0"/>
      </w:pPr>
      <w:r>
        <w:t xml:space="preserve">Programski dio ovog rada </w:t>
      </w:r>
      <w:r w:rsidR="00A75519">
        <w:t xml:space="preserve">rađen je u Siemens-ovom </w:t>
      </w:r>
      <w:r w:rsidR="00B54486">
        <w:t>„Totally Integrated Automation Portal“ (TIA Portal) programu koji korisniku omogućuje vizualizaciju i spajanje svih segmenata potrebnih za stvaranje rješenja automatizacije. Kroz TIA Portal PLC</w:t>
      </w:r>
      <w:r w:rsidR="00196E4F">
        <w:t xml:space="preserve"> se </w:t>
      </w:r>
      <w:r w:rsidR="00B54486">
        <w:t>povez</w:t>
      </w:r>
      <w:r w:rsidR="004C1B30">
        <w:t>uje</w:t>
      </w:r>
      <w:r w:rsidR="00196E4F">
        <w:t xml:space="preserve"> </w:t>
      </w:r>
      <w:r w:rsidR="00CC1189">
        <w:t>na</w:t>
      </w:r>
      <w:r w:rsidR="00B54486">
        <w:t xml:space="preserve"> </w:t>
      </w:r>
      <w:r w:rsidR="00CC1189">
        <w:t>frekvencijsk</w:t>
      </w:r>
      <w:r w:rsidR="004C1B30">
        <w:t>e</w:t>
      </w:r>
      <w:r w:rsidR="00CC1189">
        <w:t xml:space="preserve"> pretvarače i HMI</w:t>
      </w:r>
      <w:r w:rsidR="00196E4F">
        <w:t xml:space="preserve"> </w:t>
      </w:r>
      <w:r w:rsidR="00CC1189">
        <w:t>te se omoguć</w:t>
      </w:r>
      <w:r w:rsidR="004C1B30">
        <w:t>uje</w:t>
      </w:r>
      <w:r w:rsidR="00CC1189">
        <w:t xml:space="preserve"> rad cijelog sustava.</w:t>
      </w:r>
    </w:p>
    <w:p w14:paraId="2E228195" w14:textId="2B63BDDE" w:rsidR="00CC1189" w:rsidRDefault="00CC1189" w:rsidP="00AF0FBD">
      <w:pPr>
        <w:pStyle w:val="111Naslov"/>
        <w:numPr>
          <w:ilvl w:val="1"/>
          <w:numId w:val="14"/>
        </w:numPr>
      </w:pPr>
      <w:bookmarkStart w:id="156" w:name="_Toc114661255"/>
      <w:bookmarkStart w:id="157" w:name="_Toc115076437"/>
      <w:r>
        <w:t>TIA Portal</w:t>
      </w:r>
      <w:bookmarkEnd w:id="156"/>
      <w:bookmarkEnd w:id="157"/>
    </w:p>
    <w:p w14:paraId="0C1E4326" w14:textId="341F512A" w:rsidR="00CC1189" w:rsidRDefault="004A0F43" w:rsidP="00547B28">
      <w:pPr>
        <w:pStyle w:val="Tekst0"/>
        <w:rPr>
          <w:b/>
          <w:bCs/>
        </w:rPr>
      </w:pPr>
      <w:r>
        <w:t>Uz instalaciju osnovnog paketa TIA Portal verzije 16, potrebna je i nadogradnja Star</w:t>
      </w:r>
      <w:r w:rsidR="009E3DD0">
        <w:t>t</w:t>
      </w:r>
      <w:r>
        <w:t xml:space="preserve">drive Advanced </w:t>
      </w:r>
      <w:r w:rsidR="00724521">
        <w:t>V16 koja omogu</w:t>
      </w:r>
      <w:r w:rsidR="00566B99">
        <w:t>ćuje</w:t>
      </w:r>
      <w:r w:rsidR="00724521">
        <w:t xml:space="preserve"> direktno upravljanje servomotorom preko Sinamics S120 frekvencijskog pretvarača.</w:t>
      </w:r>
      <w:r w:rsidR="0043046E">
        <w:t xml:space="preserve"> Star</w:t>
      </w:r>
      <w:r w:rsidR="009E3DD0">
        <w:t>t</w:t>
      </w:r>
      <w:r w:rsidR="0043046E">
        <w:t>drive Advanced instalira se nakon osnovnog paketa TIA Portala</w:t>
      </w:r>
      <w:r w:rsidR="00D904EA">
        <w:t xml:space="preserve"> </w:t>
      </w:r>
      <w:r w:rsidR="00B63AE5">
        <w:t>(prikazan na</w:t>
      </w:r>
      <w:r w:rsidR="009F6F21">
        <w:t xml:space="preserve"> </w:t>
      </w:r>
      <w:r w:rsidR="009F6F21" w:rsidRPr="004206E1">
        <w:rPr>
          <w:b/>
          <w:bCs/>
        </w:rPr>
        <w:fldChar w:fldCharType="begin"/>
      </w:r>
      <w:r w:rsidR="009F6F21" w:rsidRPr="004206E1">
        <w:instrText xml:space="preserve"> REF _Ref114075644 \h </w:instrText>
      </w:r>
      <w:r w:rsidR="004206E1">
        <w:instrText xml:space="preserve"> \* MERGEFORMAT </w:instrText>
      </w:r>
      <w:r w:rsidR="009F6F21" w:rsidRPr="004206E1">
        <w:rPr>
          <w:b/>
          <w:bCs/>
        </w:rPr>
      </w:r>
      <w:r w:rsidR="009F6F21" w:rsidRPr="004206E1">
        <w:rPr>
          <w:b/>
          <w:bCs/>
        </w:rPr>
        <w:fldChar w:fldCharType="separate"/>
      </w:r>
      <w:r w:rsidR="006311F7" w:rsidRPr="006311F7">
        <w:t xml:space="preserve">Slika </w:t>
      </w:r>
      <w:r w:rsidR="006311F7" w:rsidRPr="006311F7">
        <w:rPr>
          <w:noProof/>
        </w:rPr>
        <w:t>25</w:t>
      </w:r>
      <w:r w:rsidR="009F6F21" w:rsidRPr="004206E1">
        <w:rPr>
          <w:b/>
          <w:bCs/>
        </w:rPr>
        <w:fldChar w:fldCharType="end"/>
      </w:r>
      <w:r w:rsidR="00B63AE5">
        <w:t>)</w:t>
      </w:r>
      <w:r w:rsidR="0043046E">
        <w:t>.</w:t>
      </w:r>
    </w:p>
    <w:p w14:paraId="64635A71" w14:textId="77777777" w:rsidR="009F6F21" w:rsidRDefault="009F6F21" w:rsidP="009F6F21">
      <w:pPr>
        <w:pStyle w:val="TEKST"/>
        <w:keepNext/>
        <w:jc w:val="center"/>
      </w:pPr>
      <w:r>
        <w:rPr>
          <w:noProof/>
        </w:rPr>
        <w:drawing>
          <wp:inline distT="0" distB="0" distL="0" distR="0" wp14:anchorId="7A3F4949" wp14:editId="6FA10BD1">
            <wp:extent cx="5218981" cy="267451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6903" cy="2678572"/>
                    </a:xfrm>
                    <a:prstGeom prst="rect">
                      <a:avLst/>
                    </a:prstGeom>
                  </pic:spPr>
                </pic:pic>
              </a:graphicData>
            </a:graphic>
          </wp:inline>
        </w:drawing>
      </w:r>
    </w:p>
    <w:p w14:paraId="4C9867FC" w14:textId="4B90F223" w:rsidR="009F6F21" w:rsidRPr="00460AD8" w:rsidRDefault="009F6F21" w:rsidP="009F6F21">
      <w:pPr>
        <w:pStyle w:val="Caption"/>
        <w:rPr>
          <w:i/>
          <w:iCs/>
        </w:rPr>
      </w:pPr>
      <w:bookmarkStart w:id="158" w:name="_Ref114075644"/>
      <w:bookmarkStart w:id="159" w:name="_Ref114075697"/>
      <w:bookmarkStart w:id="160" w:name="_Toc114763960"/>
      <w:bookmarkStart w:id="161" w:name="_Toc114998379"/>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25</w:t>
      </w:r>
      <w:r w:rsidRPr="00460AD8">
        <w:rPr>
          <w:i/>
          <w:iCs/>
          <w:noProof/>
        </w:rPr>
        <w:fldChar w:fldCharType="end"/>
      </w:r>
      <w:bookmarkEnd w:id="158"/>
      <w:r w:rsidR="00460AD8" w:rsidRPr="00460AD8">
        <w:rPr>
          <w:i/>
          <w:iCs/>
          <w:noProof/>
        </w:rPr>
        <w:t>.</w:t>
      </w:r>
      <w:r w:rsidRPr="00460AD8">
        <w:rPr>
          <w:i/>
          <w:iCs/>
        </w:rPr>
        <w:t xml:space="preserve"> TIA Portal</w:t>
      </w:r>
      <w:bookmarkEnd w:id="159"/>
      <w:bookmarkEnd w:id="160"/>
      <w:bookmarkEnd w:id="161"/>
    </w:p>
    <w:p w14:paraId="2200AAED" w14:textId="1270A96E" w:rsidR="00372347" w:rsidRDefault="00B63AE5">
      <w:pPr>
        <w:pStyle w:val="11Naslov"/>
        <w:numPr>
          <w:ilvl w:val="1"/>
          <w:numId w:val="14"/>
        </w:numPr>
      </w:pPr>
      <w:bookmarkStart w:id="162" w:name="_Toc114661256"/>
      <w:bookmarkStart w:id="163" w:name="_Toc115076438"/>
      <w:r>
        <w:t>Konfiguracija upravljačkog programa</w:t>
      </w:r>
      <w:bookmarkEnd w:id="162"/>
      <w:bookmarkEnd w:id="163"/>
    </w:p>
    <w:p w14:paraId="19DEC8BD" w14:textId="58ECB0C0" w:rsidR="008E34BD" w:rsidRDefault="008E34BD" w:rsidP="0078055F">
      <w:pPr>
        <w:pStyle w:val="Jednadzba"/>
        <w:spacing w:line="360" w:lineRule="auto"/>
      </w:pPr>
      <w:r>
        <w:t xml:space="preserve">Konfiguracija upravljačkog programa sastoji se od </w:t>
      </w:r>
    </w:p>
    <w:p w14:paraId="00324B09" w14:textId="561C748E" w:rsidR="008E34BD" w:rsidRDefault="008E34BD">
      <w:pPr>
        <w:pStyle w:val="Jednadzba"/>
        <w:numPr>
          <w:ilvl w:val="0"/>
          <w:numId w:val="8"/>
        </w:numPr>
        <w:spacing w:line="360" w:lineRule="auto"/>
      </w:pPr>
      <w:r>
        <w:t>Konfiguracije uređaja</w:t>
      </w:r>
    </w:p>
    <w:p w14:paraId="1CB0420E" w14:textId="75592E7A" w:rsidR="00201823" w:rsidRDefault="00201823">
      <w:pPr>
        <w:pStyle w:val="Jednadzba"/>
        <w:numPr>
          <w:ilvl w:val="0"/>
          <w:numId w:val="8"/>
        </w:numPr>
        <w:spacing w:line="360" w:lineRule="auto"/>
      </w:pPr>
      <w:r>
        <w:t>Povezivanje uređaja</w:t>
      </w:r>
    </w:p>
    <w:p w14:paraId="12AB0116" w14:textId="3892932D" w:rsidR="008E34BD" w:rsidRDefault="00201823" w:rsidP="00DA4436">
      <w:pPr>
        <w:pStyle w:val="Jednadzba"/>
        <w:numPr>
          <w:ilvl w:val="0"/>
          <w:numId w:val="8"/>
        </w:numPr>
        <w:spacing w:line="360" w:lineRule="auto"/>
      </w:pPr>
      <w:r>
        <w:t xml:space="preserve">Programiranja PLC-a </w:t>
      </w:r>
    </w:p>
    <w:p w14:paraId="13302CAB" w14:textId="44437DDA" w:rsidR="008E34BD" w:rsidRDefault="008E34BD">
      <w:pPr>
        <w:pStyle w:val="Jednadzba"/>
        <w:numPr>
          <w:ilvl w:val="0"/>
          <w:numId w:val="8"/>
        </w:numPr>
        <w:spacing w:line="360" w:lineRule="auto"/>
      </w:pPr>
      <w:r>
        <w:t>Kreiranje korisničkog sučelja</w:t>
      </w:r>
    </w:p>
    <w:p w14:paraId="5802DE53" w14:textId="261C1A95" w:rsidR="009D14CD" w:rsidRDefault="0078055F">
      <w:pPr>
        <w:pStyle w:val="111Naslov"/>
        <w:numPr>
          <w:ilvl w:val="2"/>
          <w:numId w:val="14"/>
        </w:numPr>
      </w:pPr>
      <w:bookmarkStart w:id="164" w:name="_Toc114661257"/>
      <w:bookmarkStart w:id="165" w:name="_Toc115076439"/>
      <w:r>
        <w:lastRenderedPageBreak/>
        <w:t>Konfiguracija uređaja</w:t>
      </w:r>
      <w:bookmarkEnd w:id="164"/>
      <w:bookmarkEnd w:id="165"/>
    </w:p>
    <w:p w14:paraId="3DEB6544" w14:textId="478C0569" w:rsidR="00566B99" w:rsidRPr="000E0943" w:rsidRDefault="000E0943">
      <w:pPr>
        <w:pStyle w:val="1111Naslov"/>
        <w:numPr>
          <w:ilvl w:val="3"/>
          <w:numId w:val="14"/>
        </w:numPr>
      </w:pPr>
      <w:bookmarkStart w:id="166" w:name="_Toc114661258"/>
      <w:bookmarkStart w:id="167" w:name="_Toc115076440"/>
      <w:r>
        <w:t>Konfiguracija PLC-a</w:t>
      </w:r>
      <w:bookmarkEnd w:id="166"/>
      <w:bookmarkEnd w:id="167"/>
    </w:p>
    <w:p w14:paraId="65BAB1D8" w14:textId="1AB0EE8F" w:rsidR="004206E1" w:rsidRDefault="0078055F" w:rsidP="009D14CD">
      <w:pPr>
        <w:pStyle w:val="Tekst0"/>
        <w:rPr>
          <w:b/>
          <w:bCs/>
        </w:rPr>
      </w:pPr>
      <w:r>
        <w:t xml:space="preserve">Za početak konfiguracije </w:t>
      </w:r>
      <w:r w:rsidR="009F6F21">
        <w:t xml:space="preserve">potrebno je dodati PLC pritiskom na tipku „Configure a device“ </w:t>
      </w:r>
      <w:r w:rsidR="004206E1">
        <w:t>[</w:t>
      </w:r>
      <w:r w:rsidR="004206E1" w:rsidRPr="004206E1">
        <w:rPr>
          <w:b/>
          <w:bCs/>
        </w:rPr>
        <w:fldChar w:fldCharType="begin"/>
      </w:r>
      <w:r w:rsidR="004206E1" w:rsidRPr="004206E1">
        <w:instrText xml:space="preserve"> REF _Ref114075644 \h  \* MERGEFORMAT </w:instrText>
      </w:r>
      <w:r w:rsidR="004206E1" w:rsidRPr="004206E1">
        <w:rPr>
          <w:b/>
          <w:bCs/>
        </w:rPr>
      </w:r>
      <w:r w:rsidR="004206E1" w:rsidRPr="004206E1">
        <w:rPr>
          <w:b/>
          <w:bCs/>
        </w:rPr>
        <w:fldChar w:fldCharType="separate"/>
      </w:r>
      <w:r w:rsidR="006311F7" w:rsidRPr="006311F7">
        <w:t xml:space="preserve">Slika </w:t>
      </w:r>
      <w:r w:rsidR="006311F7" w:rsidRPr="006311F7">
        <w:rPr>
          <w:noProof/>
        </w:rPr>
        <w:t>25</w:t>
      </w:r>
      <w:r w:rsidR="004206E1" w:rsidRPr="004206E1">
        <w:rPr>
          <w:b/>
          <w:bCs/>
        </w:rPr>
        <w:fldChar w:fldCharType="end"/>
      </w:r>
      <w:r w:rsidR="004206E1">
        <w:t>]</w:t>
      </w:r>
      <w:r w:rsidR="009F6F21">
        <w:t>. Nakon toga se otvara prozor i odabere se PLC kao što je prikazano</w:t>
      </w:r>
      <w:r w:rsidR="004206E1">
        <w:t xml:space="preserve"> </w:t>
      </w:r>
      <w:r w:rsidR="009F6F21">
        <w:t>na</w:t>
      </w:r>
      <w:r w:rsidR="00566B99">
        <w:t xml:space="preserve"> slici ispod.</w:t>
      </w:r>
      <w:r w:rsidR="009F6F21">
        <w:t xml:space="preserve"> </w:t>
      </w:r>
      <w:r w:rsidR="004206E1">
        <w:t>[</w:t>
      </w:r>
      <w:r w:rsidR="004206E1" w:rsidRPr="004206E1">
        <w:rPr>
          <w:b/>
          <w:bCs/>
        </w:rPr>
        <w:fldChar w:fldCharType="begin"/>
      </w:r>
      <w:r w:rsidR="004206E1" w:rsidRPr="004206E1">
        <w:instrText xml:space="preserve"> REF _Ref114075891 \h  \* MERGEFORMAT </w:instrText>
      </w:r>
      <w:r w:rsidR="004206E1" w:rsidRPr="004206E1">
        <w:rPr>
          <w:b/>
          <w:bCs/>
        </w:rPr>
      </w:r>
      <w:r w:rsidR="004206E1" w:rsidRPr="004206E1">
        <w:rPr>
          <w:b/>
          <w:bCs/>
        </w:rPr>
        <w:fldChar w:fldCharType="separate"/>
      </w:r>
      <w:r w:rsidR="006311F7" w:rsidRPr="006311F7">
        <w:t xml:space="preserve">Slika </w:t>
      </w:r>
      <w:r w:rsidR="006311F7" w:rsidRPr="006311F7">
        <w:rPr>
          <w:noProof/>
        </w:rPr>
        <w:t>26</w:t>
      </w:r>
      <w:r w:rsidR="004206E1" w:rsidRPr="004206E1">
        <w:rPr>
          <w:b/>
          <w:bCs/>
        </w:rPr>
        <w:fldChar w:fldCharType="end"/>
      </w:r>
      <w:r w:rsidR="004206E1">
        <w:t>].</w:t>
      </w:r>
    </w:p>
    <w:p w14:paraId="5D9F6479" w14:textId="7C6C670F" w:rsidR="004206E1" w:rsidRDefault="009F6F21" w:rsidP="004206E1">
      <w:pPr>
        <w:pStyle w:val="Podnaslov1"/>
        <w:keepNext/>
        <w:numPr>
          <w:ilvl w:val="0"/>
          <w:numId w:val="0"/>
        </w:numPr>
        <w:ind w:left="680"/>
        <w:jc w:val="center"/>
      </w:pPr>
      <w:r>
        <w:rPr>
          <w:b w:val="0"/>
          <w:bCs w:val="0"/>
        </w:rPr>
        <w:t xml:space="preserve"> </w:t>
      </w:r>
      <w:r w:rsidR="004206E1">
        <w:rPr>
          <w:b w:val="0"/>
          <w:bCs w:val="0"/>
          <w:noProof/>
        </w:rPr>
        <w:drawing>
          <wp:inline distT="0" distB="0" distL="0" distR="0" wp14:anchorId="6A7268B3" wp14:editId="562CC1B5">
            <wp:extent cx="3381375" cy="332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3403153" cy="3343497"/>
                    </a:xfrm>
                    <a:prstGeom prst="rect">
                      <a:avLst/>
                    </a:prstGeom>
                  </pic:spPr>
                </pic:pic>
              </a:graphicData>
            </a:graphic>
          </wp:inline>
        </w:drawing>
      </w:r>
    </w:p>
    <w:p w14:paraId="181973CB" w14:textId="676D8411" w:rsidR="00832061" w:rsidRPr="00460AD8" w:rsidRDefault="004206E1" w:rsidP="009D14CD">
      <w:pPr>
        <w:pStyle w:val="Caption"/>
        <w:spacing w:line="360" w:lineRule="auto"/>
        <w:rPr>
          <w:i/>
          <w:iCs/>
        </w:rPr>
      </w:pPr>
      <w:bookmarkStart w:id="168" w:name="_Ref114075891"/>
      <w:bookmarkStart w:id="169" w:name="_Toc114763961"/>
      <w:bookmarkStart w:id="170" w:name="_Toc114998380"/>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26</w:t>
      </w:r>
      <w:r w:rsidRPr="00460AD8">
        <w:rPr>
          <w:i/>
          <w:iCs/>
          <w:noProof/>
        </w:rPr>
        <w:fldChar w:fldCharType="end"/>
      </w:r>
      <w:bookmarkEnd w:id="168"/>
      <w:r w:rsidR="00460AD8" w:rsidRPr="00460AD8">
        <w:rPr>
          <w:i/>
          <w:iCs/>
          <w:noProof/>
        </w:rPr>
        <w:t>.</w:t>
      </w:r>
      <w:r w:rsidRPr="00460AD8">
        <w:rPr>
          <w:i/>
          <w:iCs/>
        </w:rPr>
        <w:t xml:space="preserve"> Dodavanje PLC-a</w:t>
      </w:r>
      <w:bookmarkEnd w:id="169"/>
      <w:bookmarkEnd w:id="170"/>
    </w:p>
    <w:p w14:paraId="6E0675B7" w14:textId="654A94DA" w:rsidR="00231B90" w:rsidRDefault="000E0943" w:rsidP="009D14CD">
      <w:pPr>
        <w:pStyle w:val="1111Naslov"/>
        <w:numPr>
          <w:ilvl w:val="3"/>
          <w:numId w:val="14"/>
        </w:numPr>
      </w:pPr>
      <w:bookmarkStart w:id="171" w:name="_Toc114661259"/>
      <w:bookmarkStart w:id="172" w:name="_Toc115076441"/>
      <w:r w:rsidRPr="00894DFB">
        <w:t xml:space="preserve">Konfiguracija </w:t>
      </w:r>
      <w:r w:rsidR="008A51A2" w:rsidRPr="00894DFB">
        <w:t>frekvencijskog pretvarača Sinamics S120</w:t>
      </w:r>
      <w:bookmarkEnd w:id="171"/>
      <w:bookmarkEnd w:id="172"/>
    </w:p>
    <w:p w14:paraId="4AF44F07" w14:textId="77777777" w:rsidR="00ED4CE9" w:rsidRDefault="00E1486E" w:rsidP="00521480">
      <w:pPr>
        <w:pStyle w:val="Tekst0"/>
      </w:pPr>
      <w:r>
        <w:t>Frekvencijski pretvarač Sinamics S120 nije kompatibilan s PLC-om S7-1200 u Star</w:t>
      </w:r>
      <w:r w:rsidR="00D85BAA">
        <w:t>t</w:t>
      </w:r>
      <w:r>
        <w:t xml:space="preserve">drive Advanced V16. Procedura spajanja ova dva uređaja opisana </w:t>
      </w:r>
      <w:r w:rsidR="00521480">
        <w:t xml:space="preserve">je </w:t>
      </w:r>
      <w:r>
        <w:t>u Prilogu III. s detaljnim skicama i uputama.</w:t>
      </w:r>
    </w:p>
    <w:p w14:paraId="5B190DE7" w14:textId="6F2F3CAB" w:rsidR="00521480" w:rsidRDefault="006C1397" w:rsidP="00521480">
      <w:pPr>
        <w:pStyle w:val="Tekst0"/>
      </w:pPr>
      <w:r>
        <w:t xml:space="preserve">U parametrizaciji uređaja S120 je podešen kao „Basic Positioner“ što otvara opcije za podešavanje brzina, akceleracija i ograničenja </w:t>
      </w:r>
      <w:r w:rsidR="00ED4CE9">
        <w:t xml:space="preserve">kretanja po duljini. </w:t>
      </w:r>
      <w:r w:rsidR="00C74EE2">
        <w:t xml:space="preserve">Brzina sustava računa se </w:t>
      </w:r>
      <w:r w:rsidR="00FE391C">
        <w:t xml:space="preserve">prema brzini vrtnje motora </w:t>
      </w:r>
      <w:r w:rsidR="00C74EE2">
        <w:t xml:space="preserve">s </w:t>
      </w:r>
      <w:r w:rsidR="002A7FD7">
        <w:t>o</w:t>
      </w:r>
      <w:r w:rsidR="00C74EE2">
        <w:t>bzirom na prijenosni omjer reduktora i promjer zupčanika koji je u zahvatu sa zupčastom letvom.</w:t>
      </w:r>
      <w:r w:rsidR="00FE391C">
        <w:t xml:space="preserve"> </w:t>
      </w:r>
      <w:r w:rsidR="00746917">
        <w:t>Mjerna jedinica za parametrizaciju uređaja je LU, odnosno „Leng</w:t>
      </w:r>
      <w:r w:rsidR="00426ED3">
        <w:t>th</w:t>
      </w:r>
      <w:r w:rsidR="00746917">
        <w:t xml:space="preserve"> unit“. Omjer „lengt</w:t>
      </w:r>
      <w:r w:rsidR="00426ED3">
        <w:t>h</w:t>
      </w:r>
      <w:r w:rsidR="00746917">
        <w:t xml:space="preserve"> unita“ i udaljenosti u pravom svijetu bira se proizvoljno, tako da je u ovom slučaju uzeto 100</w:t>
      </w:r>
      <w:r w:rsidR="00426ED3">
        <w:t xml:space="preserve"> </w:t>
      </w:r>
      <w:r w:rsidR="00746917">
        <w:t xml:space="preserve">LU = 1 mm. </w:t>
      </w:r>
      <w:r w:rsidR="00FE391C">
        <w:t>Ti parametri uneseni su pri postavljanju uređaja, a</w:t>
      </w:r>
      <w:r w:rsidR="00C74EE2">
        <w:t xml:space="preserve"> </w:t>
      </w:r>
      <w:r w:rsidR="00FE391C">
        <w:t>o</w:t>
      </w:r>
      <w:r w:rsidR="00521480">
        <w:t>statak postupka konfiguracij</w:t>
      </w:r>
      <w:r w:rsidR="00FE391C">
        <w:t>e</w:t>
      </w:r>
      <w:r w:rsidR="00521480">
        <w:t xml:space="preserve"> osi prikazan je u Siemensovim video uputstvima. </w:t>
      </w:r>
      <w:r w:rsidR="00521480">
        <w:fldChar w:fldCharType="begin"/>
      </w:r>
      <w:r w:rsidR="00521480">
        <w:instrText xml:space="preserve"> REF _Ref114127941 \n \h </w:instrText>
      </w:r>
      <w:r w:rsidR="00521480">
        <w:fldChar w:fldCharType="separate"/>
      </w:r>
      <w:r w:rsidR="006311F7">
        <w:t>[12]</w:t>
      </w:r>
      <w:r w:rsidR="00521480">
        <w:fldChar w:fldCharType="end"/>
      </w:r>
      <w:r w:rsidR="00521480">
        <w:fldChar w:fldCharType="begin"/>
      </w:r>
      <w:r w:rsidR="00521480">
        <w:instrText xml:space="preserve"> REF _Ref114127943 \n \h </w:instrText>
      </w:r>
      <w:r w:rsidR="00521480">
        <w:fldChar w:fldCharType="separate"/>
      </w:r>
      <w:r w:rsidR="006311F7">
        <w:t>[13]</w:t>
      </w:r>
      <w:r w:rsidR="00521480">
        <w:fldChar w:fldCharType="end"/>
      </w:r>
    </w:p>
    <w:p w14:paraId="6885F6F9" w14:textId="229E96B5" w:rsidR="001C1463" w:rsidRDefault="001C1463" w:rsidP="001C1463">
      <w:pPr>
        <w:pStyle w:val="TEKST"/>
        <w:numPr>
          <w:ilvl w:val="3"/>
          <w:numId w:val="14"/>
        </w:numPr>
        <w:rPr>
          <w:i/>
          <w:iCs/>
        </w:rPr>
      </w:pPr>
      <w:r w:rsidRPr="001C1463">
        <w:rPr>
          <w:i/>
          <w:iCs/>
        </w:rPr>
        <w:lastRenderedPageBreak/>
        <w:t>Konfiguracija GSD uređaja</w:t>
      </w:r>
    </w:p>
    <w:p w14:paraId="103056CE" w14:textId="2CE3DCC5" w:rsidR="006E313A" w:rsidRDefault="002A574F" w:rsidP="001438FE">
      <w:pPr>
        <w:pStyle w:val="TEKST"/>
      </w:pPr>
      <w:r>
        <w:t xml:space="preserve">PLC S7 1200 sa Startdrive funkcijom nije kompatibilan sa Sinamics S120 uređajem pa je zbog toga potrebno dodati GSD datoteku S120 uređaja. </w:t>
      </w:r>
      <w:r w:rsidR="001438FE">
        <w:t>GSD datoteke sadrž</w:t>
      </w:r>
      <w:r w:rsidR="00D9013C">
        <w:t>e</w:t>
      </w:r>
      <w:r w:rsidR="001438FE">
        <w:t xml:space="preserve"> informacije o uređaju </w:t>
      </w:r>
      <w:r w:rsidR="006E313A">
        <w:t>poput karakteristika uređaja, poda</w:t>
      </w:r>
      <w:r w:rsidR="00D9013C">
        <w:t>taka</w:t>
      </w:r>
      <w:r w:rsidR="006E313A">
        <w:t xml:space="preserve"> o modulima za proširenje, tekstov</w:t>
      </w:r>
      <w:r w:rsidR="00D9013C">
        <w:t>a</w:t>
      </w:r>
      <w:r w:rsidR="006E313A">
        <w:t xml:space="preserve"> grešaka za dijagnostiku i najbitnije, podatke za komunikaciju između uređaja. GSD datoteku za S120 potrebno je </w:t>
      </w:r>
      <w:r w:rsidR="00040BD9">
        <w:t xml:space="preserve">skinuti sa stranice proizvođača i </w:t>
      </w:r>
      <w:r w:rsidR="006E313A">
        <w:t>instalirati.</w:t>
      </w:r>
      <w:r w:rsidR="00040BD9">
        <w:t xml:space="preserve"> Postupak instalacije je sljedeći: </w:t>
      </w:r>
      <w:r w:rsidR="006E313A">
        <w:t xml:space="preserve"> </w:t>
      </w:r>
    </w:p>
    <w:p w14:paraId="165C2C7A" w14:textId="1C268658" w:rsidR="00114826" w:rsidRDefault="00114826" w:rsidP="00114826">
      <w:pPr>
        <w:pStyle w:val="TEKST"/>
        <w:numPr>
          <w:ilvl w:val="0"/>
          <w:numId w:val="8"/>
        </w:numPr>
      </w:pPr>
      <w:r>
        <w:t xml:space="preserve">Skinuti .XML datoteku  </w:t>
      </w:r>
    </w:p>
    <w:p w14:paraId="28217667" w14:textId="286CF9BF" w:rsidR="00114826" w:rsidRDefault="00114826" w:rsidP="00114826">
      <w:pPr>
        <w:pStyle w:val="TEKST"/>
        <w:numPr>
          <w:ilvl w:val="0"/>
          <w:numId w:val="8"/>
        </w:numPr>
      </w:pPr>
      <w:r>
        <w:t xml:space="preserve">Unutar TIA Portala kliknuti </w:t>
      </w:r>
      <w:r w:rsidR="00D00F2A">
        <w:t>„O</w:t>
      </w:r>
      <w:r>
        <w:t>ptions</w:t>
      </w:r>
      <w:r w:rsidR="00D00F2A">
        <w:t>“</w:t>
      </w:r>
    </w:p>
    <w:p w14:paraId="046E5C9D" w14:textId="025C8266" w:rsidR="00114826" w:rsidRDefault="00D00F2A" w:rsidP="00114826">
      <w:pPr>
        <w:pStyle w:val="TEKST"/>
        <w:numPr>
          <w:ilvl w:val="0"/>
          <w:numId w:val="8"/>
        </w:numPr>
      </w:pPr>
      <w:r>
        <w:t>Kliknuti „Manage general station description files (GSD)“</w:t>
      </w:r>
    </w:p>
    <w:p w14:paraId="32034358" w14:textId="11CD192E" w:rsidR="00D00F2A" w:rsidRDefault="00D00F2A" w:rsidP="00114826">
      <w:pPr>
        <w:pStyle w:val="TEKST"/>
        <w:numPr>
          <w:ilvl w:val="0"/>
          <w:numId w:val="8"/>
        </w:numPr>
      </w:pPr>
      <w:r>
        <w:t xml:space="preserve">U prozoru </w:t>
      </w:r>
      <w:r w:rsidR="00AA1C27">
        <w:t>koji se otvori kliknuti source path i pronaći datoteku</w:t>
      </w:r>
    </w:p>
    <w:p w14:paraId="044BB0B6" w14:textId="75DA6D57" w:rsidR="00AA1C27" w:rsidRDefault="00AA1C27" w:rsidP="00114826">
      <w:pPr>
        <w:pStyle w:val="TEKST"/>
        <w:numPr>
          <w:ilvl w:val="0"/>
          <w:numId w:val="8"/>
        </w:numPr>
      </w:pPr>
      <w:r>
        <w:t>Pritisnuti install</w:t>
      </w:r>
    </w:p>
    <w:p w14:paraId="1CB2A2B9" w14:textId="4A2A01B3" w:rsidR="002A574F" w:rsidRDefault="00AA1C27" w:rsidP="00AA1C27">
      <w:pPr>
        <w:pStyle w:val="TEKST"/>
      </w:pPr>
      <w:r>
        <w:t xml:space="preserve">Nakon instalacije </w:t>
      </w:r>
      <w:r w:rsidR="00E20C39">
        <w:t>potrebno je kliknuti na „Devices &amp; networks“, otići u „Hardware catalog“ i pronaći „SINAMICS S120 CU310-2 PN V5.2“ uređaj kao što je prikazano na [</w:t>
      </w:r>
      <w:r w:rsidR="00E20C39">
        <w:fldChar w:fldCharType="begin"/>
      </w:r>
      <w:r w:rsidR="00E20C39">
        <w:instrText xml:space="preserve"> REF _Ref114134286 \h </w:instrText>
      </w:r>
      <w:r w:rsidR="00E20C39">
        <w:fldChar w:fldCharType="separate"/>
      </w:r>
      <w:r w:rsidR="006311F7" w:rsidRPr="00460AD8">
        <w:rPr>
          <w:i/>
          <w:iCs/>
        </w:rPr>
        <w:t xml:space="preserve">Slika </w:t>
      </w:r>
      <w:r w:rsidR="006311F7">
        <w:rPr>
          <w:i/>
          <w:iCs/>
          <w:noProof/>
        </w:rPr>
        <w:t>27</w:t>
      </w:r>
      <w:r w:rsidR="00E20C39">
        <w:fldChar w:fldCharType="end"/>
      </w:r>
      <w:r w:rsidR="00E20C39">
        <w:t>].</w:t>
      </w:r>
      <w:r w:rsidR="00A21168">
        <w:t xml:space="preserve"> </w:t>
      </w:r>
    </w:p>
    <w:p w14:paraId="57A1928C" w14:textId="7203F3F3" w:rsidR="00AA1C27" w:rsidRDefault="00A21168" w:rsidP="00AA1C27">
      <w:pPr>
        <w:pStyle w:val="TEKST"/>
      </w:pPr>
      <w:r>
        <w:t xml:space="preserve"> </w:t>
      </w:r>
    </w:p>
    <w:p w14:paraId="3102FCE5" w14:textId="77777777" w:rsidR="00E20C39" w:rsidRDefault="00E20C39" w:rsidP="00E20C39">
      <w:pPr>
        <w:pStyle w:val="TEKST"/>
        <w:keepNext/>
        <w:jc w:val="center"/>
      </w:pPr>
      <w:r>
        <w:rPr>
          <w:noProof/>
        </w:rPr>
        <w:drawing>
          <wp:inline distT="0" distB="0" distL="0" distR="0" wp14:anchorId="18CAD4D5" wp14:editId="1EBBAA15">
            <wp:extent cx="5759450" cy="3486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5759450" cy="3486150"/>
                    </a:xfrm>
                    <a:prstGeom prst="rect">
                      <a:avLst/>
                    </a:prstGeom>
                  </pic:spPr>
                </pic:pic>
              </a:graphicData>
            </a:graphic>
          </wp:inline>
        </w:drawing>
      </w:r>
    </w:p>
    <w:p w14:paraId="1210C110" w14:textId="1C363296" w:rsidR="00E20C39" w:rsidRPr="00460AD8" w:rsidRDefault="00E20C39" w:rsidP="00E20C39">
      <w:pPr>
        <w:pStyle w:val="Caption"/>
        <w:rPr>
          <w:i/>
          <w:iCs/>
        </w:rPr>
      </w:pPr>
      <w:bookmarkStart w:id="173" w:name="_Ref114134286"/>
      <w:bookmarkStart w:id="174" w:name="_Toc114763965"/>
      <w:bookmarkStart w:id="175" w:name="_Toc114998381"/>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27</w:t>
      </w:r>
      <w:r w:rsidRPr="00460AD8">
        <w:rPr>
          <w:i/>
          <w:iCs/>
          <w:noProof/>
        </w:rPr>
        <w:fldChar w:fldCharType="end"/>
      </w:r>
      <w:bookmarkEnd w:id="173"/>
      <w:r w:rsidR="00460AD8" w:rsidRPr="00460AD8">
        <w:rPr>
          <w:i/>
          <w:iCs/>
          <w:noProof/>
        </w:rPr>
        <w:t>.</w:t>
      </w:r>
      <w:r w:rsidRPr="00460AD8">
        <w:rPr>
          <w:i/>
          <w:iCs/>
        </w:rPr>
        <w:t xml:space="preserve"> GSD S120</w:t>
      </w:r>
      <w:bookmarkEnd w:id="174"/>
      <w:bookmarkEnd w:id="175"/>
    </w:p>
    <w:p w14:paraId="40C4F8BB" w14:textId="2FBAA1DF" w:rsidR="002A574F" w:rsidRDefault="002A574F" w:rsidP="002A574F">
      <w:pPr>
        <w:pStyle w:val="TEKST"/>
      </w:pPr>
    </w:p>
    <w:p w14:paraId="25E0AE4C" w14:textId="77777777" w:rsidR="00C7561F" w:rsidRPr="002A574F" w:rsidRDefault="00C7561F" w:rsidP="002A574F">
      <w:pPr>
        <w:pStyle w:val="TEKST"/>
      </w:pPr>
    </w:p>
    <w:p w14:paraId="6DFF42D1" w14:textId="1D6850F3" w:rsidR="0078055F" w:rsidRDefault="0017039C" w:rsidP="00C7561F">
      <w:pPr>
        <w:pStyle w:val="111Naslov"/>
        <w:numPr>
          <w:ilvl w:val="2"/>
          <w:numId w:val="14"/>
        </w:numPr>
      </w:pPr>
      <w:bookmarkStart w:id="176" w:name="_Toc114661260"/>
      <w:bookmarkStart w:id="177" w:name="_Toc115076442"/>
      <w:r>
        <w:lastRenderedPageBreak/>
        <w:t>Povezivanje uređaja</w:t>
      </w:r>
      <w:bookmarkEnd w:id="176"/>
      <w:bookmarkEnd w:id="177"/>
    </w:p>
    <w:p w14:paraId="50CD3FA3" w14:textId="7E415D19" w:rsidR="00847B58" w:rsidRDefault="0017478C" w:rsidP="0017478C">
      <w:pPr>
        <w:pStyle w:val="Podnaslov2"/>
        <w:numPr>
          <w:ilvl w:val="0"/>
          <w:numId w:val="0"/>
        </w:numPr>
        <w:spacing w:line="360" w:lineRule="auto"/>
        <w:jc w:val="both"/>
        <w:rPr>
          <w:b w:val="0"/>
          <w:bCs w:val="0"/>
          <w:i w:val="0"/>
          <w:iCs/>
        </w:rPr>
      </w:pPr>
      <w:r w:rsidRPr="0017478C">
        <w:rPr>
          <w:b w:val="0"/>
          <w:bCs w:val="0"/>
          <w:i w:val="0"/>
          <w:iCs/>
        </w:rPr>
        <w:t>Nakon</w:t>
      </w:r>
      <w:r>
        <w:rPr>
          <w:b w:val="0"/>
          <w:bCs w:val="0"/>
          <w:i w:val="0"/>
          <w:iCs/>
        </w:rPr>
        <w:t xml:space="preserve"> što su svi uređaji dodani, kao što je prikazano na slici 16 potrebno ih je povezati kako bi imali međusobnu komunikaciju. Uređaji </w:t>
      </w:r>
      <w:r w:rsidR="00D55554">
        <w:rPr>
          <w:b w:val="0"/>
          <w:bCs w:val="0"/>
          <w:i w:val="0"/>
          <w:iCs/>
        </w:rPr>
        <w:t>su</w:t>
      </w:r>
      <w:r>
        <w:rPr>
          <w:b w:val="0"/>
          <w:bCs w:val="0"/>
          <w:i w:val="0"/>
          <w:iCs/>
        </w:rPr>
        <w:t xml:space="preserve"> međusobno povezani </w:t>
      </w:r>
      <w:r w:rsidR="00741A04">
        <w:rPr>
          <w:b w:val="0"/>
          <w:bCs w:val="0"/>
          <w:i w:val="0"/>
          <w:iCs/>
        </w:rPr>
        <w:t xml:space="preserve">Industrijskim Ethernetom, odnosno PROFINET-om. </w:t>
      </w:r>
      <w:r w:rsidR="00980B8B">
        <w:rPr>
          <w:b w:val="0"/>
          <w:bCs w:val="0"/>
          <w:i w:val="0"/>
          <w:iCs/>
        </w:rPr>
        <w:t>PROFINET je komunikacijski protokol dizajniran za slanje i primanje podataka u industrijskim sustavima.</w:t>
      </w:r>
      <w:r w:rsidR="00354498">
        <w:rPr>
          <w:b w:val="0"/>
          <w:bCs w:val="0"/>
          <w:i w:val="0"/>
          <w:iCs/>
        </w:rPr>
        <w:t xml:space="preserve"> Glavna prednost mu je </w:t>
      </w:r>
      <w:r w:rsidR="00D55554">
        <w:rPr>
          <w:b w:val="0"/>
          <w:bCs w:val="0"/>
          <w:i w:val="0"/>
          <w:iCs/>
        </w:rPr>
        <w:t>kratak vreme</w:t>
      </w:r>
      <w:r w:rsidR="00D85BAA">
        <w:rPr>
          <w:b w:val="0"/>
          <w:bCs w:val="0"/>
          <w:i w:val="0"/>
          <w:iCs/>
        </w:rPr>
        <w:t>n</w:t>
      </w:r>
      <w:r w:rsidR="00D55554">
        <w:rPr>
          <w:b w:val="0"/>
          <w:bCs w:val="0"/>
          <w:i w:val="0"/>
          <w:iCs/>
        </w:rPr>
        <w:t xml:space="preserve">ski okvir dostavljanja </w:t>
      </w:r>
      <w:r w:rsidR="00354498">
        <w:rPr>
          <w:b w:val="0"/>
          <w:bCs w:val="0"/>
          <w:i w:val="0"/>
          <w:iCs/>
        </w:rPr>
        <w:t>podat</w:t>
      </w:r>
      <w:r w:rsidR="00D55554">
        <w:rPr>
          <w:b w:val="0"/>
          <w:bCs w:val="0"/>
          <w:i w:val="0"/>
          <w:iCs/>
        </w:rPr>
        <w:t>aka</w:t>
      </w:r>
      <w:r w:rsidR="00354498">
        <w:rPr>
          <w:b w:val="0"/>
          <w:bCs w:val="0"/>
          <w:i w:val="0"/>
          <w:iCs/>
        </w:rPr>
        <w:t xml:space="preserve"> što je bitno za automatizirane sustave. S</w:t>
      </w:r>
      <w:r w:rsidR="00B633DC">
        <w:rPr>
          <w:b w:val="0"/>
          <w:bCs w:val="0"/>
          <w:i w:val="0"/>
          <w:iCs/>
        </w:rPr>
        <w:t xml:space="preserve">vaki </w:t>
      </w:r>
      <w:r w:rsidR="009D71EA">
        <w:rPr>
          <w:b w:val="0"/>
          <w:bCs w:val="0"/>
          <w:i w:val="0"/>
          <w:iCs/>
        </w:rPr>
        <w:t xml:space="preserve">dodani </w:t>
      </w:r>
      <w:r w:rsidR="002A574F">
        <w:rPr>
          <w:b w:val="0"/>
          <w:bCs w:val="0"/>
          <w:i w:val="0"/>
          <w:iCs/>
        </w:rPr>
        <w:t xml:space="preserve">uređaj dobiva svoju unikatnu IP adresu. Jedina iznimka su uređaj S120 i njegov </w:t>
      </w:r>
      <w:r w:rsidR="002A574F" w:rsidRPr="002A574F">
        <w:rPr>
          <w:b w:val="0"/>
          <w:bCs w:val="0"/>
          <w:i w:val="0"/>
          <w:iCs/>
        </w:rPr>
        <w:t>pripadajući GSD</w:t>
      </w:r>
      <w:r w:rsidR="002A574F">
        <w:rPr>
          <w:b w:val="0"/>
          <w:bCs w:val="0"/>
          <w:i w:val="0"/>
          <w:iCs/>
        </w:rPr>
        <w:t xml:space="preserve"> koji</w:t>
      </w:r>
      <w:r w:rsidR="002A574F" w:rsidRPr="002A574F">
        <w:rPr>
          <w:b w:val="0"/>
          <w:bCs w:val="0"/>
          <w:i w:val="0"/>
          <w:iCs/>
        </w:rPr>
        <w:t xml:space="preserve"> moraju imati istu IP adresu, ali samo GSD mora biti spojen preko Profinet protokola s PLC-om.</w:t>
      </w:r>
      <w:r w:rsidR="002A574F">
        <w:rPr>
          <w:b w:val="0"/>
          <w:bCs w:val="0"/>
          <w:i w:val="0"/>
          <w:iCs/>
        </w:rPr>
        <w:t xml:space="preserve"> </w:t>
      </w:r>
      <w:r w:rsidR="00474A16">
        <w:rPr>
          <w:b w:val="0"/>
          <w:bCs w:val="0"/>
          <w:i w:val="0"/>
          <w:iCs/>
        </w:rPr>
        <w:t xml:space="preserve">Pregled mreže prikazan je na slici </w:t>
      </w:r>
      <w:r w:rsidR="006411CF">
        <w:rPr>
          <w:b w:val="0"/>
          <w:bCs w:val="0"/>
          <w:i w:val="0"/>
          <w:iCs/>
        </w:rPr>
        <w:t>2</w:t>
      </w:r>
      <w:r w:rsidR="00920F80">
        <w:rPr>
          <w:b w:val="0"/>
          <w:bCs w:val="0"/>
          <w:i w:val="0"/>
          <w:iCs/>
        </w:rPr>
        <w:t>7</w:t>
      </w:r>
      <w:r w:rsidR="00474A16">
        <w:rPr>
          <w:b w:val="0"/>
          <w:bCs w:val="0"/>
          <w:i w:val="0"/>
          <w:iCs/>
        </w:rPr>
        <w:t xml:space="preserve">, a topografski prikaz na slici </w:t>
      </w:r>
      <w:r w:rsidR="006411CF">
        <w:rPr>
          <w:b w:val="0"/>
          <w:bCs w:val="0"/>
          <w:i w:val="0"/>
          <w:iCs/>
        </w:rPr>
        <w:t>2</w:t>
      </w:r>
      <w:r w:rsidR="00920F80">
        <w:rPr>
          <w:b w:val="0"/>
          <w:bCs w:val="0"/>
          <w:i w:val="0"/>
          <w:iCs/>
        </w:rPr>
        <w:t>8</w:t>
      </w:r>
      <w:r w:rsidR="006411CF">
        <w:rPr>
          <w:b w:val="0"/>
          <w:bCs w:val="0"/>
          <w:i w:val="0"/>
          <w:iCs/>
        </w:rPr>
        <w:t>.</w:t>
      </w:r>
      <w:r>
        <w:rPr>
          <w:b w:val="0"/>
          <w:bCs w:val="0"/>
          <w:i w:val="0"/>
          <w:iCs/>
        </w:rPr>
        <w:t xml:space="preserve">   </w:t>
      </w:r>
    </w:p>
    <w:p w14:paraId="2940C427" w14:textId="77777777" w:rsidR="00474A16" w:rsidRDefault="00474A16" w:rsidP="00474A16">
      <w:pPr>
        <w:pStyle w:val="Podnaslov2"/>
        <w:keepNext/>
        <w:numPr>
          <w:ilvl w:val="0"/>
          <w:numId w:val="0"/>
        </w:numPr>
        <w:spacing w:line="360" w:lineRule="auto"/>
        <w:ind w:left="794" w:hanging="794"/>
        <w:jc w:val="center"/>
      </w:pPr>
      <w:r>
        <w:rPr>
          <w:b w:val="0"/>
          <w:bCs w:val="0"/>
          <w:i w:val="0"/>
          <w:iCs/>
          <w:noProof/>
        </w:rPr>
        <w:drawing>
          <wp:inline distT="0" distB="0" distL="0" distR="0" wp14:anchorId="07D410A4" wp14:editId="4EAE7441">
            <wp:extent cx="5759450" cy="2698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759450" cy="2698115"/>
                    </a:xfrm>
                    <a:prstGeom prst="rect">
                      <a:avLst/>
                    </a:prstGeom>
                  </pic:spPr>
                </pic:pic>
              </a:graphicData>
            </a:graphic>
          </wp:inline>
        </w:drawing>
      </w:r>
    </w:p>
    <w:p w14:paraId="778B0096" w14:textId="737CC64C" w:rsidR="0017478C" w:rsidRPr="00460AD8" w:rsidRDefault="00474A16" w:rsidP="00474A16">
      <w:pPr>
        <w:pStyle w:val="Caption"/>
        <w:rPr>
          <w:b/>
          <w:bCs w:val="0"/>
          <w:i/>
          <w:iCs/>
        </w:rPr>
      </w:pPr>
      <w:bookmarkStart w:id="178" w:name="_Toc114763966"/>
      <w:bookmarkStart w:id="179" w:name="_Toc114998382"/>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28</w:t>
      </w:r>
      <w:r w:rsidRPr="00460AD8">
        <w:rPr>
          <w:i/>
          <w:iCs/>
          <w:noProof/>
        </w:rPr>
        <w:fldChar w:fldCharType="end"/>
      </w:r>
      <w:r w:rsidR="00460AD8" w:rsidRPr="00460AD8">
        <w:rPr>
          <w:i/>
          <w:iCs/>
          <w:noProof/>
        </w:rPr>
        <w:t>.</w:t>
      </w:r>
      <w:r w:rsidR="005045E7" w:rsidRPr="00460AD8">
        <w:rPr>
          <w:i/>
          <w:iCs/>
        </w:rPr>
        <w:t xml:space="preserve"> Mrežni prikaz uređaja</w:t>
      </w:r>
      <w:bookmarkEnd w:id="178"/>
      <w:bookmarkEnd w:id="179"/>
    </w:p>
    <w:p w14:paraId="42969A32" w14:textId="77777777" w:rsidR="00474A16" w:rsidRDefault="00474A16" w:rsidP="00474A16">
      <w:pPr>
        <w:pStyle w:val="Podnaslov2"/>
        <w:keepNext/>
        <w:numPr>
          <w:ilvl w:val="0"/>
          <w:numId w:val="0"/>
        </w:numPr>
        <w:spacing w:line="360" w:lineRule="auto"/>
        <w:ind w:left="794" w:hanging="794"/>
      </w:pPr>
      <w:r>
        <w:rPr>
          <w:b w:val="0"/>
          <w:bCs w:val="0"/>
          <w:i w:val="0"/>
          <w:iCs/>
          <w:noProof/>
        </w:rPr>
        <w:lastRenderedPageBreak/>
        <w:drawing>
          <wp:inline distT="0" distB="0" distL="0" distR="0" wp14:anchorId="5C93C4DA" wp14:editId="64C4F9E9">
            <wp:extent cx="575945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5759450" cy="3317240"/>
                    </a:xfrm>
                    <a:prstGeom prst="rect">
                      <a:avLst/>
                    </a:prstGeom>
                  </pic:spPr>
                </pic:pic>
              </a:graphicData>
            </a:graphic>
          </wp:inline>
        </w:drawing>
      </w:r>
    </w:p>
    <w:p w14:paraId="6E793EDB" w14:textId="7C90B4D1" w:rsidR="00474A16" w:rsidRPr="00920F80" w:rsidRDefault="00474A16" w:rsidP="00474A16">
      <w:pPr>
        <w:pStyle w:val="Caption"/>
        <w:rPr>
          <w:b/>
          <w:bCs w:val="0"/>
          <w:i/>
          <w:iCs/>
        </w:rPr>
      </w:pPr>
      <w:bookmarkStart w:id="180" w:name="_Toc114763967"/>
      <w:bookmarkStart w:id="181" w:name="_Toc114998383"/>
      <w:r w:rsidRPr="00920F80">
        <w:rPr>
          <w:i/>
          <w:iCs/>
        </w:rPr>
        <w:t xml:space="preserve">Slika </w:t>
      </w:r>
      <w:r w:rsidRPr="00920F80">
        <w:rPr>
          <w:i/>
          <w:iCs/>
        </w:rPr>
        <w:fldChar w:fldCharType="begin"/>
      </w:r>
      <w:r w:rsidRPr="00920F80">
        <w:rPr>
          <w:i/>
          <w:iCs/>
        </w:rPr>
        <w:instrText xml:space="preserve"> SEQ Slika \* ARABIC </w:instrText>
      </w:r>
      <w:r w:rsidRPr="00920F80">
        <w:rPr>
          <w:i/>
          <w:iCs/>
        </w:rPr>
        <w:fldChar w:fldCharType="separate"/>
      </w:r>
      <w:r w:rsidR="006311F7">
        <w:rPr>
          <w:i/>
          <w:iCs/>
          <w:noProof/>
        </w:rPr>
        <w:t>29</w:t>
      </w:r>
      <w:r w:rsidRPr="00920F80">
        <w:rPr>
          <w:i/>
          <w:iCs/>
          <w:noProof/>
        </w:rPr>
        <w:fldChar w:fldCharType="end"/>
      </w:r>
      <w:r w:rsidR="00920F80">
        <w:rPr>
          <w:i/>
          <w:iCs/>
          <w:noProof/>
        </w:rPr>
        <w:t>.</w:t>
      </w:r>
      <w:r w:rsidR="005045E7" w:rsidRPr="00920F80">
        <w:rPr>
          <w:i/>
          <w:iCs/>
        </w:rPr>
        <w:t xml:space="preserve"> Topografski prikaz uređaja</w:t>
      </w:r>
      <w:bookmarkEnd w:id="180"/>
      <w:bookmarkEnd w:id="181"/>
    </w:p>
    <w:p w14:paraId="7828E2C9" w14:textId="43E67057" w:rsidR="0078055F" w:rsidRDefault="0017039C" w:rsidP="00097A08">
      <w:pPr>
        <w:pStyle w:val="111Naslov"/>
        <w:numPr>
          <w:ilvl w:val="2"/>
          <w:numId w:val="14"/>
        </w:numPr>
      </w:pPr>
      <w:bookmarkStart w:id="182" w:name="_Toc114661261"/>
      <w:bookmarkStart w:id="183" w:name="_Toc115076443"/>
      <w:r w:rsidRPr="0017039C">
        <w:t>Programiranje PLC-a</w:t>
      </w:r>
      <w:bookmarkEnd w:id="182"/>
      <w:bookmarkEnd w:id="183"/>
    </w:p>
    <w:p w14:paraId="7A70952A" w14:textId="3B579C84" w:rsidR="0017039C" w:rsidRDefault="0017039C" w:rsidP="0044192B">
      <w:pPr>
        <w:pStyle w:val="Podnaslov2"/>
        <w:numPr>
          <w:ilvl w:val="0"/>
          <w:numId w:val="0"/>
        </w:numPr>
        <w:spacing w:line="360" w:lineRule="auto"/>
        <w:jc w:val="both"/>
        <w:rPr>
          <w:b w:val="0"/>
          <w:bCs w:val="0"/>
          <w:i w:val="0"/>
          <w:iCs/>
        </w:rPr>
      </w:pPr>
      <w:r w:rsidRPr="0017039C">
        <w:rPr>
          <w:b w:val="0"/>
          <w:bCs w:val="0"/>
          <w:i w:val="0"/>
          <w:iCs/>
        </w:rPr>
        <w:t>Za programiranje PLC-a koristi se ljestvičasti dijagrami</w:t>
      </w:r>
      <w:r>
        <w:rPr>
          <w:b w:val="0"/>
          <w:bCs w:val="0"/>
          <w:i w:val="0"/>
          <w:iCs/>
        </w:rPr>
        <w:t xml:space="preserve"> i funkcijski blokovi</w:t>
      </w:r>
      <w:r w:rsidRPr="0017039C">
        <w:rPr>
          <w:b w:val="0"/>
          <w:bCs w:val="0"/>
          <w:i w:val="0"/>
          <w:iCs/>
        </w:rPr>
        <w:t xml:space="preserve"> unutar TIA </w:t>
      </w:r>
      <w:r>
        <w:rPr>
          <w:b w:val="0"/>
          <w:bCs w:val="0"/>
          <w:i w:val="0"/>
          <w:iCs/>
        </w:rPr>
        <w:t xml:space="preserve">Portala. </w:t>
      </w:r>
      <w:r w:rsidR="00CE67A6">
        <w:rPr>
          <w:b w:val="0"/>
          <w:bCs w:val="0"/>
          <w:i w:val="0"/>
          <w:iCs/>
        </w:rPr>
        <w:t>Funkcijski blokovi su grafički prikaz za programiranje logičkih kontrolera koji opisuj</w:t>
      </w:r>
      <w:r w:rsidR="00097A08">
        <w:rPr>
          <w:b w:val="0"/>
          <w:bCs w:val="0"/>
          <w:i w:val="0"/>
          <w:iCs/>
        </w:rPr>
        <w:t>u</w:t>
      </w:r>
      <w:r w:rsidR="00CE67A6">
        <w:rPr>
          <w:b w:val="0"/>
          <w:bCs w:val="0"/>
          <w:i w:val="0"/>
          <w:iCs/>
        </w:rPr>
        <w:t xml:space="preserve"> funkciju između ulaznih i izlaznih varijabli. Ljestvičasti dijagrami slični su shemi strujnog upravljačkog kruga gdje simboli u strujnom krugu predstavljaju uređaje i ožičenja, a kod ljestvičastih dijagrama naredbe u programu.</w:t>
      </w:r>
      <w:r w:rsidR="0044192B">
        <w:rPr>
          <w:b w:val="0"/>
          <w:bCs w:val="0"/>
          <w:i w:val="0"/>
          <w:iCs/>
        </w:rPr>
        <w:t xml:space="preserve"> </w:t>
      </w:r>
      <w:r w:rsidR="00CF40BC">
        <w:rPr>
          <w:b w:val="0"/>
          <w:bCs w:val="0"/>
          <w:i w:val="0"/>
          <w:iCs/>
        </w:rPr>
        <w:t>Prvi dijagram koji je potrebno napraviti omogu</w:t>
      </w:r>
      <w:r w:rsidR="00097A08">
        <w:rPr>
          <w:b w:val="0"/>
          <w:bCs w:val="0"/>
          <w:i w:val="0"/>
          <w:iCs/>
        </w:rPr>
        <w:t>ćuje</w:t>
      </w:r>
      <w:r w:rsidR="00CF40BC">
        <w:rPr>
          <w:b w:val="0"/>
          <w:bCs w:val="0"/>
          <w:i w:val="0"/>
          <w:iCs/>
        </w:rPr>
        <w:t xml:space="preserve"> otpuštanje kočnice motora i prikazan je na slici </w:t>
      </w:r>
      <w:r w:rsidR="006411CF">
        <w:rPr>
          <w:b w:val="0"/>
          <w:bCs w:val="0"/>
          <w:i w:val="0"/>
          <w:iCs/>
        </w:rPr>
        <w:t>ispod</w:t>
      </w:r>
      <w:r w:rsidR="00CF40BC">
        <w:rPr>
          <w:b w:val="0"/>
          <w:bCs w:val="0"/>
          <w:i w:val="0"/>
          <w:iCs/>
        </w:rPr>
        <w:t>.</w:t>
      </w:r>
      <w:r w:rsidR="00024836">
        <w:rPr>
          <w:b w:val="0"/>
          <w:bCs w:val="0"/>
          <w:i w:val="0"/>
          <w:iCs/>
        </w:rPr>
        <w:t xml:space="preserve"> Kontakt za mehaničku kočnicu spojen je na izlaz „%Q0.0“ na PLC-u.</w:t>
      </w:r>
    </w:p>
    <w:p w14:paraId="35B2C519" w14:textId="037FCD4F" w:rsidR="00CF40BC" w:rsidRDefault="009A1F34" w:rsidP="00CF40BC">
      <w:pPr>
        <w:pStyle w:val="Podnaslov2"/>
        <w:keepNext/>
        <w:numPr>
          <w:ilvl w:val="0"/>
          <w:numId w:val="0"/>
        </w:numPr>
        <w:spacing w:line="360" w:lineRule="auto"/>
        <w:jc w:val="both"/>
      </w:pPr>
      <w:r>
        <w:rPr>
          <w:noProof/>
        </w:rPr>
        <w:drawing>
          <wp:inline distT="0" distB="0" distL="0" distR="0" wp14:anchorId="58F4141C" wp14:editId="28E1345B">
            <wp:extent cx="5759450" cy="1120775"/>
            <wp:effectExtent l="0" t="0" r="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120775"/>
                    </a:xfrm>
                    <a:prstGeom prst="rect">
                      <a:avLst/>
                    </a:prstGeom>
                  </pic:spPr>
                </pic:pic>
              </a:graphicData>
            </a:graphic>
          </wp:inline>
        </w:drawing>
      </w:r>
    </w:p>
    <w:p w14:paraId="3687F809" w14:textId="786A6776" w:rsidR="00CF40BC" w:rsidRDefault="00CF40BC" w:rsidP="00CF40BC">
      <w:pPr>
        <w:pStyle w:val="Caption"/>
        <w:rPr>
          <w:i/>
          <w:iCs/>
        </w:rPr>
      </w:pPr>
      <w:bookmarkStart w:id="184" w:name="_Toc114763968"/>
      <w:bookmarkStart w:id="185" w:name="_Toc114998384"/>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30</w:t>
      </w:r>
      <w:r w:rsidRPr="00460AD8">
        <w:rPr>
          <w:i/>
          <w:iCs/>
          <w:noProof/>
        </w:rPr>
        <w:fldChar w:fldCharType="end"/>
      </w:r>
      <w:r w:rsidR="00460AD8" w:rsidRPr="00460AD8">
        <w:rPr>
          <w:i/>
          <w:iCs/>
          <w:noProof/>
        </w:rPr>
        <w:t>.</w:t>
      </w:r>
      <w:r w:rsidRPr="00460AD8">
        <w:rPr>
          <w:i/>
          <w:iCs/>
        </w:rPr>
        <w:t xml:space="preserve"> Ljestvičasti dijagram za otpuštanje kočnice</w:t>
      </w:r>
      <w:bookmarkEnd w:id="184"/>
      <w:bookmarkEnd w:id="185"/>
    </w:p>
    <w:p w14:paraId="7F560B03" w14:textId="22F1809B" w:rsidR="00EF40B2" w:rsidRDefault="00EF40B2" w:rsidP="00EF40B2">
      <w:pPr>
        <w:pStyle w:val="TEKST"/>
      </w:pPr>
    </w:p>
    <w:p w14:paraId="25DF805E" w14:textId="227BCA4E" w:rsidR="00EF40B2" w:rsidRDefault="00EF40B2" w:rsidP="00EF40B2">
      <w:pPr>
        <w:pStyle w:val="TEKST"/>
      </w:pPr>
    </w:p>
    <w:p w14:paraId="68962760" w14:textId="77777777" w:rsidR="00A7003E" w:rsidRPr="00EF40B2" w:rsidRDefault="00A7003E" w:rsidP="00EF40B2">
      <w:pPr>
        <w:pStyle w:val="TEKST"/>
      </w:pPr>
    </w:p>
    <w:p w14:paraId="54C4AADB" w14:textId="0625296B" w:rsidR="00CF40BC" w:rsidRDefault="00CF40BC" w:rsidP="00CF40BC">
      <w:pPr>
        <w:pStyle w:val="TEKST"/>
      </w:pPr>
      <w:r>
        <w:lastRenderedPageBreak/>
        <w:t>SinaPos je funkcijski blok koji se koristi za kontrolu brzine</w:t>
      </w:r>
      <w:r w:rsidR="000E6202">
        <w:t xml:space="preserve"> i </w:t>
      </w:r>
      <w:r>
        <w:t xml:space="preserve">pozicije motora </w:t>
      </w:r>
      <w:r w:rsidR="000E6202">
        <w:t>te</w:t>
      </w:r>
      <w:r>
        <w:t xml:space="preserve"> praćenje njegove pozicije pomoću apsolutnog enkodera. Prikazan je na slici ispod. </w:t>
      </w:r>
      <w:r w:rsidR="00BA04BB">
        <w:t xml:space="preserve">Ulazne varijable nalaze se s lijeve strane bloka i njihovom konfiguracijom utječemo na izlazne varijable. </w:t>
      </w:r>
      <w:r w:rsidR="007F3EC7">
        <w:t xml:space="preserve">Prije pokretanja sustava potrebno je konfigurirati „HWIDSTW“ varijable. U toj varijabli odabire se pogon kojeg će pokretati SinaPos blok. Za kontrolu tračnog sustava prva varijabla koju je potrebno postaviti je „ModePos“ pomoću koje se odabire način kretanja sustava. Moguće vrijednosti su 1 – relativno pozicioniranje i 2 – apsolutno pozicioniranje. „EnableAxis“ varijabla </w:t>
      </w:r>
      <w:r w:rsidR="00CF4D21">
        <w:t xml:space="preserve">koristi se za paljenje sustava, odnosno ona otvara dotok struje motoru. U sklopu ovog rada ta varijabla i otpušta mehaničku kočnicu, ali to je programirano van ovog funkcijskog bloka. [Prilog 1. str. 1] U polja „Position“ i „Velocity“ upisuju se željene vrijednosti </w:t>
      </w:r>
      <w:r w:rsidR="009A1F34">
        <w:t xml:space="preserve">za brzinu sustava i poziciju na koju želimo da se platforma pomakne. Nakon što su sve varijable unesene varijabla „ExecuteMode“ se postavi na vrijednost 1 i sustav obavlja zadanu operaciju pozicioniranja. </w:t>
      </w:r>
    </w:p>
    <w:p w14:paraId="5F1A80CF" w14:textId="77777777" w:rsidR="00CF40BC" w:rsidRDefault="00CF40BC" w:rsidP="00CF40BC">
      <w:pPr>
        <w:pStyle w:val="TEKST"/>
        <w:keepNext/>
        <w:jc w:val="center"/>
      </w:pPr>
      <w:r>
        <w:rPr>
          <w:noProof/>
        </w:rPr>
        <w:drawing>
          <wp:inline distT="0" distB="0" distL="0" distR="0" wp14:anchorId="0B856D3A" wp14:editId="21C6AD04">
            <wp:extent cx="4158601" cy="455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4162267" cy="4556963"/>
                    </a:xfrm>
                    <a:prstGeom prst="rect">
                      <a:avLst/>
                    </a:prstGeom>
                  </pic:spPr>
                </pic:pic>
              </a:graphicData>
            </a:graphic>
          </wp:inline>
        </w:drawing>
      </w:r>
    </w:p>
    <w:p w14:paraId="518940EA" w14:textId="71A8992B" w:rsidR="00CF40BC" w:rsidRPr="00460AD8" w:rsidRDefault="00CF40BC" w:rsidP="00CF40BC">
      <w:pPr>
        <w:pStyle w:val="Caption"/>
        <w:rPr>
          <w:i/>
          <w:iCs/>
        </w:rPr>
      </w:pPr>
      <w:bookmarkStart w:id="186" w:name="_Toc114763969"/>
      <w:bookmarkStart w:id="187" w:name="_Toc114998385"/>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31</w:t>
      </w:r>
      <w:r w:rsidRPr="00460AD8">
        <w:rPr>
          <w:i/>
          <w:iCs/>
          <w:noProof/>
        </w:rPr>
        <w:fldChar w:fldCharType="end"/>
      </w:r>
      <w:r w:rsidR="00460AD8" w:rsidRPr="00460AD8">
        <w:rPr>
          <w:i/>
          <w:iCs/>
          <w:noProof/>
        </w:rPr>
        <w:t>.</w:t>
      </w:r>
      <w:r w:rsidRPr="00460AD8">
        <w:rPr>
          <w:i/>
          <w:iCs/>
        </w:rPr>
        <w:t xml:space="preserve"> SinaPos funkcijski blok</w:t>
      </w:r>
      <w:bookmarkEnd w:id="186"/>
      <w:bookmarkEnd w:id="187"/>
    </w:p>
    <w:p w14:paraId="690B7978" w14:textId="7482DD36" w:rsidR="00CF40BC" w:rsidRDefault="00A7003E" w:rsidP="00CF40BC">
      <w:pPr>
        <w:pStyle w:val="TEKST"/>
      </w:pPr>
      <w:r>
        <w:lastRenderedPageBreak/>
        <w:t>Sve te varijable moguće je upisati ručno i mijenjati ih jednu po jednu, ali u svrhu automatizacije sustava kreirana je tablica oznaka odnosno „Tag Table“ k</w:t>
      </w:r>
      <w:r w:rsidR="00C158C1">
        <w:t xml:space="preserve">ako bi se </w:t>
      </w:r>
      <w:r>
        <w:t xml:space="preserve">moglo upravljati </w:t>
      </w:r>
      <w:r w:rsidR="00C158C1">
        <w:t xml:space="preserve">svim potrebnim </w:t>
      </w:r>
      <w:r>
        <w:t xml:space="preserve">ulazima i </w:t>
      </w:r>
      <w:r w:rsidR="00C158C1">
        <w:t>izlazima</w:t>
      </w:r>
      <w:r>
        <w:t>.</w:t>
      </w:r>
      <w:r w:rsidR="00C158C1">
        <w:t xml:space="preserve"> Tablica za SinaPos blok prikazana je na slici </w:t>
      </w:r>
      <w:r w:rsidR="00920F80">
        <w:t>3</w:t>
      </w:r>
      <w:r w:rsidR="00024836">
        <w:t>2</w:t>
      </w:r>
      <w:r w:rsidR="00C158C1">
        <w:t>.</w:t>
      </w:r>
    </w:p>
    <w:p w14:paraId="1B42C723" w14:textId="77777777" w:rsidR="00C158C1" w:rsidRDefault="00C158C1" w:rsidP="00C158C1">
      <w:pPr>
        <w:pStyle w:val="TEKST"/>
        <w:keepNext/>
        <w:jc w:val="center"/>
      </w:pPr>
      <w:r>
        <w:rPr>
          <w:noProof/>
        </w:rPr>
        <w:drawing>
          <wp:inline distT="0" distB="0" distL="0" distR="0" wp14:anchorId="68DFF3FA" wp14:editId="4CB58DDD">
            <wp:extent cx="5759450" cy="3876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5">
                      <a:extLst>
                        <a:ext uri="{28A0092B-C50C-407E-A947-70E740481C1C}">
                          <a14:useLocalDpi xmlns:a14="http://schemas.microsoft.com/office/drawing/2010/main" val="0"/>
                        </a:ext>
                      </a:extLst>
                    </a:blip>
                    <a:srcRect b="12436"/>
                    <a:stretch/>
                  </pic:blipFill>
                  <pic:spPr bwMode="auto">
                    <a:xfrm>
                      <a:off x="0" y="0"/>
                      <a:ext cx="5759450" cy="3876675"/>
                    </a:xfrm>
                    <a:prstGeom prst="rect">
                      <a:avLst/>
                    </a:prstGeom>
                    <a:ln>
                      <a:noFill/>
                    </a:ln>
                    <a:extLst>
                      <a:ext uri="{53640926-AAD7-44D8-BBD7-CCE9431645EC}">
                        <a14:shadowObscured xmlns:a14="http://schemas.microsoft.com/office/drawing/2010/main"/>
                      </a:ext>
                    </a:extLst>
                  </pic:spPr>
                </pic:pic>
              </a:graphicData>
            </a:graphic>
          </wp:inline>
        </w:drawing>
      </w:r>
    </w:p>
    <w:p w14:paraId="75B547DD" w14:textId="1AE5551E" w:rsidR="00C158C1" w:rsidRPr="00460AD8" w:rsidRDefault="00C158C1" w:rsidP="00C158C1">
      <w:pPr>
        <w:pStyle w:val="Caption"/>
        <w:rPr>
          <w:i/>
          <w:iCs/>
        </w:rPr>
      </w:pPr>
      <w:bookmarkStart w:id="188" w:name="_Toc114763970"/>
      <w:bookmarkStart w:id="189" w:name="_Toc114998386"/>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32</w:t>
      </w:r>
      <w:r w:rsidRPr="00460AD8">
        <w:rPr>
          <w:i/>
          <w:iCs/>
          <w:noProof/>
        </w:rPr>
        <w:fldChar w:fldCharType="end"/>
      </w:r>
      <w:r w:rsidR="00460AD8" w:rsidRPr="00460AD8">
        <w:rPr>
          <w:i/>
          <w:iCs/>
          <w:noProof/>
        </w:rPr>
        <w:t>.</w:t>
      </w:r>
      <w:r w:rsidRPr="00460AD8">
        <w:rPr>
          <w:i/>
          <w:iCs/>
        </w:rPr>
        <w:t xml:space="preserve"> SinaPos tablica oznaka</w:t>
      </w:r>
      <w:bookmarkEnd w:id="188"/>
      <w:bookmarkEnd w:id="189"/>
    </w:p>
    <w:p w14:paraId="43AF7081" w14:textId="77777777" w:rsidR="00C158C1" w:rsidRPr="00C158C1" w:rsidRDefault="00C158C1" w:rsidP="00C158C1">
      <w:pPr>
        <w:pStyle w:val="TEKST"/>
      </w:pPr>
    </w:p>
    <w:p w14:paraId="46B9E3BC" w14:textId="22CCD55D" w:rsidR="0078055F" w:rsidRDefault="0078055F" w:rsidP="00CD7736">
      <w:pPr>
        <w:pStyle w:val="Podnaslov2"/>
        <w:numPr>
          <w:ilvl w:val="2"/>
          <w:numId w:val="14"/>
        </w:numPr>
      </w:pPr>
      <w:r>
        <w:t>Kreiranje korisničkog sučelja</w:t>
      </w:r>
    </w:p>
    <w:p w14:paraId="2722089C" w14:textId="0F645BD0" w:rsidR="0098461E" w:rsidRDefault="009D1389" w:rsidP="002E5B9A">
      <w:pPr>
        <w:pStyle w:val="Tekst0"/>
      </w:pPr>
      <w:r>
        <w:t>Korisničko sučelje</w:t>
      </w:r>
      <w:r w:rsidR="000E6202">
        <w:t xml:space="preserve"> omogućuje</w:t>
      </w:r>
      <w:r>
        <w:t xml:space="preserve"> </w:t>
      </w:r>
      <w:r w:rsidR="00F622E7">
        <w:t xml:space="preserve">korisniku proizvoljno pozicioniranje platforme po duljini trake. </w:t>
      </w:r>
      <w:r w:rsidR="002E5B9A">
        <w:t xml:space="preserve">Vizualizacija sučelja izvodi se preko HMI uređaja koji je povezan na PLC. Početni zaslon HMI uređaja prikazan je na slici </w:t>
      </w:r>
      <w:r w:rsidR="00920F80">
        <w:t>3</w:t>
      </w:r>
      <w:r w:rsidR="00024836">
        <w:t>3</w:t>
      </w:r>
      <w:r w:rsidR="002E5B9A">
        <w:t xml:space="preserve">. </w:t>
      </w:r>
    </w:p>
    <w:p w14:paraId="23D562C9" w14:textId="24FA4472" w:rsidR="00CF7254" w:rsidRDefault="00521480" w:rsidP="00CF7254">
      <w:pPr>
        <w:pStyle w:val="Tekst0"/>
        <w:keepNext/>
        <w:jc w:val="center"/>
      </w:pPr>
      <w:r>
        <w:rPr>
          <w:noProof/>
        </w:rPr>
        <w:lastRenderedPageBreak/>
        <mc:AlternateContent>
          <mc:Choice Requires="wps">
            <w:drawing>
              <wp:anchor distT="0" distB="0" distL="114300" distR="114300" simplePos="0" relativeHeight="251808768" behindDoc="0" locked="0" layoutInCell="1" allowOverlap="1" wp14:anchorId="30208FB3" wp14:editId="1016BB97">
                <wp:simplePos x="0" y="0"/>
                <wp:positionH relativeFrom="column">
                  <wp:posOffset>1261745</wp:posOffset>
                </wp:positionH>
                <wp:positionV relativeFrom="paragraph">
                  <wp:posOffset>2240280</wp:posOffset>
                </wp:positionV>
                <wp:extent cx="352425" cy="333375"/>
                <wp:effectExtent l="0" t="0" r="28575" b="28575"/>
                <wp:wrapNone/>
                <wp:docPr id="423" name="Oval 423"/>
                <wp:cNvGraphicFramePr/>
                <a:graphic xmlns:a="http://schemas.openxmlformats.org/drawingml/2006/main">
                  <a:graphicData uri="http://schemas.microsoft.com/office/word/2010/wordprocessingShape">
                    <wps:wsp>
                      <wps:cNvSpPr/>
                      <wps:spPr>
                        <a:xfrm>
                          <a:off x="0" y="0"/>
                          <a:ext cx="352425" cy="33337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4787CB" id="Oval 423" o:spid="_x0000_s1026" style="position:absolute;margin-left:99.35pt;margin-top:176.4pt;width:27.75pt;height:26.2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" fillcolor="#a5a5a5 [3206]" strokecolor="#525252 [1606]" strokeweight="1pt">
                <v:stroke joinstyle="miter"/>
              </v:oval>
            </w:pict>
          </mc:Fallback>
        </mc:AlternateContent>
      </w:r>
      <w:r w:rsidR="00CF7254">
        <w:rPr>
          <w:noProof/>
        </w:rPr>
        <w:drawing>
          <wp:inline distT="0" distB="0" distL="0" distR="0" wp14:anchorId="02ED817A" wp14:editId="4EA05E87">
            <wp:extent cx="5759450" cy="413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759450" cy="4133850"/>
                    </a:xfrm>
                    <a:prstGeom prst="rect">
                      <a:avLst/>
                    </a:prstGeom>
                  </pic:spPr>
                </pic:pic>
              </a:graphicData>
            </a:graphic>
          </wp:inline>
        </w:drawing>
      </w:r>
    </w:p>
    <w:p w14:paraId="2729EA57" w14:textId="512DCDB1" w:rsidR="009E65DF" w:rsidRPr="00460AD8" w:rsidRDefault="00CF7254" w:rsidP="00CF7254">
      <w:pPr>
        <w:pStyle w:val="Caption"/>
        <w:rPr>
          <w:i/>
          <w:iCs/>
        </w:rPr>
      </w:pPr>
      <w:bookmarkStart w:id="190" w:name="_Toc114763971"/>
      <w:bookmarkStart w:id="191" w:name="_Toc114998387"/>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33</w:t>
      </w:r>
      <w:r w:rsidRPr="00460AD8">
        <w:rPr>
          <w:i/>
          <w:iCs/>
          <w:noProof/>
        </w:rPr>
        <w:fldChar w:fldCharType="end"/>
      </w:r>
      <w:r w:rsidR="00460AD8" w:rsidRPr="00460AD8">
        <w:rPr>
          <w:i/>
          <w:iCs/>
          <w:noProof/>
        </w:rPr>
        <w:t>.</w:t>
      </w:r>
      <w:r w:rsidRPr="00460AD8">
        <w:rPr>
          <w:i/>
          <w:iCs/>
        </w:rPr>
        <w:t xml:space="preserve"> Početni zaslon HMI-a</w:t>
      </w:r>
      <w:bookmarkEnd w:id="190"/>
      <w:bookmarkEnd w:id="191"/>
    </w:p>
    <w:p w14:paraId="23907829" w14:textId="785E9502" w:rsidR="00CF7254" w:rsidRDefault="00CF7254" w:rsidP="00CF7254">
      <w:pPr>
        <w:pStyle w:val="TEKST"/>
      </w:pPr>
    </w:p>
    <w:p w14:paraId="44198468" w14:textId="60EA0865" w:rsidR="00CF7254" w:rsidRDefault="00CF7254" w:rsidP="00CF7254">
      <w:pPr>
        <w:pStyle w:val="TEKST"/>
      </w:pPr>
      <w:r>
        <w:t xml:space="preserve">Kako bi se preko HMI uređaja mogao kontrolirati cijeli sustav potrebno je napraviti „Tag table“ u kojoj je svaka oznaka, svaki „Tag“ povezan s odgovarajućom oznakom unutar PLC-a. Tablica je prikazana na slici </w:t>
      </w:r>
      <w:r w:rsidR="00521480">
        <w:fldChar w:fldCharType="begin"/>
      </w:r>
      <w:r w:rsidR="00521480">
        <w:instrText xml:space="preserve"> REF _Ref114914858 \p \h </w:instrText>
      </w:r>
      <w:r w:rsidR="00521480">
        <w:fldChar w:fldCharType="separate"/>
      </w:r>
      <w:r w:rsidR="006311F7">
        <w:t>dolje</w:t>
      </w:r>
      <w:r w:rsidR="00521480">
        <w:fldChar w:fldCharType="end"/>
      </w:r>
      <w:r>
        <w:t>.</w:t>
      </w:r>
    </w:p>
    <w:p w14:paraId="3D9B0B21" w14:textId="77777777" w:rsidR="00CF7254" w:rsidRDefault="00CF7254" w:rsidP="00CF7254">
      <w:pPr>
        <w:pStyle w:val="TEKST"/>
        <w:keepNext/>
        <w:jc w:val="center"/>
      </w:pPr>
      <w:r>
        <w:rPr>
          <w:noProof/>
        </w:rPr>
        <w:drawing>
          <wp:inline distT="0" distB="0" distL="0" distR="0" wp14:anchorId="1F9DCD70" wp14:editId="353266DB">
            <wp:extent cx="5759450" cy="2371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7">
                      <a:extLst>
                        <a:ext uri="{28A0092B-C50C-407E-A947-70E740481C1C}">
                          <a14:useLocalDpi xmlns:a14="http://schemas.microsoft.com/office/drawing/2010/main" val="0"/>
                        </a:ext>
                      </a:extLst>
                    </a:blip>
                    <a:srcRect b="9674"/>
                    <a:stretch/>
                  </pic:blipFill>
                  <pic:spPr bwMode="auto">
                    <a:xfrm>
                      <a:off x="0" y="0"/>
                      <a:ext cx="5759450" cy="2371725"/>
                    </a:xfrm>
                    <a:prstGeom prst="rect">
                      <a:avLst/>
                    </a:prstGeom>
                    <a:ln>
                      <a:noFill/>
                    </a:ln>
                    <a:extLst>
                      <a:ext uri="{53640926-AAD7-44D8-BBD7-CCE9431645EC}">
                        <a14:shadowObscured xmlns:a14="http://schemas.microsoft.com/office/drawing/2010/main"/>
                      </a:ext>
                    </a:extLst>
                  </pic:spPr>
                </pic:pic>
              </a:graphicData>
            </a:graphic>
          </wp:inline>
        </w:drawing>
      </w:r>
    </w:p>
    <w:p w14:paraId="5F875EF1" w14:textId="0394BB56" w:rsidR="00CF7254" w:rsidRPr="00460AD8" w:rsidRDefault="00CF7254" w:rsidP="00CF7254">
      <w:pPr>
        <w:pStyle w:val="Caption"/>
        <w:rPr>
          <w:i/>
          <w:iCs/>
        </w:rPr>
      </w:pPr>
      <w:bookmarkStart w:id="192" w:name="_Toc114763972"/>
      <w:bookmarkStart w:id="193" w:name="_Ref114914858"/>
      <w:bookmarkStart w:id="194" w:name="_Toc114998388"/>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34</w:t>
      </w:r>
      <w:r w:rsidRPr="00460AD8">
        <w:rPr>
          <w:i/>
          <w:iCs/>
          <w:noProof/>
        </w:rPr>
        <w:fldChar w:fldCharType="end"/>
      </w:r>
      <w:r w:rsidR="00460AD8" w:rsidRPr="00460AD8">
        <w:rPr>
          <w:i/>
          <w:iCs/>
          <w:noProof/>
        </w:rPr>
        <w:t>.</w:t>
      </w:r>
      <w:r w:rsidR="00333EFB" w:rsidRPr="00460AD8">
        <w:rPr>
          <w:i/>
          <w:iCs/>
        </w:rPr>
        <w:t xml:space="preserve"> HMI Tag table</w:t>
      </w:r>
      <w:bookmarkEnd w:id="192"/>
      <w:bookmarkEnd w:id="193"/>
      <w:bookmarkEnd w:id="194"/>
    </w:p>
    <w:p w14:paraId="2F03153E" w14:textId="2B6269C3" w:rsidR="00A7003E" w:rsidRDefault="00333EFB" w:rsidP="00333EFB">
      <w:pPr>
        <w:pStyle w:val="TEKST"/>
      </w:pPr>
      <w:r>
        <w:lastRenderedPageBreak/>
        <w:t xml:space="preserve">Programom se upravlja tako da korisnik za početak pritisne tipku </w:t>
      </w:r>
      <w:r w:rsidR="00B62149">
        <w:t>„</w:t>
      </w:r>
      <w:r>
        <w:t>Axis ON/OFF</w:t>
      </w:r>
      <w:r w:rsidR="00B62149">
        <w:t>“</w:t>
      </w:r>
      <w:r>
        <w:t>, koja omogućuje pokretanje okvira po traci</w:t>
      </w:r>
      <w:r w:rsidR="00E835A5">
        <w:t xml:space="preserve"> i automatski otpušta kočnicu motora. </w:t>
      </w:r>
      <w:r w:rsidR="00A7003E">
        <w:t xml:space="preserve">Ako je kontrolni krug zelen, os je aktivna, ako je siv os je ugašena, a ako je </w:t>
      </w:r>
      <w:r w:rsidR="00406B39">
        <w:t xml:space="preserve">korisnik pritisnuo „Axis ON/OFF“ gumb, a kontrolni krug nije zelen </w:t>
      </w:r>
      <w:r w:rsidR="00A7003E">
        <w:t xml:space="preserve"> postoji greška u sustavu i tada </w:t>
      </w:r>
      <w:r w:rsidR="00E835A5">
        <w:t xml:space="preserve"> korisnik pritišće gumb </w:t>
      </w:r>
      <w:r w:rsidR="00B62149">
        <w:t>„</w:t>
      </w:r>
      <w:r w:rsidR="00E835A5">
        <w:t>Ack Err</w:t>
      </w:r>
      <w:r w:rsidR="00B62149">
        <w:t>“</w:t>
      </w:r>
      <w:r w:rsidR="00E835A5">
        <w:t xml:space="preserve"> i treba ponovo ugasiti i upaliti os. </w:t>
      </w:r>
    </w:p>
    <w:p w14:paraId="526C3FFE" w14:textId="320C4FA5" w:rsidR="00A7003E" w:rsidRDefault="00E835A5" w:rsidP="00333EFB">
      <w:pPr>
        <w:pStyle w:val="TEKST"/>
      </w:pPr>
      <w:r>
        <w:t xml:space="preserve">U polje </w:t>
      </w:r>
      <w:r w:rsidR="00B62149">
        <w:t>„</w:t>
      </w:r>
      <w:r>
        <w:t>Desired Position</w:t>
      </w:r>
      <w:r w:rsidR="00B62149">
        <w:t>“</w:t>
      </w:r>
      <w:r>
        <w:t xml:space="preserve"> korisnik upisuje iznos</w:t>
      </w:r>
      <w:r w:rsidR="000E6202">
        <w:t xml:space="preserve"> u milimetrima s dvije decimale</w:t>
      </w:r>
      <w:r>
        <w:t xml:space="preserve"> gdje želi da se </w:t>
      </w:r>
      <w:r w:rsidR="000E6202">
        <w:t>okvir</w:t>
      </w:r>
      <w:r>
        <w:t xml:space="preserve"> pomakne. Polje </w:t>
      </w:r>
      <w:r w:rsidR="00B62149">
        <w:t>„</w:t>
      </w:r>
      <w:r>
        <w:t>Actual Position</w:t>
      </w:r>
      <w:r w:rsidR="00B62149">
        <w:t>“</w:t>
      </w:r>
      <w:r>
        <w:t xml:space="preserve"> služi kao povratna informacij</w:t>
      </w:r>
      <w:r w:rsidR="00B62149">
        <w:t>a</w:t>
      </w:r>
      <w:r>
        <w:t xml:space="preserve"> korisniku i govori mu gdje se točno nalazi okvir. U polje </w:t>
      </w:r>
      <w:r w:rsidR="00B62149">
        <w:t>„</w:t>
      </w:r>
      <w:r>
        <w:t>Desired speed</w:t>
      </w:r>
      <w:r w:rsidR="00B62149">
        <w:t>“</w:t>
      </w:r>
      <w:r>
        <w:t xml:space="preserve"> korisnik upisuje željenu brzinu u milimetrima po sekundi</w:t>
      </w:r>
      <w:r w:rsidR="00B62149">
        <w:t xml:space="preserve">. Brzinu treba postavljati primjereno opterećenju sustava. Tipka „Absolute/Relative“ mijenja način rada sustava iz apsolutnog pozicioniranja u relativno i nazad. </w:t>
      </w:r>
    </w:p>
    <w:p w14:paraId="4C3C7522" w14:textId="329940CA" w:rsidR="00333EFB" w:rsidRPr="00333EFB" w:rsidRDefault="00B62149" w:rsidP="00333EFB">
      <w:pPr>
        <w:pStyle w:val="TEKST"/>
      </w:pPr>
      <w:r>
        <w:t>Kada je korisnik unio sve željene podatke</w:t>
      </w:r>
      <w:r w:rsidR="008E2AD7">
        <w:t>,</w:t>
      </w:r>
      <w:r>
        <w:t xml:space="preserve"> pritiskom na gumb „Launch“ okvir se poč</w:t>
      </w:r>
      <w:r w:rsidR="008E2AD7">
        <w:t>inje</w:t>
      </w:r>
      <w:r>
        <w:t xml:space="preserve"> kretati prema zadanoj poziciji. </w:t>
      </w:r>
      <w:r w:rsidR="00D85BAA">
        <w:t>Ako</w:t>
      </w:r>
      <w:r>
        <w:t xml:space="preserve"> dođe do nekog problema</w:t>
      </w:r>
      <w:r w:rsidR="008E2AD7">
        <w:t xml:space="preserve"> ili opasnosti</w:t>
      </w:r>
      <w:r>
        <w:t xml:space="preserve"> pri pokretanju trake</w:t>
      </w:r>
      <w:r w:rsidR="008E2AD7">
        <w:t>,</w:t>
      </w:r>
      <w:r>
        <w:t xml:space="preserve"> korisnik pritiskom na tipku „F8“ može zaustaviti sustav koji će se nakon toga automatski zakočiti na dvije sekunde. Tipke „F1“, „F2“ i „F3“ automatski zadaju željenu poziciju na 0</w:t>
      </w:r>
      <w:r w:rsidR="009E3DD0">
        <w:t xml:space="preserve"> </w:t>
      </w:r>
      <w:r>
        <w:t>mm, 1100</w:t>
      </w:r>
      <w:r w:rsidR="009E3DD0">
        <w:t xml:space="preserve"> </w:t>
      </w:r>
      <w:r>
        <w:t>mm i 2200</w:t>
      </w:r>
      <w:r w:rsidR="009E3DD0">
        <w:t xml:space="preserve"> </w:t>
      </w:r>
      <w:r>
        <w:t>mm, odnosno</w:t>
      </w:r>
      <w:r w:rsidR="008E2AD7">
        <w:t xml:space="preserve"> na</w:t>
      </w:r>
      <w:r>
        <w:t xml:space="preserve"> početak, sredin</w:t>
      </w:r>
      <w:r w:rsidR="008E2AD7">
        <w:t>u</w:t>
      </w:r>
      <w:r>
        <w:t xml:space="preserve"> i kraj trake.</w:t>
      </w:r>
    </w:p>
    <w:p w14:paraId="2B25BF13" w14:textId="048173C1" w:rsidR="002D396B" w:rsidRDefault="00A966DF">
      <w:pPr>
        <w:pStyle w:val="1NASLOV"/>
        <w:numPr>
          <w:ilvl w:val="0"/>
          <w:numId w:val="14"/>
        </w:numPr>
      </w:pPr>
      <w:bookmarkStart w:id="195" w:name="_Toc287431631"/>
      <w:bookmarkStart w:id="196" w:name="_Toc287445050"/>
      <w:bookmarkStart w:id="197" w:name="_Toc113799887"/>
      <w:bookmarkStart w:id="198" w:name="_Toc114661262"/>
      <w:bookmarkStart w:id="199" w:name="_Toc115076444"/>
      <w:r w:rsidRPr="00231B90">
        <w:lastRenderedPageBreak/>
        <w:t>ZAKLJUČAK</w:t>
      </w:r>
      <w:bookmarkEnd w:id="195"/>
      <w:bookmarkEnd w:id="196"/>
      <w:bookmarkEnd w:id="197"/>
      <w:bookmarkEnd w:id="198"/>
      <w:bookmarkEnd w:id="199"/>
    </w:p>
    <w:p w14:paraId="0AFADA75" w14:textId="76C52CCE" w:rsidR="00947ECE" w:rsidRDefault="005055A5" w:rsidP="00C90E73">
      <w:pPr>
        <w:pStyle w:val="TEKST"/>
      </w:pPr>
      <w:bookmarkStart w:id="200" w:name="_Toc232930571"/>
      <w:r>
        <w:t xml:space="preserve">   </w:t>
      </w:r>
      <w:r w:rsidR="003D01CC">
        <w:t>U ovom radu opisan je postupak izrade jedne od šire prim</w:t>
      </w:r>
      <w:r w:rsidR="00D85BAA">
        <w:t>i</w:t>
      </w:r>
      <w:r w:rsidR="003D01CC">
        <w:t xml:space="preserve">jenjenih verzija linearnog tračnog sustava: pogonski sustav sa zupčanikom i zupčastom letvom. Iako </w:t>
      </w:r>
      <w:r w:rsidR="00D85FFE">
        <w:t xml:space="preserve">su ovakve vrste tračnih sustava </w:t>
      </w:r>
      <w:r w:rsidR="003D01CC">
        <w:t>već komercijalno dostupn</w:t>
      </w:r>
      <w:r w:rsidR="00D85FFE">
        <w:t>e</w:t>
      </w:r>
      <w:r w:rsidR="003D01CC">
        <w:t xml:space="preserve">, </w:t>
      </w:r>
      <w:r w:rsidR="006A46D8">
        <w:t xml:space="preserve">opisani </w:t>
      </w:r>
      <w:r w:rsidR="003D01CC">
        <w:t>tračni sustav izrađen je</w:t>
      </w:r>
      <w:r w:rsidR="006A46D8">
        <w:t xml:space="preserve"> u c</w:t>
      </w:r>
      <w:r w:rsidR="00D85BAA">
        <w:t>i</w:t>
      </w:r>
      <w:r w:rsidR="006A46D8">
        <w:t xml:space="preserve">jelosti  u </w:t>
      </w:r>
      <w:r w:rsidR="00D85FFE">
        <w:t>L</w:t>
      </w:r>
      <w:r w:rsidR="006A46D8">
        <w:t>aboratoriju</w:t>
      </w:r>
      <w:r w:rsidR="00D85FFE">
        <w:t xml:space="preserve"> za autonomne sustave u </w:t>
      </w:r>
      <w:r w:rsidR="006A46D8">
        <w:t>CRTA</w:t>
      </w:r>
      <w:r w:rsidR="00D85FFE">
        <w:t>-i</w:t>
      </w:r>
      <w:r w:rsidR="006A46D8">
        <w:t xml:space="preserve"> k</w:t>
      </w:r>
      <w:r w:rsidR="003D01CC">
        <w:t xml:space="preserve">ako bi se pokazao proces rješavanja konstrukcijskih, programskih i </w:t>
      </w:r>
      <w:r w:rsidR="00D85FFE">
        <w:t>funkcionalnih</w:t>
      </w:r>
      <w:r w:rsidR="006A46D8">
        <w:t xml:space="preserve"> problema nastalih pri </w:t>
      </w:r>
      <w:r w:rsidR="00D85FFE">
        <w:t xml:space="preserve">razvoju </w:t>
      </w:r>
      <w:r w:rsidR="006A46D8">
        <w:t>konstrukc</w:t>
      </w:r>
      <w:r w:rsidR="00D85FFE">
        <w:t>ije</w:t>
      </w:r>
      <w:r w:rsidR="006A46D8">
        <w:t xml:space="preserve">. </w:t>
      </w:r>
      <w:r w:rsidR="00947ECE">
        <w:t>Kroz korištenje programa poput</w:t>
      </w:r>
      <w:r w:rsidR="0052700D">
        <w:t xml:space="preserve"> Autodesk</w:t>
      </w:r>
      <w:r w:rsidR="00947ECE">
        <w:t xml:space="preserve"> Inventor</w:t>
      </w:r>
      <w:r w:rsidR="0052700D">
        <w:t>-a</w:t>
      </w:r>
      <w:r w:rsidR="00947ECE">
        <w:t>, TIA Portal</w:t>
      </w:r>
      <w:r w:rsidR="0052700D">
        <w:t xml:space="preserve">-a, i sl. </w:t>
      </w:r>
      <w:r w:rsidR="009D0A11">
        <w:t xml:space="preserve">pokazano je rješavanje </w:t>
      </w:r>
      <w:r w:rsidR="003E7033">
        <w:t>uobičajenih problema</w:t>
      </w:r>
      <w:r w:rsidR="009D0A11">
        <w:t xml:space="preserve"> s koj</w:t>
      </w:r>
      <w:r w:rsidR="003E7033">
        <w:t>ima</w:t>
      </w:r>
      <w:r w:rsidR="009D0A11">
        <w:t xml:space="preserve"> se inženjeri često susreću te je stečeno praktično radno iskustvo. </w:t>
      </w:r>
    </w:p>
    <w:p w14:paraId="346906A4" w14:textId="2C7A5A8D" w:rsidR="006A46D8" w:rsidRDefault="00947ECE" w:rsidP="00C90E73">
      <w:pPr>
        <w:pStyle w:val="TEKST"/>
      </w:pPr>
      <w:r>
        <w:t xml:space="preserve">   </w:t>
      </w:r>
      <w:r w:rsidR="005055A5">
        <w:t>Prezentirani sustav, konstruiran korištenjem stečenih znanja kroz obrazovanje na preddiplomskom studiju</w:t>
      </w:r>
      <w:r w:rsidR="004B5FE6">
        <w:t xml:space="preserve"> predviđen je za daljnju demonstracijsku i projektnu up</w:t>
      </w:r>
      <w:r w:rsidR="00D85BAA">
        <w:t>o</w:t>
      </w:r>
      <w:r w:rsidR="004B5FE6">
        <w:t xml:space="preserve">rabu fakulteta. </w:t>
      </w:r>
      <w:r w:rsidR="005055A5">
        <w:t>Daljnja uporaba</w:t>
      </w:r>
      <w:r w:rsidR="00874659">
        <w:t xml:space="preserve"> linearnog tračnog sustava</w:t>
      </w:r>
      <w:r w:rsidR="005055A5">
        <w:t xml:space="preserve"> sastoj</w:t>
      </w:r>
      <w:r>
        <w:t xml:space="preserve">i se od </w:t>
      </w:r>
      <w:r w:rsidR="00874659">
        <w:t xml:space="preserve">buduće </w:t>
      </w:r>
      <w:r>
        <w:t xml:space="preserve">montaže </w:t>
      </w:r>
      <w:r w:rsidR="00874659">
        <w:t xml:space="preserve">industrijskog </w:t>
      </w:r>
      <w:r>
        <w:t>robota na tračni sustav</w:t>
      </w:r>
      <w:r w:rsidR="00874659">
        <w:t xml:space="preserve"> s ciljem proširenja radnog prostora industrijskog robota i integracij</w:t>
      </w:r>
      <w:r w:rsidR="00A7003E">
        <w:t>e</w:t>
      </w:r>
      <w:r w:rsidR="00874659">
        <w:t xml:space="preserve"> sa sigurnosnim </w:t>
      </w:r>
      <w:r w:rsidR="00D51B7F">
        <w:t>laserskim barijerama</w:t>
      </w:r>
      <w:r w:rsidR="00874659">
        <w:t xml:space="preserve"> koj</w:t>
      </w:r>
      <w:r w:rsidR="00D51B7F">
        <w:t>e</w:t>
      </w:r>
      <w:r w:rsidR="00874659">
        <w:t xml:space="preserve"> su postavljen</w:t>
      </w:r>
      <w:r w:rsidR="00D51B7F">
        <w:t>e u robotskoj stanici</w:t>
      </w:r>
      <w:r w:rsidR="00874659">
        <w:t xml:space="preserve"> u</w:t>
      </w:r>
      <w:r w:rsidR="00D51B7F">
        <w:t xml:space="preserve"> sklopu</w:t>
      </w:r>
      <w:r w:rsidR="00874659">
        <w:t xml:space="preserve"> laboratoriju</w:t>
      </w:r>
      <w:r>
        <w:t xml:space="preserve">. </w:t>
      </w:r>
    </w:p>
    <w:p w14:paraId="5F7F2A33" w14:textId="5A63A8AD" w:rsidR="004E25D4" w:rsidRDefault="005055A5" w:rsidP="00C90E73">
      <w:pPr>
        <w:pStyle w:val="TEKST"/>
      </w:pPr>
      <w:r>
        <w:t xml:space="preserve">   </w:t>
      </w:r>
    </w:p>
    <w:p w14:paraId="040B388C" w14:textId="768900F0" w:rsidR="008737EC" w:rsidRDefault="008737EC" w:rsidP="00C90E73">
      <w:pPr>
        <w:pStyle w:val="TEKST"/>
      </w:pPr>
    </w:p>
    <w:p w14:paraId="00F5E051" w14:textId="12232789" w:rsidR="008737EC" w:rsidRDefault="008737EC" w:rsidP="00C90E73">
      <w:pPr>
        <w:pStyle w:val="TEKST"/>
      </w:pPr>
    </w:p>
    <w:p w14:paraId="69B061F9" w14:textId="346F9746" w:rsidR="008737EC" w:rsidRDefault="008737EC" w:rsidP="00C90E73">
      <w:pPr>
        <w:pStyle w:val="TEKST"/>
      </w:pPr>
    </w:p>
    <w:p w14:paraId="380B2D1A" w14:textId="33697D64" w:rsidR="008737EC" w:rsidRDefault="008737EC" w:rsidP="00C90E73">
      <w:pPr>
        <w:pStyle w:val="TEKST"/>
      </w:pPr>
    </w:p>
    <w:p w14:paraId="70FC3DD1" w14:textId="75876BCA" w:rsidR="008737EC" w:rsidRDefault="008737EC" w:rsidP="00C90E73">
      <w:pPr>
        <w:pStyle w:val="TEKST"/>
      </w:pPr>
    </w:p>
    <w:p w14:paraId="673F094F" w14:textId="1C6482C4" w:rsidR="008737EC" w:rsidRDefault="008737EC" w:rsidP="00C90E73">
      <w:pPr>
        <w:pStyle w:val="TEKST"/>
      </w:pPr>
    </w:p>
    <w:p w14:paraId="0CC9DCE4" w14:textId="10CDCCAD" w:rsidR="008737EC" w:rsidRDefault="008737EC" w:rsidP="00C90E73">
      <w:pPr>
        <w:pStyle w:val="TEKST"/>
      </w:pPr>
    </w:p>
    <w:p w14:paraId="4231C205" w14:textId="135790A2" w:rsidR="008737EC" w:rsidRDefault="008737EC" w:rsidP="00C90E73">
      <w:pPr>
        <w:pStyle w:val="TEKST"/>
      </w:pPr>
    </w:p>
    <w:p w14:paraId="21546381" w14:textId="5E49935E" w:rsidR="008737EC" w:rsidRDefault="008737EC" w:rsidP="00C90E73">
      <w:pPr>
        <w:pStyle w:val="TEKST"/>
      </w:pPr>
    </w:p>
    <w:p w14:paraId="47A77542" w14:textId="3B5D2889" w:rsidR="008737EC" w:rsidRDefault="008737EC" w:rsidP="00C90E73">
      <w:pPr>
        <w:pStyle w:val="TEKST"/>
      </w:pPr>
    </w:p>
    <w:p w14:paraId="7FE8DF31" w14:textId="77777777" w:rsidR="008737EC" w:rsidRPr="0019426D" w:rsidRDefault="008737EC" w:rsidP="00C90E73">
      <w:pPr>
        <w:pStyle w:val="TEKST"/>
      </w:pPr>
    </w:p>
    <w:p w14:paraId="4144CB83" w14:textId="038116A9" w:rsidR="00917481" w:rsidRPr="0019426D" w:rsidRDefault="00917481">
      <w:pPr>
        <w:pStyle w:val="1NASLOV"/>
        <w:numPr>
          <w:ilvl w:val="0"/>
          <w:numId w:val="14"/>
        </w:numPr>
      </w:pPr>
      <w:bookmarkStart w:id="201" w:name="_Toc232930572"/>
      <w:bookmarkStart w:id="202" w:name="_Toc287445052"/>
      <w:bookmarkStart w:id="203" w:name="_Toc113799888"/>
      <w:bookmarkStart w:id="204" w:name="_Toc114661263"/>
      <w:bookmarkStart w:id="205" w:name="_Toc115076445"/>
      <w:bookmarkStart w:id="206" w:name="_Toc287445051"/>
      <w:r w:rsidRPr="0019426D">
        <w:lastRenderedPageBreak/>
        <w:t>LITERATURA</w:t>
      </w:r>
      <w:bookmarkEnd w:id="201"/>
      <w:bookmarkEnd w:id="202"/>
      <w:bookmarkEnd w:id="203"/>
      <w:bookmarkEnd w:id="204"/>
      <w:bookmarkEnd w:id="205"/>
    </w:p>
    <w:p w14:paraId="6D6BA148" w14:textId="77777777" w:rsidR="00550E2D" w:rsidRDefault="00550E2D">
      <w:pPr>
        <w:pStyle w:val="Literatura"/>
        <w:numPr>
          <w:ilvl w:val="0"/>
          <w:numId w:val="2"/>
        </w:numPr>
      </w:pPr>
      <w:r>
        <w:t>K. Kamel, E. Kamel, Programmable Logic Controllers, McGraw-Hill Education, 2014.</w:t>
      </w:r>
    </w:p>
    <w:p w14:paraId="169B7EE7" w14:textId="565BB1BE" w:rsidR="00B31A15" w:rsidRDefault="00550E2D" w:rsidP="009B10E4">
      <w:pPr>
        <w:pStyle w:val="Literatura"/>
        <w:numPr>
          <w:ilvl w:val="0"/>
          <w:numId w:val="2"/>
        </w:numPr>
      </w:pPr>
      <w:r>
        <w:t>S7 1200 Programmable controller system manual</w:t>
      </w:r>
    </w:p>
    <w:p w14:paraId="6660160B" w14:textId="0D50FE4F" w:rsidR="00B31A15" w:rsidRDefault="00000000">
      <w:pPr>
        <w:pStyle w:val="Literatura"/>
        <w:numPr>
          <w:ilvl w:val="0"/>
          <w:numId w:val="2"/>
        </w:numPr>
      </w:pPr>
      <w:hyperlink r:id="rId48" w:history="1">
        <w:r w:rsidR="00550E2D">
          <w:rPr>
            <w:rStyle w:val="Hyperlink"/>
          </w:rPr>
          <w:t>https://mall.industry.siemens.com</w:t>
        </w:r>
      </w:hyperlink>
      <w:r w:rsidR="00B31A15">
        <w:t xml:space="preserve"> </w:t>
      </w:r>
      <w:r w:rsidR="001D2459">
        <w:t>Posjećeno 03.09.2022.</w:t>
      </w:r>
    </w:p>
    <w:bookmarkStart w:id="207" w:name="_Ref114697090"/>
    <w:p w14:paraId="7B5EDD35" w14:textId="7738DA96" w:rsidR="001D2459" w:rsidRDefault="001D2459">
      <w:pPr>
        <w:pStyle w:val="Literatura"/>
        <w:numPr>
          <w:ilvl w:val="0"/>
          <w:numId w:val="2"/>
        </w:numPr>
      </w:pPr>
      <w:r>
        <w:fldChar w:fldCharType="begin"/>
      </w:r>
      <w:r>
        <w:instrText xml:space="preserve"> HYPERLINK "</w:instrText>
      </w:r>
      <w:r w:rsidRPr="001D2459">
        <w:instrText>https://new.siemens.com/global/en/products/automation/systems/industrial/plc/s7-1200.html</w:instrText>
      </w:r>
      <w:r>
        <w:instrText xml:space="preserve">" </w:instrText>
      </w:r>
      <w:r>
        <w:fldChar w:fldCharType="separate"/>
      </w:r>
      <w:r w:rsidRPr="004A3779">
        <w:rPr>
          <w:rStyle w:val="Hyperlink"/>
        </w:rPr>
        <w:t>https://new.siemens.com/global/en/products/automation/systems/industrial/plc/s7-1200.html</w:t>
      </w:r>
      <w:r>
        <w:fldChar w:fldCharType="end"/>
      </w:r>
      <w:r>
        <w:t xml:space="preserve"> Posjećeno 03.09.2022.</w:t>
      </w:r>
      <w:bookmarkEnd w:id="207"/>
    </w:p>
    <w:bookmarkStart w:id="208" w:name="_Ref114697107"/>
    <w:p w14:paraId="0FD48478" w14:textId="5B26AE0B" w:rsidR="001D2459" w:rsidRDefault="001D2459">
      <w:pPr>
        <w:pStyle w:val="Literatura"/>
        <w:numPr>
          <w:ilvl w:val="0"/>
          <w:numId w:val="2"/>
        </w:numPr>
      </w:pPr>
      <w:r>
        <w:fldChar w:fldCharType="begin"/>
      </w:r>
      <w:r>
        <w:instrText xml:space="preserve"> HYPERLINK "</w:instrText>
      </w:r>
      <w:r w:rsidRPr="001D2459">
        <w:instrText>https://support.industry.siemens.com/cs/pd/52176?pdti=pi&amp;dl=en&amp;lc=en-WW</w:instrText>
      </w:r>
      <w:r>
        <w:instrText xml:space="preserve">" </w:instrText>
      </w:r>
      <w:r>
        <w:fldChar w:fldCharType="separate"/>
      </w:r>
      <w:r w:rsidRPr="004A3779">
        <w:rPr>
          <w:rStyle w:val="Hyperlink"/>
        </w:rPr>
        <w:t>https://support.industry.siemens.com/cs/pd/52176?pdti=pi&amp;dl=en&amp;lc=en-WW</w:t>
      </w:r>
      <w:r>
        <w:fldChar w:fldCharType="end"/>
      </w:r>
      <w:r>
        <w:t xml:space="preserve"> Posjećeno 03.09.2022.</w:t>
      </w:r>
      <w:bookmarkEnd w:id="208"/>
    </w:p>
    <w:bookmarkStart w:id="209" w:name="_Ref114697096"/>
    <w:p w14:paraId="75964153" w14:textId="75EFB814" w:rsidR="001D2459" w:rsidRDefault="001D2459">
      <w:pPr>
        <w:pStyle w:val="Literatura"/>
        <w:numPr>
          <w:ilvl w:val="0"/>
          <w:numId w:val="2"/>
        </w:numPr>
      </w:pPr>
      <w:r>
        <w:fldChar w:fldCharType="begin"/>
      </w:r>
      <w:r>
        <w:instrText xml:space="preserve"> HYPERLINK "</w:instrText>
      </w:r>
      <w:r w:rsidRPr="001D2459">
        <w:instrText>https://mall.industry.siemens.com/mall/en/WW/Catalog/Product/6SL3040-1LA00-0AA0</w:instrText>
      </w:r>
      <w:r>
        <w:instrText xml:space="preserve">" </w:instrText>
      </w:r>
      <w:r>
        <w:fldChar w:fldCharType="separate"/>
      </w:r>
      <w:r w:rsidRPr="004A3779">
        <w:rPr>
          <w:rStyle w:val="Hyperlink"/>
        </w:rPr>
        <w:t>https://mall.industry.siemens.com/mall/en/WW/Catalog/Product/6SL3040-1LA00-0AA0</w:t>
      </w:r>
      <w:r>
        <w:fldChar w:fldCharType="end"/>
      </w:r>
      <w:r>
        <w:t xml:space="preserve"> Posjećeno 03.09.2022.</w:t>
      </w:r>
      <w:bookmarkEnd w:id="209"/>
    </w:p>
    <w:bookmarkStart w:id="210" w:name="_Ref114697112"/>
    <w:p w14:paraId="1D6B589B" w14:textId="0875E08A" w:rsidR="001D2459" w:rsidRDefault="001D2459">
      <w:pPr>
        <w:pStyle w:val="Literatura"/>
        <w:numPr>
          <w:ilvl w:val="0"/>
          <w:numId w:val="2"/>
        </w:numPr>
      </w:pPr>
      <w:r>
        <w:fldChar w:fldCharType="begin"/>
      </w:r>
      <w:r>
        <w:instrText xml:space="preserve"> HYPERLINK "</w:instrText>
      </w:r>
      <w:r w:rsidRPr="001D2459">
        <w:instrText>https://www.automation24.biz/simatic-basic-panel-siemens-ktp700-basic-pn-6av2123-2gb03-0ax0</w:instrText>
      </w:r>
      <w:r>
        <w:instrText xml:space="preserve">" </w:instrText>
      </w:r>
      <w:r>
        <w:fldChar w:fldCharType="separate"/>
      </w:r>
      <w:r w:rsidRPr="004A3779">
        <w:rPr>
          <w:rStyle w:val="Hyperlink"/>
        </w:rPr>
        <w:t>https://www.automation24.biz/simatic-basic-panel-siemens-ktp700-basic-pn-6av2123-2gb03-0ax0</w:t>
      </w:r>
      <w:r>
        <w:fldChar w:fldCharType="end"/>
      </w:r>
      <w:r>
        <w:t xml:space="preserve"> Posjećeno 03.09.2022.</w:t>
      </w:r>
      <w:bookmarkEnd w:id="210"/>
    </w:p>
    <w:bookmarkStart w:id="211" w:name="_Ref114697118"/>
    <w:p w14:paraId="0F3A91B2" w14:textId="2D33B89E" w:rsidR="00B31A15" w:rsidRDefault="00A968BE">
      <w:pPr>
        <w:pStyle w:val="Literatura"/>
        <w:numPr>
          <w:ilvl w:val="0"/>
          <w:numId w:val="2"/>
        </w:numPr>
      </w:pPr>
      <w:r>
        <w:fldChar w:fldCharType="begin"/>
      </w:r>
      <w:r>
        <w:instrText xml:space="preserve"> HYPERLINK "</w:instrText>
      </w:r>
      <w:r w:rsidRPr="00A968BE">
        <w:instrText>https://www.neugart.com/en/products/right-angle-planetary-gearboxes-with-output-shaft/wple#WPLE80</w:instrText>
      </w:r>
      <w:r>
        <w:instrText xml:space="preserve">" </w:instrText>
      </w:r>
      <w:r>
        <w:fldChar w:fldCharType="separate"/>
      </w:r>
      <w:r w:rsidRPr="0088001E">
        <w:rPr>
          <w:rStyle w:val="Hyperlink"/>
        </w:rPr>
        <w:t>https://www.neugart.com/en/products/right-angle-planetary-gearboxes-with-output-shaft/wple#WPLE80</w:t>
      </w:r>
      <w:r>
        <w:fldChar w:fldCharType="end"/>
      </w:r>
      <w:r>
        <w:t xml:space="preserve"> </w:t>
      </w:r>
      <w:r w:rsidR="001D2459">
        <w:t>Posjećeno 03.09.2022.</w:t>
      </w:r>
      <w:bookmarkEnd w:id="211"/>
    </w:p>
    <w:bookmarkStart w:id="212" w:name="_Ref114697123"/>
    <w:p w14:paraId="54F40A24" w14:textId="343E5EDD" w:rsidR="00B31A15" w:rsidRDefault="00000000">
      <w:pPr>
        <w:pStyle w:val="Literatura"/>
        <w:numPr>
          <w:ilvl w:val="0"/>
          <w:numId w:val="2"/>
        </w:numPr>
      </w:pPr>
      <w:r>
        <w:fldChar w:fldCharType="begin"/>
      </w:r>
      <w:r>
        <w:instrText xml:space="preserve"> HYPERLINK "https://www.boschrexroth.com/en/xc/products/product-groups/assembly-technology/topics/aluminum-profiles-solutions-components/aluminum-profiles-products/index" </w:instrText>
      </w:r>
      <w:r>
        <w:fldChar w:fldCharType="separate"/>
      </w:r>
      <w:r w:rsidR="005001D8" w:rsidRPr="00004E4C">
        <w:rPr>
          <w:rStyle w:val="Hyperlink"/>
        </w:rPr>
        <w:t>https://www.boschrexroth.com/en/xc/products/product-groups/assembly-technology/topics/aluminum-profiles-solutions-components/aluminum-profiles-products/index</w:t>
      </w:r>
      <w:r>
        <w:rPr>
          <w:rStyle w:val="Hyperlink"/>
        </w:rPr>
        <w:fldChar w:fldCharType="end"/>
      </w:r>
      <w:r w:rsidR="005001D8">
        <w:t xml:space="preserve"> </w:t>
      </w:r>
      <w:r w:rsidR="001D2459">
        <w:t>Posjećeno 03.09.2022.</w:t>
      </w:r>
      <w:bookmarkEnd w:id="212"/>
    </w:p>
    <w:bookmarkStart w:id="213" w:name="_Ref114697200"/>
    <w:p w14:paraId="293D0264" w14:textId="667D801C" w:rsidR="00DF3681" w:rsidRDefault="008B49F9">
      <w:pPr>
        <w:pStyle w:val="Literatura"/>
        <w:numPr>
          <w:ilvl w:val="0"/>
          <w:numId w:val="2"/>
        </w:numPr>
      </w:pPr>
      <w:r>
        <w:fldChar w:fldCharType="begin"/>
      </w:r>
      <w:r>
        <w:instrText xml:space="preserve"> HYPERLINK "</w:instrText>
      </w:r>
      <w:r w:rsidRPr="008B49F9">
        <w:instrText>https://www.tuli.hr/trs-25-fn-h-z1</w:instrText>
      </w:r>
      <w:r>
        <w:instrText xml:space="preserve">" </w:instrText>
      </w:r>
      <w:r>
        <w:fldChar w:fldCharType="separate"/>
      </w:r>
      <w:r w:rsidRPr="0088001E">
        <w:rPr>
          <w:rStyle w:val="Hyperlink"/>
        </w:rPr>
        <w:t>https://www.tuli.hr/trs-25-fn-h-z1</w:t>
      </w:r>
      <w:r>
        <w:fldChar w:fldCharType="end"/>
      </w:r>
      <w:r>
        <w:t xml:space="preserve"> </w:t>
      </w:r>
      <w:r w:rsidR="001D2459" w:rsidRPr="001D2459">
        <w:t>Posjećeno 03.09.2022</w:t>
      </w:r>
      <w:bookmarkEnd w:id="213"/>
    </w:p>
    <w:bookmarkStart w:id="214" w:name="_Ref114697203"/>
    <w:p w14:paraId="0A74D459" w14:textId="4B350BDC" w:rsidR="001D2459" w:rsidRDefault="001D2459" w:rsidP="001D2459">
      <w:pPr>
        <w:pStyle w:val="Literatura"/>
        <w:numPr>
          <w:ilvl w:val="0"/>
          <w:numId w:val="2"/>
        </w:numPr>
      </w:pPr>
      <w:r>
        <w:fldChar w:fldCharType="begin"/>
      </w:r>
      <w:r>
        <w:instrText xml:space="preserve"> HYPERLINK "https://www.tuli.hr/linearne-vodilice-hr-5010" </w:instrText>
      </w:r>
      <w:r>
        <w:fldChar w:fldCharType="separate"/>
      </w:r>
      <w:r w:rsidRPr="00541FF4">
        <w:rPr>
          <w:rStyle w:val="Hyperlink"/>
        </w:rPr>
        <w:t>https://www.tuli.hr/linearne-vodilice-hr-5010</w:t>
      </w:r>
      <w:r>
        <w:rPr>
          <w:rStyle w:val="Hyperlink"/>
        </w:rPr>
        <w:fldChar w:fldCharType="end"/>
      </w:r>
      <w:r>
        <w:rPr>
          <w:rStyle w:val="Hyperlink"/>
        </w:rPr>
        <w:t xml:space="preserve"> </w:t>
      </w:r>
      <w:r>
        <w:t>Posjećeno 03.09.2022.</w:t>
      </w:r>
      <w:bookmarkEnd w:id="214"/>
    </w:p>
    <w:p w14:paraId="50E56607" w14:textId="57CA197A" w:rsidR="00F970F9" w:rsidRDefault="00000000">
      <w:pPr>
        <w:pStyle w:val="Literatura"/>
        <w:numPr>
          <w:ilvl w:val="0"/>
          <w:numId w:val="2"/>
        </w:numPr>
      </w:pPr>
      <w:hyperlink r:id="rId49" w:history="1">
        <w:bookmarkStart w:id="215" w:name="_Ref114127941"/>
        <w:r w:rsidR="00662949" w:rsidRPr="0081648C">
          <w:rPr>
            <w:rStyle w:val="Hyperlink"/>
          </w:rPr>
          <w:t>https://www.youtube.com/watch?v=_sUZ47aJdjc</w:t>
        </w:r>
        <w:bookmarkEnd w:id="215"/>
      </w:hyperlink>
      <w:r w:rsidR="00116DFE">
        <w:rPr>
          <w:rStyle w:val="Hyperlink"/>
        </w:rPr>
        <w:t xml:space="preserve"> </w:t>
      </w:r>
      <w:r w:rsidR="00116DFE">
        <w:t>Posjećeno 0</w:t>
      </w:r>
      <w:r w:rsidR="00550E2D">
        <w:t>6</w:t>
      </w:r>
      <w:r w:rsidR="00116DFE">
        <w:t>.</w:t>
      </w:r>
      <w:r w:rsidR="00550E2D">
        <w:t>05</w:t>
      </w:r>
      <w:r w:rsidR="00116DFE">
        <w:t>.2022</w:t>
      </w:r>
    </w:p>
    <w:p w14:paraId="3135F4ED" w14:textId="7F404B50" w:rsidR="00B31A15" w:rsidRDefault="00000000" w:rsidP="00550E2D">
      <w:pPr>
        <w:pStyle w:val="Literatura"/>
        <w:numPr>
          <w:ilvl w:val="0"/>
          <w:numId w:val="2"/>
        </w:numPr>
      </w:pPr>
      <w:hyperlink r:id="rId50" w:history="1">
        <w:bookmarkStart w:id="216" w:name="_Ref114127943"/>
        <w:r w:rsidR="00662949" w:rsidRPr="0081648C">
          <w:rPr>
            <w:rStyle w:val="Hyperlink"/>
          </w:rPr>
          <w:t>https://www.youtube.com/watch?v=dT8zHc-phNI</w:t>
        </w:r>
        <w:bookmarkEnd w:id="216"/>
      </w:hyperlink>
      <w:r w:rsidR="00116DFE">
        <w:rPr>
          <w:rStyle w:val="Hyperlink"/>
        </w:rPr>
        <w:t xml:space="preserve"> </w:t>
      </w:r>
      <w:r w:rsidR="00116DFE">
        <w:t>Posjećeno 0</w:t>
      </w:r>
      <w:r w:rsidR="00550E2D">
        <w:t>6</w:t>
      </w:r>
      <w:r w:rsidR="00116DFE">
        <w:t>.</w:t>
      </w:r>
      <w:r w:rsidR="00550E2D">
        <w:t>05</w:t>
      </w:r>
      <w:r w:rsidR="00116DFE">
        <w:t>.2022</w:t>
      </w:r>
    </w:p>
    <w:p w14:paraId="62296990" w14:textId="37D51EBF" w:rsidR="008E4AC2" w:rsidRDefault="00000000" w:rsidP="00550E2D">
      <w:pPr>
        <w:pStyle w:val="Literatura"/>
        <w:numPr>
          <w:ilvl w:val="0"/>
          <w:numId w:val="2"/>
        </w:numPr>
      </w:pPr>
      <w:hyperlink r:id="rId51" w:history="1">
        <w:bookmarkStart w:id="217" w:name="_Ref114767347"/>
        <w:r w:rsidR="008E4AC2" w:rsidRPr="0088001E">
          <w:rPr>
            <w:rStyle w:val="Hyperlink"/>
          </w:rPr>
          <w:t>https://www.tuli.hr/fileuploader/download/download/?d=0&amp;file=custom%2Fupload%2FFile-1430997723.pdf</w:t>
        </w:r>
        <w:bookmarkEnd w:id="217"/>
      </w:hyperlink>
      <w:r w:rsidR="008E4AC2">
        <w:t xml:space="preserve"> </w:t>
      </w:r>
      <w:r w:rsidR="00C81178">
        <w:t>Posjećeno 03.09.2022</w:t>
      </w:r>
    </w:p>
    <w:p w14:paraId="54234442" w14:textId="5C69C48B" w:rsidR="009112FF" w:rsidRDefault="009112FF" w:rsidP="00550E2D">
      <w:pPr>
        <w:pStyle w:val="Literatura"/>
        <w:numPr>
          <w:ilvl w:val="0"/>
          <w:numId w:val="2"/>
        </w:numPr>
      </w:pPr>
      <w:bookmarkStart w:id="218" w:name="_Ref114774313"/>
      <w:r>
        <w:t>Shimon Y. Nof Handbook of industrial robotics</w:t>
      </w:r>
      <w:bookmarkEnd w:id="218"/>
    </w:p>
    <w:p w14:paraId="60A5FEF5" w14:textId="4065D3CF" w:rsidR="00095A2E" w:rsidRPr="00CB1320" w:rsidRDefault="00000000" w:rsidP="00550E2D">
      <w:pPr>
        <w:pStyle w:val="Literatura"/>
        <w:numPr>
          <w:ilvl w:val="0"/>
          <w:numId w:val="2"/>
        </w:numPr>
      </w:pPr>
      <w:hyperlink r:id="rId52" w:history="1">
        <w:r w:rsidR="00095A2E" w:rsidRPr="0088001E">
          <w:rPr>
            <w:rStyle w:val="Hyperlink"/>
          </w:rPr>
          <w:t>https://www.khkgears.us/catalog/product/KHG2-28L</w:t>
        </w:r>
      </w:hyperlink>
      <w:r w:rsidR="00095A2E">
        <w:t xml:space="preserve"> </w:t>
      </w:r>
      <w:r w:rsidR="00370E2C">
        <w:t>Posjećeno 03.09.2022</w:t>
      </w:r>
    </w:p>
    <w:p w14:paraId="14CD2BB2" w14:textId="461118CE" w:rsidR="00917481" w:rsidRPr="0019426D" w:rsidRDefault="00917481" w:rsidP="00917481">
      <w:pPr>
        <w:pStyle w:val="Literatura"/>
        <w:numPr>
          <w:ilvl w:val="0"/>
          <w:numId w:val="0"/>
        </w:numPr>
      </w:pPr>
    </w:p>
    <w:p w14:paraId="1E120FA0" w14:textId="0B3ACAB1" w:rsidR="006351EF" w:rsidRPr="0019426D" w:rsidRDefault="00D4372A">
      <w:pPr>
        <w:pStyle w:val="1NASLOV"/>
        <w:numPr>
          <w:ilvl w:val="0"/>
          <w:numId w:val="14"/>
        </w:numPr>
      </w:pPr>
      <w:bookmarkStart w:id="219" w:name="_Toc113799889"/>
      <w:bookmarkStart w:id="220" w:name="_Toc114661264"/>
      <w:bookmarkStart w:id="221" w:name="_Toc115076446"/>
      <w:r w:rsidRPr="0019426D">
        <w:lastRenderedPageBreak/>
        <w:t>PRILOZI</w:t>
      </w:r>
      <w:bookmarkEnd w:id="200"/>
      <w:bookmarkEnd w:id="206"/>
      <w:bookmarkEnd w:id="219"/>
      <w:bookmarkEnd w:id="220"/>
      <w:bookmarkEnd w:id="221"/>
    </w:p>
    <w:p w14:paraId="0FB27417" w14:textId="27843039" w:rsidR="00D4372A" w:rsidRDefault="00CE4EDD" w:rsidP="00B74E9D">
      <w:pPr>
        <w:pStyle w:val="TekstPrilozi"/>
      </w:pPr>
      <w:r>
        <w:t xml:space="preserve">Programski kod </w:t>
      </w:r>
    </w:p>
    <w:p w14:paraId="153ACEDB" w14:textId="5CC46247" w:rsidR="00844BDA" w:rsidRDefault="00844BDA" w:rsidP="00B74E9D">
      <w:pPr>
        <w:pStyle w:val="TekstPrilozi"/>
      </w:pPr>
      <w:r>
        <w:t>Električna shema</w:t>
      </w:r>
    </w:p>
    <w:p w14:paraId="74FB280A" w14:textId="0F9205ED" w:rsidR="00FC1D9A" w:rsidRDefault="00FC1D9A" w:rsidP="00B74E9D">
      <w:pPr>
        <w:pStyle w:val="TekstPrilozi"/>
      </w:pPr>
      <w:r>
        <w:t>Konfiguracija S120 frekvencijskog pretvarača za rad sa S7 – 1200 PLC-om</w:t>
      </w:r>
    </w:p>
    <w:p w14:paraId="2010BD7F" w14:textId="3D428030" w:rsidR="00CE4EDD" w:rsidRDefault="00CE4EDD">
      <w:pPr>
        <w:spacing w:before="0" w:after="0"/>
        <w:jc w:val="left"/>
      </w:pPr>
      <w:r>
        <w:br w:type="page"/>
      </w:r>
    </w:p>
    <w:p w14:paraId="33914B24" w14:textId="77777777" w:rsidR="00816898" w:rsidRDefault="00816898" w:rsidP="00CE4EDD">
      <w:pPr>
        <w:pStyle w:val="TekstPrilozi"/>
        <w:numPr>
          <w:ilvl w:val="0"/>
          <w:numId w:val="0"/>
        </w:numPr>
        <w:ind w:left="567" w:hanging="567"/>
        <w:sectPr w:rsidR="00816898" w:rsidSect="0010483D">
          <w:footerReference w:type="default" r:id="rId53"/>
          <w:pgSz w:w="11906" w:h="16838" w:code="9"/>
          <w:pgMar w:top="1418" w:right="1418" w:bottom="1418" w:left="1418" w:header="1162" w:footer="1191" w:gutter="0"/>
          <w:pgNumType w:start="1"/>
          <w:cols w:space="708"/>
          <w:docGrid w:linePitch="360"/>
        </w:sectPr>
      </w:pPr>
    </w:p>
    <w:p w14:paraId="6E1C9DC0" w14:textId="3A8DB3CF" w:rsidR="00C857B1" w:rsidRPr="00C857B1" w:rsidRDefault="00C857B1" w:rsidP="00C857B1">
      <w:pPr>
        <w:pStyle w:val="TekstPrilozi"/>
        <w:numPr>
          <w:ilvl w:val="0"/>
          <w:numId w:val="0"/>
        </w:numPr>
        <w:ind w:left="567" w:hanging="567"/>
        <w:jc w:val="center"/>
        <w:rPr>
          <w:b/>
          <w:bCs/>
          <w:sz w:val="32"/>
          <w:szCs w:val="32"/>
        </w:rPr>
      </w:pPr>
      <w:r w:rsidRPr="00C857B1">
        <w:rPr>
          <w:b/>
          <w:bCs/>
          <w:sz w:val="32"/>
          <w:szCs w:val="32"/>
        </w:rPr>
        <w:lastRenderedPageBreak/>
        <w:t>Prilog I: Programski kod</w:t>
      </w:r>
    </w:p>
    <w:p w14:paraId="3B3C7D1E" w14:textId="5FA8E9C2" w:rsidR="00CE4EDD" w:rsidRDefault="007428EE" w:rsidP="00C857B1">
      <w:pPr>
        <w:pStyle w:val="TekstPrilozi"/>
        <w:numPr>
          <w:ilvl w:val="0"/>
          <w:numId w:val="0"/>
        </w:numPr>
        <w:ind w:left="567" w:hanging="567"/>
        <w:jc w:val="center"/>
      </w:pPr>
      <w:r>
        <w:rPr>
          <w:noProof/>
        </w:rPr>
        <w:drawing>
          <wp:inline distT="0" distB="0" distL="0" distR="0" wp14:anchorId="6EEDC04E" wp14:editId="2BDF7592">
            <wp:extent cx="7479528" cy="5055079"/>
            <wp:effectExtent l="0" t="0" r="762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98584" cy="5067958"/>
                    </a:xfrm>
                    <a:prstGeom prst="rect">
                      <a:avLst/>
                    </a:prstGeom>
                    <a:noFill/>
                    <a:ln>
                      <a:noFill/>
                    </a:ln>
                  </pic:spPr>
                </pic:pic>
              </a:graphicData>
            </a:graphic>
          </wp:inline>
        </w:drawing>
      </w:r>
    </w:p>
    <w:p w14:paraId="47B2B869" w14:textId="0AD1149D" w:rsidR="007428EE" w:rsidRDefault="007428EE" w:rsidP="00C857B1">
      <w:pPr>
        <w:pStyle w:val="TekstPrilozi"/>
        <w:numPr>
          <w:ilvl w:val="0"/>
          <w:numId w:val="0"/>
        </w:numPr>
        <w:ind w:left="567" w:hanging="567"/>
        <w:jc w:val="center"/>
      </w:pPr>
      <w:r>
        <w:rPr>
          <w:noProof/>
        </w:rPr>
        <w:lastRenderedPageBreak/>
        <w:drawing>
          <wp:inline distT="0" distB="0" distL="0" distR="0" wp14:anchorId="2A43AADA" wp14:editId="24C7BE37">
            <wp:extent cx="8143240" cy="551227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149234" cy="5516336"/>
                    </a:xfrm>
                    <a:prstGeom prst="rect">
                      <a:avLst/>
                    </a:prstGeom>
                    <a:noFill/>
                    <a:ln>
                      <a:noFill/>
                    </a:ln>
                  </pic:spPr>
                </pic:pic>
              </a:graphicData>
            </a:graphic>
          </wp:inline>
        </w:drawing>
      </w:r>
    </w:p>
    <w:p w14:paraId="12107BF7" w14:textId="7FD1DEF4" w:rsidR="007428EE" w:rsidRDefault="007428EE" w:rsidP="00C857B1">
      <w:pPr>
        <w:pStyle w:val="TekstPrilozi"/>
        <w:numPr>
          <w:ilvl w:val="0"/>
          <w:numId w:val="0"/>
        </w:numPr>
        <w:ind w:left="567" w:hanging="567"/>
        <w:jc w:val="center"/>
      </w:pPr>
      <w:r>
        <w:rPr>
          <w:noProof/>
        </w:rPr>
        <w:lastRenderedPageBreak/>
        <w:drawing>
          <wp:inline distT="0" distB="0" distL="0" distR="0" wp14:anchorId="7B35B23F" wp14:editId="1C0962FD">
            <wp:extent cx="8143240" cy="54864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147368" cy="5489181"/>
                    </a:xfrm>
                    <a:prstGeom prst="rect">
                      <a:avLst/>
                    </a:prstGeom>
                    <a:noFill/>
                    <a:ln>
                      <a:noFill/>
                    </a:ln>
                  </pic:spPr>
                </pic:pic>
              </a:graphicData>
            </a:graphic>
          </wp:inline>
        </w:drawing>
      </w:r>
    </w:p>
    <w:p w14:paraId="31634442" w14:textId="710AA4AF" w:rsidR="007428EE" w:rsidRDefault="007428EE" w:rsidP="00C857B1">
      <w:pPr>
        <w:pStyle w:val="TekstPrilozi"/>
        <w:numPr>
          <w:ilvl w:val="0"/>
          <w:numId w:val="0"/>
        </w:numPr>
        <w:ind w:left="567" w:hanging="567"/>
        <w:jc w:val="center"/>
      </w:pPr>
      <w:r>
        <w:rPr>
          <w:noProof/>
        </w:rPr>
        <w:lastRenderedPageBreak/>
        <w:drawing>
          <wp:inline distT="0" distB="0" distL="0" distR="0" wp14:anchorId="0D743480" wp14:editId="628CC175">
            <wp:extent cx="8143240" cy="549502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50652" cy="5500027"/>
                    </a:xfrm>
                    <a:prstGeom prst="rect">
                      <a:avLst/>
                    </a:prstGeom>
                    <a:noFill/>
                    <a:ln>
                      <a:noFill/>
                    </a:ln>
                  </pic:spPr>
                </pic:pic>
              </a:graphicData>
            </a:graphic>
          </wp:inline>
        </w:drawing>
      </w:r>
    </w:p>
    <w:p w14:paraId="38D57C31" w14:textId="50158632" w:rsidR="00DB58C4" w:rsidRDefault="007428EE" w:rsidP="00C857B1">
      <w:pPr>
        <w:pStyle w:val="TekstPrilozi"/>
        <w:numPr>
          <w:ilvl w:val="0"/>
          <w:numId w:val="0"/>
        </w:numPr>
        <w:ind w:left="567" w:hanging="567"/>
        <w:jc w:val="center"/>
      </w:pPr>
      <w:r>
        <w:rPr>
          <w:noProof/>
        </w:rPr>
        <w:lastRenderedPageBreak/>
        <w:drawing>
          <wp:inline distT="0" distB="0" distL="0" distR="0" wp14:anchorId="1F5A5DEE" wp14:editId="374E71EA">
            <wp:extent cx="8143240" cy="5512279"/>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149161" cy="5516287"/>
                    </a:xfrm>
                    <a:prstGeom prst="rect">
                      <a:avLst/>
                    </a:prstGeom>
                    <a:noFill/>
                    <a:ln>
                      <a:noFill/>
                    </a:ln>
                  </pic:spPr>
                </pic:pic>
              </a:graphicData>
            </a:graphic>
          </wp:inline>
        </w:drawing>
      </w:r>
    </w:p>
    <w:p w14:paraId="58975EF0" w14:textId="031C5B7C" w:rsidR="00C857B1" w:rsidRPr="00C857B1" w:rsidRDefault="00C857B1" w:rsidP="00C857B1">
      <w:pPr>
        <w:pStyle w:val="TekstPrilozi"/>
        <w:numPr>
          <w:ilvl w:val="0"/>
          <w:numId w:val="0"/>
        </w:numPr>
        <w:ind w:left="567" w:hanging="567"/>
        <w:jc w:val="center"/>
        <w:rPr>
          <w:b/>
          <w:bCs/>
          <w:sz w:val="32"/>
          <w:szCs w:val="32"/>
        </w:rPr>
      </w:pPr>
      <w:r w:rsidRPr="00C857B1">
        <w:rPr>
          <w:b/>
          <w:bCs/>
          <w:sz w:val="32"/>
          <w:szCs w:val="32"/>
        </w:rPr>
        <w:lastRenderedPageBreak/>
        <w:t>Prilog I</w:t>
      </w:r>
      <w:r>
        <w:rPr>
          <w:b/>
          <w:bCs/>
          <w:sz w:val="32"/>
          <w:szCs w:val="32"/>
        </w:rPr>
        <w:t>I</w:t>
      </w:r>
      <w:r w:rsidRPr="00C857B1">
        <w:rPr>
          <w:b/>
          <w:bCs/>
          <w:sz w:val="32"/>
          <w:szCs w:val="32"/>
        </w:rPr>
        <w:t xml:space="preserve">: </w:t>
      </w:r>
      <w:r>
        <w:rPr>
          <w:b/>
          <w:bCs/>
          <w:sz w:val="32"/>
          <w:szCs w:val="32"/>
        </w:rPr>
        <w:t>Električna shema</w:t>
      </w:r>
    </w:p>
    <w:p w14:paraId="64CA028E" w14:textId="29AF44DC" w:rsidR="00844BDA" w:rsidRDefault="00844BDA" w:rsidP="00844BDA">
      <w:pPr>
        <w:pStyle w:val="TekstPrilozi"/>
        <w:numPr>
          <w:ilvl w:val="0"/>
          <w:numId w:val="0"/>
        </w:numPr>
        <w:ind w:left="567" w:hanging="567"/>
        <w:jc w:val="center"/>
      </w:pPr>
      <w:r>
        <w:rPr>
          <w:noProof/>
        </w:rPr>
        <w:drawing>
          <wp:inline distT="0" distB="0" distL="0" distR="0" wp14:anchorId="5966E98A" wp14:editId="44A28FE0">
            <wp:extent cx="7642748" cy="50562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9" cstate="print">
                      <a:extLst>
                        <a:ext uri="{28A0092B-C50C-407E-A947-70E740481C1C}">
                          <a14:useLocalDpi xmlns:a14="http://schemas.microsoft.com/office/drawing/2010/main" val="0"/>
                        </a:ext>
                      </a:extLst>
                    </a:blip>
                    <a:srcRect t="5415" r="772" b="1362"/>
                    <a:stretch/>
                  </pic:blipFill>
                  <pic:spPr bwMode="auto">
                    <a:xfrm>
                      <a:off x="0" y="0"/>
                      <a:ext cx="7669337" cy="5073864"/>
                    </a:xfrm>
                    <a:prstGeom prst="rect">
                      <a:avLst/>
                    </a:prstGeom>
                    <a:ln>
                      <a:noFill/>
                    </a:ln>
                    <a:extLst>
                      <a:ext uri="{53640926-AAD7-44D8-BBD7-CCE9431645EC}">
                        <a14:shadowObscured xmlns:a14="http://schemas.microsoft.com/office/drawing/2010/main"/>
                      </a:ext>
                    </a:extLst>
                  </pic:spPr>
                </pic:pic>
              </a:graphicData>
            </a:graphic>
          </wp:inline>
        </w:drawing>
      </w:r>
    </w:p>
    <w:p w14:paraId="49BE645E" w14:textId="57DF9419" w:rsidR="00FC1D9A" w:rsidRDefault="00FC1D9A" w:rsidP="00FC1D9A">
      <w:pPr>
        <w:pStyle w:val="TekstPrilozi"/>
        <w:numPr>
          <w:ilvl w:val="0"/>
          <w:numId w:val="0"/>
        </w:numPr>
        <w:ind w:left="567"/>
        <w:jc w:val="center"/>
        <w:rPr>
          <w:b/>
          <w:bCs/>
          <w:sz w:val="32"/>
          <w:szCs w:val="32"/>
        </w:rPr>
        <w:sectPr w:rsidR="00FC1D9A" w:rsidSect="00D51B7F">
          <w:pgSz w:w="16838" w:h="11906" w:orient="landscape" w:code="9"/>
          <w:pgMar w:top="1418" w:right="1418" w:bottom="1418" w:left="1418" w:header="1162" w:footer="1191" w:gutter="0"/>
          <w:cols w:space="708"/>
          <w:docGrid w:linePitch="360"/>
        </w:sectPr>
      </w:pPr>
    </w:p>
    <w:p w14:paraId="1FEDE652" w14:textId="6CF09FA6" w:rsidR="00FC1D9A" w:rsidRPr="00FC1D9A" w:rsidRDefault="00FC1D9A" w:rsidP="00FC1D9A">
      <w:pPr>
        <w:pStyle w:val="TekstPrilozi"/>
        <w:numPr>
          <w:ilvl w:val="0"/>
          <w:numId w:val="0"/>
        </w:numPr>
        <w:ind w:left="567"/>
        <w:jc w:val="center"/>
        <w:rPr>
          <w:b/>
          <w:bCs/>
          <w:sz w:val="32"/>
          <w:szCs w:val="32"/>
        </w:rPr>
      </w:pPr>
      <w:r w:rsidRPr="00FC1D9A">
        <w:rPr>
          <w:b/>
          <w:bCs/>
          <w:sz w:val="32"/>
          <w:szCs w:val="32"/>
        </w:rPr>
        <w:lastRenderedPageBreak/>
        <w:t>Prilog II</w:t>
      </w:r>
      <w:r w:rsidR="00D51B7F">
        <w:rPr>
          <w:b/>
          <w:bCs/>
          <w:sz w:val="32"/>
          <w:szCs w:val="32"/>
        </w:rPr>
        <w:t>I</w:t>
      </w:r>
      <w:r w:rsidRPr="00FC1D9A">
        <w:rPr>
          <w:b/>
          <w:bCs/>
          <w:sz w:val="32"/>
          <w:szCs w:val="32"/>
        </w:rPr>
        <w:t xml:space="preserve">: Konfiguracija frekvencijskog pretvarača </w:t>
      </w:r>
      <w:r w:rsidR="008D6535">
        <w:rPr>
          <w:b/>
          <w:bCs/>
          <w:sz w:val="32"/>
          <w:szCs w:val="32"/>
        </w:rPr>
        <w:t xml:space="preserve">Sinamics </w:t>
      </w:r>
      <w:r w:rsidR="008D6535" w:rsidRPr="00FC1D9A">
        <w:rPr>
          <w:b/>
          <w:bCs/>
          <w:sz w:val="32"/>
          <w:szCs w:val="32"/>
        </w:rPr>
        <w:t>S120</w:t>
      </w:r>
      <w:r w:rsidR="008D6535">
        <w:rPr>
          <w:b/>
          <w:bCs/>
          <w:sz w:val="32"/>
          <w:szCs w:val="32"/>
        </w:rPr>
        <w:t xml:space="preserve"> </w:t>
      </w:r>
      <w:r w:rsidRPr="00FC1D9A">
        <w:rPr>
          <w:b/>
          <w:bCs/>
          <w:sz w:val="32"/>
          <w:szCs w:val="32"/>
        </w:rPr>
        <w:t>za rad sa S7 – 1200 PLC-om</w:t>
      </w:r>
    </w:p>
    <w:p w14:paraId="605A58AC" w14:textId="4B91754D" w:rsidR="00E1486E" w:rsidRDefault="00E1486E" w:rsidP="00E1486E">
      <w:pPr>
        <w:pStyle w:val="Tekst0"/>
      </w:pPr>
      <w:r>
        <w:t>Pritiskom na „Add new device“ odabire se potkategorija „Drives“ iz koje se odabire Sinamics S120 CU310-2 PN frekvencijski pretvarač.(prikazano na [</w:t>
      </w:r>
      <w:r>
        <w:fldChar w:fldCharType="begin"/>
      </w:r>
      <w:r>
        <w:instrText xml:space="preserve"> REF _Ref114076802 \h  \* MERGEFORMAT </w:instrText>
      </w:r>
      <w:r>
        <w:fldChar w:fldCharType="separate"/>
      </w:r>
      <w:r w:rsidR="006311F7" w:rsidRPr="006311F7">
        <w:t xml:space="preserve">Slika </w:t>
      </w:r>
      <w:r w:rsidR="006311F7" w:rsidRPr="006311F7">
        <w:rPr>
          <w:noProof/>
        </w:rPr>
        <w:t>35</w:t>
      </w:r>
      <w:r>
        <w:fldChar w:fldCharType="end"/>
      </w:r>
      <w:r>
        <w:t>])</w:t>
      </w:r>
    </w:p>
    <w:p w14:paraId="0508A451" w14:textId="77777777" w:rsidR="00E1486E" w:rsidRDefault="00E1486E" w:rsidP="00E1486E">
      <w:pPr>
        <w:pStyle w:val="TEKST"/>
        <w:keepNext/>
        <w:ind w:left="113"/>
        <w:jc w:val="center"/>
      </w:pPr>
      <w:r>
        <w:rPr>
          <w:noProof/>
        </w:rPr>
        <w:drawing>
          <wp:inline distT="0" distB="0" distL="0" distR="0" wp14:anchorId="6BF2C944" wp14:editId="5C202EDC">
            <wp:extent cx="4779034" cy="343331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4789712" cy="3440988"/>
                    </a:xfrm>
                    <a:prstGeom prst="rect">
                      <a:avLst/>
                    </a:prstGeom>
                  </pic:spPr>
                </pic:pic>
              </a:graphicData>
            </a:graphic>
          </wp:inline>
        </w:drawing>
      </w:r>
    </w:p>
    <w:p w14:paraId="37946522" w14:textId="0C9EB130" w:rsidR="00E1486E" w:rsidRPr="00460AD8" w:rsidRDefault="00E1486E" w:rsidP="00E1486E">
      <w:pPr>
        <w:pStyle w:val="Caption"/>
        <w:rPr>
          <w:i/>
          <w:iCs/>
        </w:rPr>
      </w:pPr>
      <w:bookmarkStart w:id="222" w:name="_Ref114076802"/>
      <w:bookmarkStart w:id="223" w:name="_Toc114763962"/>
      <w:bookmarkStart w:id="224" w:name="_Toc114998389"/>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35</w:t>
      </w:r>
      <w:r w:rsidRPr="00460AD8">
        <w:rPr>
          <w:i/>
          <w:iCs/>
          <w:noProof/>
        </w:rPr>
        <w:fldChar w:fldCharType="end"/>
      </w:r>
      <w:bookmarkEnd w:id="222"/>
      <w:r w:rsidRPr="00460AD8">
        <w:rPr>
          <w:i/>
          <w:iCs/>
          <w:noProof/>
        </w:rPr>
        <w:t>.</w:t>
      </w:r>
      <w:r w:rsidRPr="00460AD8">
        <w:rPr>
          <w:i/>
          <w:iCs/>
        </w:rPr>
        <w:t xml:space="preserve"> Dodavanje frekvenci</w:t>
      </w:r>
      <w:r w:rsidR="001E1E01">
        <w:rPr>
          <w:i/>
          <w:iCs/>
        </w:rPr>
        <w:t>js</w:t>
      </w:r>
      <w:r w:rsidRPr="00460AD8">
        <w:rPr>
          <w:i/>
          <w:iCs/>
        </w:rPr>
        <w:t>kog pretvarača</w:t>
      </w:r>
      <w:bookmarkEnd w:id="223"/>
      <w:bookmarkEnd w:id="224"/>
    </w:p>
    <w:p w14:paraId="52F89B8C" w14:textId="77777777" w:rsidR="00E1486E" w:rsidRPr="00A37182" w:rsidRDefault="00E1486E" w:rsidP="00E1486E">
      <w:pPr>
        <w:pStyle w:val="TEKST"/>
      </w:pPr>
    </w:p>
    <w:p w14:paraId="26742DAA" w14:textId="7EB0BA84" w:rsidR="00E1486E" w:rsidRDefault="00E1486E" w:rsidP="00E1486E">
      <w:pPr>
        <w:pStyle w:val="Tekst0"/>
      </w:pPr>
      <w:r>
        <w:t>Nakon što je S120 dodan u projekt, potrebno je kliknuti „Device configuration“ što otvara pregled.[</w:t>
      </w:r>
      <w:r>
        <w:fldChar w:fldCharType="begin"/>
      </w:r>
      <w:r>
        <w:instrText xml:space="preserve"> REF _Ref114076940 \h  \* MERGEFORMAT </w:instrText>
      </w:r>
      <w:r>
        <w:fldChar w:fldCharType="separate"/>
      </w:r>
      <w:r w:rsidR="006311F7" w:rsidRPr="006311F7">
        <w:t xml:space="preserve">Slika </w:t>
      </w:r>
      <w:r w:rsidR="006311F7" w:rsidRPr="006311F7">
        <w:rPr>
          <w:noProof/>
        </w:rPr>
        <w:t>36</w:t>
      </w:r>
      <w:r>
        <w:fldChar w:fldCharType="end"/>
      </w:r>
      <w:r>
        <w:t>]. Iz menija s desne strane ekrana povlači se „Power Module PM240-2“ (oznaka 1.) i stavlja se na bijelu površinu. Duplim klikom na „PM“ (oznaka 2.) ulazi se u meni za odabir snage, u slučaju ovog projekta to je 0.75kW. Nakon toga „1FK7 synchronous motors“ povlači se u „Drive axis_1“ ispod kućice „PM“ (od oznake 3. do oznake 4.). Pritiskom na „MOT“ (oznaka 4.) otvara se meni za odabir motora gdje se odabire motor (oznaka 5.).   Star</w:t>
      </w:r>
      <w:r w:rsidR="009E3DD0">
        <w:t>t</w:t>
      </w:r>
      <w:r>
        <w:t>drive Advanced ne podržava kontrolu kočnice pa je bitno da se u parametrizaciji vozne osi odabere opcija „[0] No motor holding brake available“, te da se pritisne gumb „Save data to drive retentively“. Postupak je prikazan na [</w:t>
      </w:r>
      <w:r>
        <w:fldChar w:fldCharType="begin"/>
      </w:r>
      <w:r>
        <w:instrText xml:space="preserve"> REF _Ref114127222 \h </w:instrText>
      </w:r>
      <w:r>
        <w:fldChar w:fldCharType="separate"/>
      </w:r>
      <w:r w:rsidR="006311F7" w:rsidRPr="00460AD8">
        <w:rPr>
          <w:i/>
          <w:iCs/>
        </w:rPr>
        <w:t xml:space="preserve">Slika </w:t>
      </w:r>
      <w:r w:rsidR="006311F7">
        <w:rPr>
          <w:i/>
          <w:iCs/>
          <w:noProof/>
        </w:rPr>
        <w:t>37</w:t>
      </w:r>
      <w:r>
        <w:fldChar w:fldCharType="end"/>
      </w:r>
      <w:r>
        <w:t>]. Kočnica se kasnije kontrolira u glavnom programu pomoću PLC-a, a kontakt za ko</w:t>
      </w:r>
      <w:r w:rsidR="00D85BAA">
        <w:t>n</w:t>
      </w:r>
      <w:r>
        <w:t xml:space="preserve">trolu kočnice je spojen na jedan od izlaza PLC-a. </w:t>
      </w:r>
    </w:p>
    <w:p w14:paraId="5208AA80" w14:textId="77777777" w:rsidR="00E1486E" w:rsidRDefault="00E1486E" w:rsidP="00E1486E">
      <w:pPr>
        <w:pStyle w:val="TEKST"/>
        <w:keepNext/>
        <w:jc w:val="center"/>
      </w:pPr>
      <w:r>
        <w:rPr>
          <w:noProof/>
        </w:rPr>
        <w:lastRenderedPageBreak/>
        <w:drawing>
          <wp:inline distT="0" distB="0" distL="0" distR="0" wp14:anchorId="59B2A32F" wp14:editId="352B262E">
            <wp:extent cx="6177853" cy="31658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21316" cy="3188167"/>
                    </a:xfrm>
                    <a:prstGeom prst="rect">
                      <a:avLst/>
                    </a:prstGeom>
                  </pic:spPr>
                </pic:pic>
              </a:graphicData>
            </a:graphic>
          </wp:inline>
        </w:drawing>
      </w:r>
    </w:p>
    <w:p w14:paraId="3181BEE0" w14:textId="04C87B42" w:rsidR="00E1486E" w:rsidRPr="00460AD8" w:rsidRDefault="00E1486E" w:rsidP="00E1486E">
      <w:pPr>
        <w:pStyle w:val="Caption"/>
        <w:rPr>
          <w:i/>
          <w:iCs/>
        </w:rPr>
      </w:pPr>
      <w:bookmarkStart w:id="225" w:name="_Ref114076940"/>
      <w:bookmarkStart w:id="226" w:name="_Toc114763963"/>
      <w:bookmarkStart w:id="227" w:name="_Toc114998390"/>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36</w:t>
      </w:r>
      <w:r w:rsidRPr="00460AD8">
        <w:rPr>
          <w:i/>
          <w:iCs/>
          <w:noProof/>
        </w:rPr>
        <w:fldChar w:fldCharType="end"/>
      </w:r>
      <w:bookmarkEnd w:id="225"/>
      <w:r w:rsidRPr="00460AD8">
        <w:rPr>
          <w:i/>
          <w:iCs/>
          <w:noProof/>
        </w:rPr>
        <w:t>.</w:t>
      </w:r>
      <w:r w:rsidRPr="00460AD8">
        <w:rPr>
          <w:i/>
          <w:iCs/>
        </w:rPr>
        <w:t xml:space="preserve"> Konfiguracija S120</w:t>
      </w:r>
      <w:bookmarkEnd w:id="226"/>
      <w:bookmarkEnd w:id="227"/>
    </w:p>
    <w:p w14:paraId="59847110" w14:textId="77777777" w:rsidR="00E1486E" w:rsidRPr="00515E6C" w:rsidRDefault="00E1486E" w:rsidP="00E1486E">
      <w:pPr>
        <w:pStyle w:val="TEKST"/>
      </w:pPr>
    </w:p>
    <w:p w14:paraId="48F25CE9" w14:textId="77777777" w:rsidR="00E1486E" w:rsidRDefault="00E1486E" w:rsidP="00E1486E">
      <w:pPr>
        <w:pStyle w:val="TEKST"/>
        <w:keepNext/>
      </w:pPr>
      <w:r>
        <w:rPr>
          <w:noProof/>
        </w:rPr>
        <w:drawing>
          <wp:inline distT="0" distB="0" distL="0" distR="0" wp14:anchorId="53647FF6" wp14:editId="518DE49F">
            <wp:extent cx="6362700" cy="332866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6374045" cy="3334602"/>
                    </a:xfrm>
                    <a:prstGeom prst="rect">
                      <a:avLst/>
                    </a:prstGeom>
                  </pic:spPr>
                </pic:pic>
              </a:graphicData>
            </a:graphic>
          </wp:inline>
        </w:drawing>
      </w:r>
    </w:p>
    <w:p w14:paraId="43F16CF6" w14:textId="39832A47" w:rsidR="00FC1D9A" w:rsidRPr="00DB58C4" w:rsidRDefault="00E1486E" w:rsidP="00E1486E">
      <w:pPr>
        <w:pStyle w:val="TekstPrilozi"/>
        <w:numPr>
          <w:ilvl w:val="0"/>
          <w:numId w:val="0"/>
        </w:numPr>
        <w:jc w:val="center"/>
      </w:pPr>
      <w:bookmarkStart w:id="228" w:name="_Ref114127222"/>
      <w:bookmarkStart w:id="229" w:name="_Toc114763964"/>
      <w:bookmarkStart w:id="230" w:name="_Toc114998391"/>
      <w:r w:rsidRPr="00460AD8">
        <w:rPr>
          <w:i/>
          <w:iCs/>
        </w:rPr>
        <w:t xml:space="preserve">Slika </w:t>
      </w:r>
      <w:r w:rsidRPr="00460AD8">
        <w:rPr>
          <w:i/>
          <w:iCs/>
        </w:rPr>
        <w:fldChar w:fldCharType="begin"/>
      </w:r>
      <w:r w:rsidRPr="00460AD8">
        <w:rPr>
          <w:i/>
          <w:iCs/>
        </w:rPr>
        <w:instrText xml:space="preserve"> SEQ Slika \* ARABIC </w:instrText>
      </w:r>
      <w:r w:rsidRPr="00460AD8">
        <w:rPr>
          <w:i/>
          <w:iCs/>
        </w:rPr>
        <w:fldChar w:fldCharType="separate"/>
      </w:r>
      <w:r w:rsidR="006311F7">
        <w:rPr>
          <w:i/>
          <w:iCs/>
          <w:noProof/>
        </w:rPr>
        <w:t>37</w:t>
      </w:r>
      <w:r w:rsidRPr="00460AD8">
        <w:rPr>
          <w:i/>
          <w:iCs/>
          <w:noProof/>
        </w:rPr>
        <w:fldChar w:fldCharType="end"/>
      </w:r>
      <w:bookmarkEnd w:id="228"/>
      <w:r w:rsidRPr="00460AD8">
        <w:rPr>
          <w:i/>
          <w:iCs/>
          <w:noProof/>
        </w:rPr>
        <w:t>.</w:t>
      </w:r>
      <w:r w:rsidRPr="00460AD8">
        <w:rPr>
          <w:i/>
          <w:iCs/>
        </w:rPr>
        <w:t xml:space="preserve"> Kontrola kočnice</w:t>
      </w:r>
      <w:bookmarkEnd w:id="229"/>
      <w:bookmarkEnd w:id="230"/>
    </w:p>
    <w:sectPr w:rsidR="00FC1D9A" w:rsidRPr="00DB58C4" w:rsidSect="00D51B7F">
      <w:pgSz w:w="11906" w:h="16838" w:code="9"/>
      <w:pgMar w:top="1418" w:right="1418" w:bottom="1418" w:left="1418" w:header="1162" w:footer="119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CF8EC" w14:textId="77777777" w:rsidR="00EA39E7" w:rsidRDefault="00EA39E7">
      <w:r>
        <w:separator/>
      </w:r>
    </w:p>
  </w:endnote>
  <w:endnote w:type="continuationSeparator" w:id="0">
    <w:p w14:paraId="4B53F5A9" w14:textId="77777777" w:rsidR="00EA39E7" w:rsidRDefault="00EA39E7">
      <w:r>
        <w:continuationSeparator/>
      </w:r>
    </w:p>
  </w:endnote>
  <w:endnote w:type="continuationNotice" w:id="1">
    <w:p w14:paraId="0F153DF9" w14:textId="77777777" w:rsidR="00EA39E7" w:rsidRDefault="00EA39E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002D5" w14:textId="77777777" w:rsidR="00E27A6D" w:rsidRDefault="00E27A6D" w:rsidP="00870169">
    <w:pPr>
      <w:pStyle w:val="Footer"/>
      <w:pBdr>
        <w:top w:val="single" w:sz="4" w:space="1" w:color="auto"/>
      </w:pBdr>
      <w:tabs>
        <w:tab w:val="clear" w:pos="4536"/>
        <w:tab w:val="clear" w:pos="9072"/>
        <w:tab w:val="center" w:pos="-1800"/>
        <w:tab w:val="right" w:pos="9043"/>
      </w:tabs>
    </w:pPr>
    <w:r>
      <w:t>Fakultet strojarstva i brodogradnje</w:t>
    </w:r>
    <w:r>
      <w:tab/>
    </w:r>
    <w:r>
      <w:rPr>
        <w:rStyle w:val="PageNumber"/>
      </w:rPr>
      <w:fldChar w:fldCharType="begin"/>
    </w:r>
    <w:r>
      <w:rPr>
        <w:rStyle w:val="PageNumber"/>
      </w:rPr>
      <w:instrText xml:space="preserve"> PAGE </w:instrText>
    </w:r>
    <w:r>
      <w:rPr>
        <w:rStyle w:val="PageNumber"/>
      </w:rPr>
      <w:fldChar w:fldCharType="separate"/>
    </w:r>
    <w:r w:rsidR="00D50912">
      <w:rPr>
        <w:rStyle w:val="PageNumber"/>
        <w:noProof/>
      </w:rPr>
      <w:t>7</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006F" w14:textId="5E7C8BD4" w:rsidR="0010483D" w:rsidRDefault="00C71A6C" w:rsidP="0011478C">
    <w:pPr>
      <w:pStyle w:val="Footer"/>
    </w:pPr>
    <w:r>
      <w:t>Fakultet strojarstva i brodogradnje</w:t>
    </w:r>
    <w:r>
      <w:tab/>
    </w:r>
    <w:r w:rsidR="00C40BEC">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FAD09" w14:textId="77777777" w:rsidR="00EA39E7" w:rsidRDefault="00EA39E7">
      <w:r>
        <w:separator/>
      </w:r>
    </w:p>
  </w:footnote>
  <w:footnote w:type="continuationSeparator" w:id="0">
    <w:p w14:paraId="75933014" w14:textId="77777777" w:rsidR="00EA39E7" w:rsidRDefault="00EA39E7">
      <w:r>
        <w:continuationSeparator/>
      </w:r>
    </w:p>
  </w:footnote>
  <w:footnote w:type="continuationNotice" w:id="1">
    <w:p w14:paraId="1B1F5C77" w14:textId="77777777" w:rsidR="00EA39E7" w:rsidRDefault="00EA39E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95453" w14:textId="615BC880" w:rsidR="00E27A6D" w:rsidRDefault="0090271D" w:rsidP="00870169">
    <w:pPr>
      <w:pStyle w:val="Header"/>
      <w:pBdr>
        <w:bottom w:val="single" w:sz="4" w:space="1" w:color="auto"/>
      </w:pBdr>
      <w:tabs>
        <w:tab w:val="clear" w:pos="4536"/>
        <w:tab w:val="clear" w:pos="9072"/>
        <w:tab w:val="center" w:pos="-1800"/>
        <w:tab w:val="right" w:pos="9043"/>
      </w:tabs>
    </w:pPr>
    <w:r>
      <w:t>Domagoj Tortić</w:t>
    </w:r>
    <w:r w:rsidR="00562A5A">
      <w:tab/>
      <w:t>Završni</w:t>
    </w:r>
    <w:r w:rsidR="00E27A6D">
      <w:t xml:space="preserve"> rad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316"/>
    <w:multiLevelType w:val="multilevel"/>
    <w:tmpl w:val="2070E5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2C36A5"/>
    <w:multiLevelType w:val="hybridMultilevel"/>
    <w:tmpl w:val="2CFE6C68"/>
    <w:lvl w:ilvl="0" w:tplc="4DA8930E">
      <w:start w:val="1"/>
      <w:numFmt w:val="bullet"/>
      <w:pStyle w:val="TEKSTnavod"/>
      <w:lvlText w:val=""/>
      <w:lvlJc w:val="left"/>
      <w:pPr>
        <w:tabs>
          <w:tab w:val="num" w:pos="720"/>
        </w:tabs>
        <w:ind w:left="720"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D9E70C4"/>
    <w:multiLevelType w:val="hybridMultilevel"/>
    <w:tmpl w:val="385CAF0E"/>
    <w:lvl w:ilvl="0" w:tplc="909EA6B0">
      <w:start w:val="1"/>
      <w:numFmt w:val="upperRoman"/>
      <w:pStyle w:val="TekstPrilozi"/>
      <w:lvlText w:val="%1."/>
      <w:lvlJc w:val="left"/>
      <w:pPr>
        <w:tabs>
          <w:tab w:val="num" w:pos="180"/>
        </w:tabs>
        <w:ind w:left="180" w:hanging="180"/>
      </w:pPr>
      <w:rPr>
        <w:rFonts w:hint="default"/>
      </w:r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3" w15:restartNumberingAfterBreak="0">
    <w:nsid w:val="1F0B2319"/>
    <w:multiLevelType w:val="hybridMultilevel"/>
    <w:tmpl w:val="E17CF106"/>
    <w:lvl w:ilvl="0" w:tplc="A64402C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50914"/>
    <w:multiLevelType w:val="multilevel"/>
    <w:tmpl w:val="EF1CA4A6"/>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i/>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9084C90"/>
    <w:multiLevelType w:val="multilevel"/>
    <w:tmpl w:val="BD086508"/>
    <w:styleLink w:val="CurrentList1"/>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9E15CD2"/>
    <w:multiLevelType w:val="multilevel"/>
    <w:tmpl w:val="BD08650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E425AC"/>
    <w:multiLevelType w:val="hybridMultilevel"/>
    <w:tmpl w:val="90D2746E"/>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8" w15:restartNumberingAfterBreak="0">
    <w:nsid w:val="2CCC416A"/>
    <w:multiLevelType w:val="hybridMultilevel"/>
    <w:tmpl w:val="89C0233C"/>
    <w:lvl w:ilvl="0" w:tplc="0CD00202">
      <w:start w:val="1"/>
      <w:numFmt w:val="lowerLetter"/>
      <w:pStyle w:val="TEKSTnavodabc"/>
      <w:lvlText w:val="%1)"/>
      <w:lvlJc w:val="left"/>
      <w:pPr>
        <w:tabs>
          <w:tab w:val="num" w:pos="720"/>
        </w:tabs>
        <w:ind w:left="720" w:hanging="360"/>
      </w:p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9" w15:restartNumberingAfterBreak="0">
    <w:nsid w:val="38695C8C"/>
    <w:multiLevelType w:val="multilevel"/>
    <w:tmpl w:val="16BA3B7C"/>
    <w:lvl w:ilvl="0">
      <w:start w:val="1"/>
      <w:numFmt w:val="decimal"/>
      <w:lvlText w:val="%1."/>
      <w:lvlJc w:val="left"/>
      <w:pPr>
        <w:ind w:left="360" w:hanging="360"/>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F4A4458"/>
    <w:multiLevelType w:val="multilevel"/>
    <w:tmpl w:val="F0A24018"/>
    <w:styleLink w:val="CurrentList2"/>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i/>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BBA5DC6"/>
    <w:multiLevelType w:val="hybridMultilevel"/>
    <w:tmpl w:val="0A189896"/>
    <w:lvl w:ilvl="0" w:tplc="4A0C2F98">
      <w:start w:val="1"/>
      <w:numFmt w:val="decimal"/>
      <w:pStyle w:val="Literatura"/>
      <w:lvlText w:val="[%1]"/>
      <w:lvlJc w:val="left"/>
      <w:pPr>
        <w:tabs>
          <w:tab w:val="num" w:pos="567"/>
        </w:tabs>
        <w:ind w:left="567" w:hanging="567"/>
      </w:pPr>
      <w:rPr>
        <w:rFonts w:hint="default"/>
        <w:i w:val="0"/>
      </w:r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12" w15:restartNumberingAfterBreak="0">
    <w:nsid w:val="52304D6B"/>
    <w:multiLevelType w:val="multilevel"/>
    <w:tmpl w:val="61F43A76"/>
    <w:lvl w:ilvl="0">
      <w:start w:val="1"/>
      <w:numFmt w:val="decimal"/>
      <w:pStyle w:val="Heading1"/>
      <w:lvlText w:val="%1."/>
      <w:lvlJc w:val="left"/>
      <w:pPr>
        <w:tabs>
          <w:tab w:val="num" w:pos="397"/>
        </w:tabs>
        <w:ind w:left="397" w:hanging="397"/>
      </w:pPr>
      <w:rPr>
        <w:rFonts w:ascii="Times New Roman" w:hAnsi="Times New Roman" w:hint="default"/>
        <w:b/>
        <w:i w:val="0"/>
        <w:sz w:val="28"/>
        <w:szCs w:val="24"/>
      </w:rPr>
    </w:lvl>
    <w:lvl w:ilvl="1">
      <w:start w:val="1"/>
      <w:numFmt w:val="decimal"/>
      <w:pStyle w:val="Podnaslov1"/>
      <w:lvlText w:val="%1.%2."/>
      <w:lvlJc w:val="left"/>
      <w:pPr>
        <w:tabs>
          <w:tab w:val="num" w:pos="680"/>
        </w:tabs>
        <w:ind w:left="680" w:hanging="680"/>
      </w:pPr>
      <w:rPr>
        <w:rFonts w:hint="default"/>
      </w:rPr>
    </w:lvl>
    <w:lvl w:ilvl="2">
      <w:start w:val="1"/>
      <w:numFmt w:val="decimal"/>
      <w:pStyle w:val="Podnaslov2"/>
      <w:lvlText w:val="%1.%2.%3."/>
      <w:lvlJc w:val="left"/>
      <w:pPr>
        <w:tabs>
          <w:tab w:val="num" w:pos="794"/>
        </w:tabs>
        <w:ind w:left="794" w:hanging="794"/>
      </w:pPr>
      <w:rPr>
        <w:rFonts w:hint="default"/>
      </w:rPr>
    </w:lvl>
    <w:lvl w:ilvl="3">
      <w:start w:val="1"/>
      <w:numFmt w:val="decimal"/>
      <w:pStyle w:val="Podnaslov3"/>
      <w:lvlText w:val="%1.%2.%3.%4."/>
      <w:lvlJc w:val="left"/>
      <w:pPr>
        <w:tabs>
          <w:tab w:val="num" w:pos="1021"/>
        </w:tabs>
        <w:ind w:left="1021" w:hanging="1021"/>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556727F0"/>
    <w:multiLevelType w:val="hybridMultilevel"/>
    <w:tmpl w:val="6A12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7749E4"/>
    <w:multiLevelType w:val="multilevel"/>
    <w:tmpl w:val="B46622D6"/>
    <w:lvl w:ilvl="0">
      <w:start w:val="1"/>
      <w:numFmt w:val="decimal"/>
      <w:pStyle w:val="TEKSTnavod123"/>
      <w:lvlText w:val="%1."/>
      <w:lvlJc w:val="left"/>
      <w:pPr>
        <w:tabs>
          <w:tab w:val="num" w:pos="454"/>
        </w:tabs>
        <w:ind w:left="794" w:hanging="510"/>
      </w:pPr>
      <w:rPr>
        <w:rFonts w:hint="default"/>
      </w:rPr>
    </w:lvl>
    <w:lvl w:ilvl="1">
      <w:start w:val="1"/>
      <w:numFmt w:val="decimal"/>
      <w:lvlText w:val="%1.%2."/>
      <w:lvlJc w:val="left"/>
      <w:pPr>
        <w:tabs>
          <w:tab w:val="num" w:pos="671"/>
        </w:tabs>
        <w:ind w:left="851" w:hanging="567"/>
      </w:pPr>
      <w:rPr>
        <w:rFonts w:hint="default"/>
      </w:rPr>
    </w:lvl>
    <w:lvl w:ilvl="2">
      <w:start w:val="1"/>
      <w:numFmt w:val="decimal"/>
      <w:lvlText w:val="%1.%2.%3."/>
      <w:lvlJc w:val="left"/>
      <w:pPr>
        <w:tabs>
          <w:tab w:val="num" w:pos="908"/>
        </w:tabs>
        <w:ind w:left="1135" w:hanging="851"/>
      </w:pPr>
      <w:rPr>
        <w:rFonts w:hint="default"/>
      </w:rPr>
    </w:lvl>
    <w:lvl w:ilvl="3">
      <w:start w:val="1"/>
      <w:numFmt w:val="decimal"/>
      <w:lvlText w:val="%1.%2.%3.%4."/>
      <w:lvlJc w:val="left"/>
      <w:pPr>
        <w:tabs>
          <w:tab w:val="num" w:pos="851"/>
        </w:tabs>
        <w:ind w:left="1305" w:hanging="1021"/>
      </w:pPr>
      <w:rPr>
        <w:rFonts w:hint="default"/>
      </w:rPr>
    </w:lvl>
    <w:lvl w:ilvl="4">
      <w:start w:val="1"/>
      <w:numFmt w:val="decimal"/>
      <w:lvlText w:val="%1.%2.%3.%4.%5."/>
      <w:lvlJc w:val="left"/>
      <w:pPr>
        <w:tabs>
          <w:tab w:val="num" w:pos="1305"/>
        </w:tabs>
        <w:ind w:left="1305" w:hanging="1021"/>
      </w:pPr>
      <w:rPr>
        <w:rFonts w:hint="default"/>
      </w:rPr>
    </w:lvl>
    <w:lvl w:ilvl="5">
      <w:start w:val="1"/>
      <w:numFmt w:val="decimal"/>
      <w:lvlText w:val="%1.%2.%3.%4.%5.%6."/>
      <w:lvlJc w:val="left"/>
      <w:pPr>
        <w:tabs>
          <w:tab w:val="num" w:pos="4424"/>
        </w:tabs>
        <w:ind w:left="1760" w:hanging="936"/>
      </w:pPr>
      <w:rPr>
        <w:rFonts w:hint="default"/>
      </w:rPr>
    </w:lvl>
    <w:lvl w:ilvl="6">
      <w:start w:val="1"/>
      <w:numFmt w:val="decimal"/>
      <w:lvlText w:val="%1.%2.%3.%4.%5.%6.%7."/>
      <w:lvlJc w:val="left"/>
      <w:pPr>
        <w:tabs>
          <w:tab w:val="num" w:pos="5144"/>
        </w:tabs>
        <w:ind w:left="2264" w:hanging="1080"/>
      </w:pPr>
      <w:rPr>
        <w:rFonts w:hint="default"/>
      </w:rPr>
    </w:lvl>
    <w:lvl w:ilvl="7">
      <w:start w:val="1"/>
      <w:numFmt w:val="decimal"/>
      <w:lvlText w:val="%1.%2.%3.%4.%5.%6.%7.%8."/>
      <w:lvlJc w:val="left"/>
      <w:pPr>
        <w:tabs>
          <w:tab w:val="num" w:pos="6224"/>
        </w:tabs>
        <w:ind w:left="2768" w:hanging="1224"/>
      </w:pPr>
      <w:rPr>
        <w:rFonts w:hint="default"/>
      </w:rPr>
    </w:lvl>
    <w:lvl w:ilvl="8">
      <w:start w:val="1"/>
      <w:numFmt w:val="decimal"/>
      <w:lvlText w:val="%1.%2.%3.%4.%5.%6.%7.%8.%9."/>
      <w:lvlJc w:val="left"/>
      <w:pPr>
        <w:tabs>
          <w:tab w:val="num" w:pos="6944"/>
        </w:tabs>
        <w:ind w:left="3344" w:hanging="1440"/>
      </w:pPr>
      <w:rPr>
        <w:rFonts w:hint="default"/>
      </w:rPr>
    </w:lvl>
  </w:abstractNum>
  <w:num w:numId="1" w16cid:durableId="1615404835">
    <w:abstractNumId w:val="12"/>
  </w:num>
  <w:num w:numId="2" w16cid:durableId="284779431">
    <w:abstractNumId w:val="11"/>
  </w:num>
  <w:num w:numId="3" w16cid:durableId="464468690">
    <w:abstractNumId w:val="8"/>
  </w:num>
  <w:num w:numId="4" w16cid:durableId="1603683202">
    <w:abstractNumId w:val="11"/>
  </w:num>
  <w:num w:numId="5" w16cid:durableId="1441603331">
    <w:abstractNumId w:val="2"/>
  </w:num>
  <w:num w:numId="6" w16cid:durableId="1884904133">
    <w:abstractNumId w:val="14"/>
  </w:num>
  <w:num w:numId="7" w16cid:durableId="1456026143">
    <w:abstractNumId w:val="1"/>
  </w:num>
  <w:num w:numId="8" w16cid:durableId="1741126506">
    <w:abstractNumId w:val="3"/>
  </w:num>
  <w:num w:numId="9" w16cid:durableId="537742069">
    <w:abstractNumId w:val="13"/>
  </w:num>
  <w:num w:numId="10" w16cid:durableId="1438451533">
    <w:abstractNumId w:val="0"/>
  </w:num>
  <w:num w:numId="11" w16cid:durableId="82067119">
    <w:abstractNumId w:val="5"/>
  </w:num>
  <w:num w:numId="12" w16cid:durableId="1919050549">
    <w:abstractNumId w:val="6"/>
  </w:num>
  <w:num w:numId="13" w16cid:durableId="1315598541">
    <w:abstractNumId w:val="9"/>
  </w:num>
  <w:num w:numId="14" w16cid:durableId="12808149">
    <w:abstractNumId w:val="4"/>
  </w:num>
  <w:num w:numId="15" w16cid:durableId="1202670147">
    <w:abstractNumId w:val="7"/>
  </w:num>
  <w:num w:numId="16" w16cid:durableId="467675110">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278F"/>
    <w:rsid w:val="000007BD"/>
    <w:rsid w:val="00000AE8"/>
    <w:rsid w:val="00000FF7"/>
    <w:rsid w:val="0000369E"/>
    <w:rsid w:val="00004E80"/>
    <w:rsid w:val="00007FC2"/>
    <w:rsid w:val="00013BFB"/>
    <w:rsid w:val="00017499"/>
    <w:rsid w:val="00020504"/>
    <w:rsid w:val="00020E2D"/>
    <w:rsid w:val="00021561"/>
    <w:rsid w:val="00022155"/>
    <w:rsid w:val="000228A3"/>
    <w:rsid w:val="00024836"/>
    <w:rsid w:val="00025562"/>
    <w:rsid w:val="000261D1"/>
    <w:rsid w:val="00031C6C"/>
    <w:rsid w:val="00031F83"/>
    <w:rsid w:val="000342AA"/>
    <w:rsid w:val="00034A0A"/>
    <w:rsid w:val="00035751"/>
    <w:rsid w:val="0003579B"/>
    <w:rsid w:val="0003613F"/>
    <w:rsid w:val="00040BD9"/>
    <w:rsid w:val="00042A15"/>
    <w:rsid w:val="00043D37"/>
    <w:rsid w:val="0004402F"/>
    <w:rsid w:val="00046B0C"/>
    <w:rsid w:val="00046B22"/>
    <w:rsid w:val="00053372"/>
    <w:rsid w:val="00055DC9"/>
    <w:rsid w:val="000604D4"/>
    <w:rsid w:val="0006403D"/>
    <w:rsid w:val="000667BD"/>
    <w:rsid w:val="00073068"/>
    <w:rsid w:val="000730D6"/>
    <w:rsid w:val="00080368"/>
    <w:rsid w:val="000942E4"/>
    <w:rsid w:val="00094A5F"/>
    <w:rsid w:val="000952F5"/>
    <w:rsid w:val="000957A9"/>
    <w:rsid w:val="00095A2E"/>
    <w:rsid w:val="00097A08"/>
    <w:rsid w:val="00097A5F"/>
    <w:rsid w:val="000A021D"/>
    <w:rsid w:val="000A036D"/>
    <w:rsid w:val="000A4763"/>
    <w:rsid w:val="000A5FCD"/>
    <w:rsid w:val="000A7FAB"/>
    <w:rsid w:val="000B1063"/>
    <w:rsid w:val="000B4449"/>
    <w:rsid w:val="000B5BBB"/>
    <w:rsid w:val="000B609F"/>
    <w:rsid w:val="000C096B"/>
    <w:rsid w:val="000C1729"/>
    <w:rsid w:val="000C31F8"/>
    <w:rsid w:val="000C44E0"/>
    <w:rsid w:val="000C6D8C"/>
    <w:rsid w:val="000D2E75"/>
    <w:rsid w:val="000D6D0E"/>
    <w:rsid w:val="000D708E"/>
    <w:rsid w:val="000D7579"/>
    <w:rsid w:val="000E0943"/>
    <w:rsid w:val="000E218D"/>
    <w:rsid w:val="000E292C"/>
    <w:rsid w:val="000E3295"/>
    <w:rsid w:val="000E6202"/>
    <w:rsid w:val="000E7279"/>
    <w:rsid w:val="000F554C"/>
    <w:rsid w:val="00100B50"/>
    <w:rsid w:val="00101C5C"/>
    <w:rsid w:val="00102773"/>
    <w:rsid w:val="0010483D"/>
    <w:rsid w:val="00105FB1"/>
    <w:rsid w:val="00107D5D"/>
    <w:rsid w:val="001124FA"/>
    <w:rsid w:val="0011478C"/>
    <w:rsid w:val="00114826"/>
    <w:rsid w:val="00116DFE"/>
    <w:rsid w:val="00117D12"/>
    <w:rsid w:val="001200D8"/>
    <w:rsid w:val="00120C7B"/>
    <w:rsid w:val="001216A3"/>
    <w:rsid w:val="00124CD7"/>
    <w:rsid w:val="001266EE"/>
    <w:rsid w:val="00133478"/>
    <w:rsid w:val="00134E68"/>
    <w:rsid w:val="00135811"/>
    <w:rsid w:val="00140BC9"/>
    <w:rsid w:val="001424AF"/>
    <w:rsid w:val="00143243"/>
    <w:rsid w:val="001432F0"/>
    <w:rsid w:val="001438FE"/>
    <w:rsid w:val="00151F9E"/>
    <w:rsid w:val="00152258"/>
    <w:rsid w:val="0015279E"/>
    <w:rsid w:val="001531DC"/>
    <w:rsid w:val="001533CD"/>
    <w:rsid w:val="00156828"/>
    <w:rsid w:val="001569A6"/>
    <w:rsid w:val="00161A5F"/>
    <w:rsid w:val="00162722"/>
    <w:rsid w:val="00166D56"/>
    <w:rsid w:val="0016746E"/>
    <w:rsid w:val="00167749"/>
    <w:rsid w:val="00167BE5"/>
    <w:rsid w:val="0017039C"/>
    <w:rsid w:val="00170981"/>
    <w:rsid w:val="001709EA"/>
    <w:rsid w:val="00170FDC"/>
    <w:rsid w:val="00172F6A"/>
    <w:rsid w:val="00174212"/>
    <w:rsid w:val="0017478C"/>
    <w:rsid w:val="00175AE6"/>
    <w:rsid w:val="00184670"/>
    <w:rsid w:val="001847B1"/>
    <w:rsid w:val="0018631F"/>
    <w:rsid w:val="00192346"/>
    <w:rsid w:val="001938B9"/>
    <w:rsid w:val="0019426D"/>
    <w:rsid w:val="0019450D"/>
    <w:rsid w:val="0019465A"/>
    <w:rsid w:val="0019673B"/>
    <w:rsid w:val="00196DBA"/>
    <w:rsid w:val="00196E4F"/>
    <w:rsid w:val="001A073C"/>
    <w:rsid w:val="001A58C6"/>
    <w:rsid w:val="001A7C8B"/>
    <w:rsid w:val="001B206C"/>
    <w:rsid w:val="001B4747"/>
    <w:rsid w:val="001B6208"/>
    <w:rsid w:val="001C029D"/>
    <w:rsid w:val="001C0393"/>
    <w:rsid w:val="001C1199"/>
    <w:rsid w:val="001C1463"/>
    <w:rsid w:val="001C323A"/>
    <w:rsid w:val="001C38DE"/>
    <w:rsid w:val="001C564B"/>
    <w:rsid w:val="001C58DC"/>
    <w:rsid w:val="001C5C2F"/>
    <w:rsid w:val="001C6853"/>
    <w:rsid w:val="001D2459"/>
    <w:rsid w:val="001D2852"/>
    <w:rsid w:val="001D38EA"/>
    <w:rsid w:val="001D43D2"/>
    <w:rsid w:val="001D6A2E"/>
    <w:rsid w:val="001E1E01"/>
    <w:rsid w:val="001E23AF"/>
    <w:rsid w:val="001E2ED0"/>
    <w:rsid w:val="001E7D4F"/>
    <w:rsid w:val="001F0FDB"/>
    <w:rsid w:val="001F117A"/>
    <w:rsid w:val="001F4F23"/>
    <w:rsid w:val="00201823"/>
    <w:rsid w:val="00202AAC"/>
    <w:rsid w:val="0020643F"/>
    <w:rsid w:val="00207410"/>
    <w:rsid w:val="00216FCF"/>
    <w:rsid w:val="00217575"/>
    <w:rsid w:val="00217894"/>
    <w:rsid w:val="0022092E"/>
    <w:rsid w:val="002220FF"/>
    <w:rsid w:val="0022677D"/>
    <w:rsid w:val="00226C75"/>
    <w:rsid w:val="00227EF1"/>
    <w:rsid w:val="00231B90"/>
    <w:rsid w:val="0024272D"/>
    <w:rsid w:val="00242B2C"/>
    <w:rsid w:val="00254505"/>
    <w:rsid w:val="00255EA8"/>
    <w:rsid w:val="00260DE0"/>
    <w:rsid w:val="00264132"/>
    <w:rsid w:val="00265D24"/>
    <w:rsid w:val="00265D67"/>
    <w:rsid w:val="00266651"/>
    <w:rsid w:val="00266BFE"/>
    <w:rsid w:val="0027312B"/>
    <w:rsid w:val="00273E55"/>
    <w:rsid w:val="0027431E"/>
    <w:rsid w:val="0027459F"/>
    <w:rsid w:val="0027495E"/>
    <w:rsid w:val="00280C12"/>
    <w:rsid w:val="002812D1"/>
    <w:rsid w:val="00281B0C"/>
    <w:rsid w:val="002825F5"/>
    <w:rsid w:val="00284379"/>
    <w:rsid w:val="00285083"/>
    <w:rsid w:val="002856D7"/>
    <w:rsid w:val="00290FCE"/>
    <w:rsid w:val="00291935"/>
    <w:rsid w:val="00294B22"/>
    <w:rsid w:val="002A34C7"/>
    <w:rsid w:val="002A38BB"/>
    <w:rsid w:val="002A3FC2"/>
    <w:rsid w:val="002A574F"/>
    <w:rsid w:val="002A7FD7"/>
    <w:rsid w:val="002B0EB9"/>
    <w:rsid w:val="002B16EB"/>
    <w:rsid w:val="002B2381"/>
    <w:rsid w:val="002B31CF"/>
    <w:rsid w:val="002B4F2E"/>
    <w:rsid w:val="002C0653"/>
    <w:rsid w:val="002C4BA2"/>
    <w:rsid w:val="002C4D36"/>
    <w:rsid w:val="002C79F0"/>
    <w:rsid w:val="002D0C45"/>
    <w:rsid w:val="002D1E50"/>
    <w:rsid w:val="002D2B03"/>
    <w:rsid w:val="002D385F"/>
    <w:rsid w:val="002D396B"/>
    <w:rsid w:val="002D3DC2"/>
    <w:rsid w:val="002D4BC0"/>
    <w:rsid w:val="002D539C"/>
    <w:rsid w:val="002D6E8D"/>
    <w:rsid w:val="002E17D8"/>
    <w:rsid w:val="002E1D76"/>
    <w:rsid w:val="002E42FF"/>
    <w:rsid w:val="002E5B9A"/>
    <w:rsid w:val="002E73C2"/>
    <w:rsid w:val="002E77A3"/>
    <w:rsid w:val="002E79B2"/>
    <w:rsid w:val="002E79B7"/>
    <w:rsid w:val="002F0FB6"/>
    <w:rsid w:val="002F2421"/>
    <w:rsid w:val="002F4272"/>
    <w:rsid w:val="002F46E2"/>
    <w:rsid w:val="00301E03"/>
    <w:rsid w:val="003020A2"/>
    <w:rsid w:val="003108BE"/>
    <w:rsid w:val="00310BD9"/>
    <w:rsid w:val="003153A3"/>
    <w:rsid w:val="00315AB0"/>
    <w:rsid w:val="00315FED"/>
    <w:rsid w:val="003177B3"/>
    <w:rsid w:val="003270E2"/>
    <w:rsid w:val="003277A2"/>
    <w:rsid w:val="00331F24"/>
    <w:rsid w:val="003328A5"/>
    <w:rsid w:val="00333EFB"/>
    <w:rsid w:val="00337A2B"/>
    <w:rsid w:val="00340179"/>
    <w:rsid w:val="00344CF5"/>
    <w:rsid w:val="0034517A"/>
    <w:rsid w:val="003452E7"/>
    <w:rsid w:val="0034541E"/>
    <w:rsid w:val="003475FB"/>
    <w:rsid w:val="00350232"/>
    <w:rsid w:val="0035278F"/>
    <w:rsid w:val="003529AE"/>
    <w:rsid w:val="00353565"/>
    <w:rsid w:val="00354498"/>
    <w:rsid w:val="003550E8"/>
    <w:rsid w:val="003562CA"/>
    <w:rsid w:val="00360F38"/>
    <w:rsid w:val="00364170"/>
    <w:rsid w:val="00364E5A"/>
    <w:rsid w:val="00366D6D"/>
    <w:rsid w:val="00370E2C"/>
    <w:rsid w:val="00370E81"/>
    <w:rsid w:val="00372347"/>
    <w:rsid w:val="0037379C"/>
    <w:rsid w:val="00373CE6"/>
    <w:rsid w:val="00373DE7"/>
    <w:rsid w:val="00375173"/>
    <w:rsid w:val="00377E55"/>
    <w:rsid w:val="003861B7"/>
    <w:rsid w:val="0038707F"/>
    <w:rsid w:val="00387E57"/>
    <w:rsid w:val="00390725"/>
    <w:rsid w:val="0039211E"/>
    <w:rsid w:val="003946FB"/>
    <w:rsid w:val="00395AF3"/>
    <w:rsid w:val="003A0AEC"/>
    <w:rsid w:val="003A2E95"/>
    <w:rsid w:val="003A6696"/>
    <w:rsid w:val="003B1491"/>
    <w:rsid w:val="003B3727"/>
    <w:rsid w:val="003B5F15"/>
    <w:rsid w:val="003B6630"/>
    <w:rsid w:val="003B72D4"/>
    <w:rsid w:val="003C0425"/>
    <w:rsid w:val="003C2629"/>
    <w:rsid w:val="003C33BD"/>
    <w:rsid w:val="003C4B45"/>
    <w:rsid w:val="003C67F1"/>
    <w:rsid w:val="003C6D80"/>
    <w:rsid w:val="003D01CC"/>
    <w:rsid w:val="003D108B"/>
    <w:rsid w:val="003D29A7"/>
    <w:rsid w:val="003D63D7"/>
    <w:rsid w:val="003E01FC"/>
    <w:rsid w:val="003E1921"/>
    <w:rsid w:val="003E1F4F"/>
    <w:rsid w:val="003E39CB"/>
    <w:rsid w:val="003E4434"/>
    <w:rsid w:val="003E4E31"/>
    <w:rsid w:val="003E7033"/>
    <w:rsid w:val="003F29C2"/>
    <w:rsid w:val="003F30D4"/>
    <w:rsid w:val="003F3EFB"/>
    <w:rsid w:val="003F588A"/>
    <w:rsid w:val="00400516"/>
    <w:rsid w:val="004006BD"/>
    <w:rsid w:val="00405CD7"/>
    <w:rsid w:val="004063E0"/>
    <w:rsid w:val="00406B39"/>
    <w:rsid w:val="00406F49"/>
    <w:rsid w:val="00407C61"/>
    <w:rsid w:val="00410232"/>
    <w:rsid w:val="004104DA"/>
    <w:rsid w:val="00412B3D"/>
    <w:rsid w:val="00413484"/>
    <w:rsid w:val="004151AE"/>
    <w:rsid w:val="00415B6C"/>
    <w:rsid w:val="004206E1"/>
    <w:rsid w:val="0042274B"/>
    <w:rsid w:val="004236D9"/>
    <w:rsid w:val="0042465C"/>
    <w:rsid w:val="00424F93"/>
    <w:rsid w:val="00425ADB"/>
    <w:rsid w:val="00426ED3"/>
    <w:rsid w:val="00427661"/>
    <w:rsid w:val="0043046E"/>
    <w:rsid w:val="0043587F"/>
    <w:rsid w:val="004359BA"/>
    <w:rsid w:val="004374F4"/>
    <w:rsid w:val="00440222"/>
    <w:rsid w:val="0044192B"/>
    <w:rsid w:val="00444C3B"/>
    <w:rsid w:val="0045048E"/>
    <w:rsid w:val="004506C3"/>
    <w:rsid w:val="00452749"/>
    <w:rsid w:val="0045361C"/>
    <w:rsid w:val="00460AD8"/>
    <w:rsid w:val="00466A1A"/>
    <w:rsid w:val="00467C18"/>
    <w:rsid w:val="00471DCF"/>
    <w:rsid w:val="004740C8"/>
    <w:rsid w:val="004741D1"/>
    <w:rsid w:val="00474A16"/>
    <w:rsid w:val="00475969"/>
    <w:rsid w:val="00477393"/>
    <w:rsid w:val="004775C2"/>
    <w:rsid w:val="00482901"/>
    <w:rsid w:val="0048410A"/>
    <w:rsid w:val="0048416F"/>
    <w:rsid w:val="00485A50"/>
    <w:rsid w:val="00485FE5"/>
    <w:rsid w:val="00494573"/>
    <w:rsid w:val="00497243"/>
    <w:rsid w:val="004A0AB3"/>
    <w:rsid w:val="004A0F43"/>
    <w:rsid w:val="004A348B"/>
    <w:rsid w:val="004A7142"/>
    <w:rsid w:val="004B1FBF"/>
    <w:rsid w:val="004B2AC5"/>
    <w:rsid w:val="004B5FE6"/>
    <w:rsid w:val="004C1B30"/>
    <w:rsid w:val="004D0558"/>
    <w:rsid w:val="004D1426"/>
    <w:rsid w:val="004D2347"/>
    <w:rsid w:val="004E0E81"/>
    <w:rsid w:val="004E25D4"/>
    <w:rsid w:val="004E44F1"/>
    <w:rsid w:val="004E7563"/>
    <w:rsid w:val="004F6463"/>
    <w:rsid w:val="005001D8"/>
    <w:rsid w:val="00500D83"/>
    <w:rsid w:val="00501E41"/>
    <w:rsid w:val="005045E7"/>
    <w:rsid w:val="005055A5"/>
    <w:rsid w:val="00505659"/>
    <w:rsid w:val="00515E6C"/>
    <w:rsid w:val="00516753"/>
    <w:rsid w:val="005205C0"/>
    <w:rsid w:val="00521480"/>
    <w:rsid w:val="00521966"/>
    <w:rsid w:val="00521B4C"/>
    <w:rsid w:val="00522207"/>
    <w:rsid w:val="00525864"/>
    <w:rsid w:val="0052700D"/>
    <w:rsid w:val="00527BA8"/>
    <w:rsid w:val="00530222"/>
    <w:rsid w:val="005304EE"/>
    <w:rsid w:val="00531424"/>
    <w:rsid w:val="005314B5"/>
    <w:rsid w:val="005326D4"/>
    <w:rsid w:val="00533649"/>
    <w:rsid w:val="00534252"/>
    <w:rsid w:val="0053476F"/>
    <w:rsid w:val="00535F45"/>
    <w:rsid w:val="0053715C"/>
    <w:rsid w:val="00547B28"/>
    <w:rsid w:val="00550E2D"/>
    <w:rsid w:val="00551ABE"/>
    <w:rsid w:val="00552F99"/>
    <w:rsid w:val="005530CB"/>
    <w:rsid w:val="00553937"/>
    <w:rsid w:val="00554FAF"/>
    <w:rsid w:val="00557562"/>
    <w:rsid w:val="00562A5A"/>
    <w:rsid w:val="00564EA3"/>
    <w:rsid w:val="005657A5"/>
    <w:rsid w:val="00566016"/>
    <w:rsid w:val="00566B99"/>
    <w:rsid w:val="00567A28"/>
    <w:rsid w:val="00571105"/>
    <w:rsid w:val="00571AF7"/>
    <w:rsid w:val="00572EA9"/>
    <w:rsid w:val="005766DE"/>
    <w:rsid w:val="0058584C"/>
    <w:rsid w:val="005863E0"/>
    <w:rsid w:val="0059778E"/>
    <w:rsid w:val="005A06E0"/>
    <w:rsid w:val="005A2953"/>
    <w:rsid w:val="005A34E1"/>
    <w:rsid w:val="005A3F75"/>
    <w:rsid w:val="005A542F"/>
    <w:rsid w:val="005A711F"/>
    <w:rsid w:val="005B00A0"/>
    <w:rsid w:val="005B0102"/>
    <w:rsid w:val="005B21FF"/>
    <w:rsid w:val="005B3759"/>
    <w:rsid w:val="005B445A"/>
    <w:rsid w:val="005B4982"/>
    <w:rsid w:val="005B52F8"/>
    <w:rsid w:val="005C1C5A"/>
    <w:rsid w:val="005C26AF"/>
    <w:rsid w:val="005C6DCD"/>
    <w:rsid w:val="005C73FC"/>
    <w:rsid w:val="005D2F1C"/>
    <w:rsid w:val="005D4011"/>
    <w:rsid w:val="005D4DBA"/>
    <w:rsid w:val="005D6536"/>
    <w:rsid w:val="005D6ED1"/>
    <w:rsid w:val="005D7360"/>
    <w:rsid w:val="005E4700"/>
    <w:rsid w:val="005E6EEC"/>
    <w:rsid w:val="005F0DC1"/>
    <w:rsid w:val="005F70CD"/>
    <w:rsid w:val="006000B5"/>
    <w:rsid w:val="006027B2"/>
    <w:rsid w:val="00603FA2"/>
    <w:rsid w:val="00605619"/>
    <w:rsid w:val="006067A3"/>
    <w:rsid w:val="00607BD6"/>
    <w:rsid w:val="00607FD6"/>
    <w:rsid w:val="0061206D"/>
    <w:rsid w:val="00613CB1"/>
    <w:rsid w:val="006159DE"/>
    <w:rsid w:val="00616B7B"/>
    <w:rsid w:val="00620103"/>
    <w:rsid w:val="00621F96"/>
    <w:rsid w:val="00622733"/>
    <w:rsid w:val="00623F87"/>
    <w:rsid w:val="006249E7"/>
    <w:rsid w:val="006311F7"/>
    <w:rsid w:val="006351EF"/>
    <w:rsid w:val="006411CF"/>
    <w:rsid w:val="006421A5"/>
    <w:rsid w:val="006423FE"/>
    <w:rsid w:val="00644033"/>
    <w:rsid w:val="0064470C"/>
    <w:rsid w:val="0064515A"/>
    <w:rsid w:val="006544C7"/>
    <w:rsid w:val="00654B4F"/>
    <w:rsid w:val="00655290"/>
    <w:rsid w:val="006553B1"/>
    <w:rsid w:val="006569ED"/>
    <w:rsid w:val="00662949"/>
    <w:rsid w:val="0066381F"/>
    <w:rsid w:val="00663C92"/>
    <w:rsid w:val="00664400"/>
    <w:rsid w:val="0066613C"/>
    <w:rsid w:val="00666B40"/>
    <w:rsid w:val="00670937"/>
    <w:rsid w:val="00671C18"/>
    <w:rsid w:val="00673053"/>
    <w:rsid w:val="00673331"/>
    <w:rsid w:val="00682787"/>
    <w:rsid w:val="0068701A"/>
    <w:rsid w:val="00687075"/>
    <w:rsid w:val="00687620"/>
    <w:rsid w:val="00693A32"/>
    <w:rsid w:val="00693C37"/>
    <w:rsid w:val="0069426E"/>
    <w:rsid w:val="0069522B"/>
    <w:rsid w:val="006A20AE"/>
    <w:rsid w:val="006A2575"/>
    <w:rsid w:val="006A46D8"/>
    <w:rsid w:val="006A4896"/>
    <w:rsid w:val="006B3278"/>
    <w:rsid w:val="006B6E3F"/>
    <w:rsid w:val="006B7E87"/>
    <w:rsid w:val="006C1397"/>
    <w:rsid w:val="006C37C0"/>
    <w:rsid w:val="006D11D0"/>
    <w:rsid w:val="006D268E"/>
    <w:rsid w:val="006D2E53"/>
    <w:rsid w:val="006D5AAE"/>
    <w:rsid w:val="006E0166"/>
    <w:rsid w:val="006E0513"/>
    <w:rsid w:val="006E0F6D"/>
    <w:rsid w:val="006E1099"/>
    <w:rsid w:val="006E313A"/>
    <w:rsid w:val="006E352E"/>
    <w:rsid w:val="006E6590"/>
    <w:rsid w:val="006E6928"/>
    <w:rsid w:val="006E6A1C"/>
    <w:rsid w:val="006E70CC"/>
    <w:rsid w:val="006E71B6"/>
    <w:rsid w:val="006F0F28"/>
    <w:rsid w:val="006F1379"/>
    <w:rsid w:val="006F206F"/>
    <w:rsid w:val="006F4A23"/>
    <w:rsid w:val="006F7151"/>
    <w:rsid w:val="00702065"/>
    <w:rsid w:val="00703BE8"/>
    <w:rsid w:val="007050C3"/>
    <w:rsid w:val="00705BE5"/>
    <w:rsid w:val="00707407"/>
    <w:rsid w:val="00710097"/>
    <w:rsid w:val="00711714"/>
    <w:rsid w:val="00711ABA"/>
    <w:rsid w:val="007212E2"/>
    <w:rsid w:val="007216C2"/>
    <w:rsid w:val="00724521"/>
    <w:rsid w:val="007303F0"/>
    <w:rsid w:val="00730462"/>
    <w:rsid w:val="0073055B"/>
    <w:rsid w:val="00734C3C"/>
    <w:rsid w:val="00735E22"/>
    <w:rsid w:val="00737C91"/>
    <w:rsid w:val="00740048"/>
    <w:rsid w:val="00741A04"/>
    <w:rsid w:val="007428EE"/>
    <w:rsid w:val="0074360E"/>
    <w:rsid w:val="00746917"/>
    <w:rsid w:val="00750139"/>
    <w:rsid w:val="007522FE"/>
    <w:rsid w:val="00753537"/>
    <w:rsid w:val="00761D5E"/>
    <w:rsid w:val="0076246D"/>
    <w:rsid w:val="0076372A"/>
    <w:rsid w:val="00763A7D"/>
    <w:rsid w:val="00763FE7"/>
    <w:rsid w:val="00764154"/>
    <w:rsid w:val="007646FA"/>
    <w:rsid w:val="00770808"/>
    <w:rsid w:val="00772052"/>
    <w:rsid w:val="00775BE7"/>
    <w:rsid w:val="0078055F"/>
    <w:rsid w:val="007806F5"/>
    <w:rsid w:val="00784481"/>
    <w:rsid w:val="0078713E"/>
    <w:rsid w:val="00790021"/>
    <w:rsid w:val="007924C0"/>
    <w:rsid w:val="00797145"/>
    <w:rsid w:val="00797FBA"/>
    <w:rsid w:val="007A0268"/>
    <w:rsid w:val="007A0C4E"/>
    <w:rsid w:val="007A4FE0"/>
    <w:rsid w:val="007A7D56"/>
    <w:rsid w:val="007B1DD9"/>
    <w:rsid w:val="007B25EE"/>
    <w:rsid w:val="007B2644"/>
    <w:rsid w:val="007B458A"/>
    <w:rsid w:val="007B63C3"/>
    <w:rsid w:val="007B6978"/>
    <w:rsid w:val="007C0185"/>
    <w:rsid w:val="007C15F1"/>
    <w:rsid w:val="007C2977"/>
    <w:rsid w:val="007C5A95"/>
    <w:rsid w:val="007C5B14"/>
    <w:rsid w:val="007D2742"/>
    <w:rsid w:val="007D486C"/>
    <w:rsid w:val="007D7A6F"/>
    <w:rsid w:val="007E13E3"/>
    <w:rsid w:val="007E6609"/>
    <w:rsid w:val="007E7A69"/>
    <w:rsid w:val="007F0A94"/>
    <w:rsid w:val="007F3318"/>
    <w:rsid w:val="007F3570"/>
    <w:rsid w:val="007F3EC7"/>
    <w:rsid w:val="007F73CC"/>
    <w:rsid w:val="007F7858"/>
    <w:rsid w:val="00804ADC"/>
    <w:rsid w:val="00813BD5"/>
    <w:rsid w:val="00814E60"/>
    <w:rsid w:val="00816898"/>
    <w:rsid w:val="008200E8"/>
    <w:rsid w:val="00821802"/>
    <w:rsid w:val="00821D79"/>
    <w:rsid w:val="008236A1"/>
    <w:rsid w:val="00825114"/>
    <w:rsid w:val="00827AD8"/>
    <w:rsid w:val="008304AF"/>
    <w:rsid w:val="008304F9"/>
    <w:rsid w:val="008310D2"/>
    <w:rsid w:val="00831B23"/>
    <w:rsid w:val="00832061"/>
    <w:rsid w:val="00837A9C"/>
    <w:rsid w:val="00840894"/>
    <w:rsid w:val="00841925"/>
    <w:rsid w:val="008428F2"/>
    <w:rsid w:val="00842A00"/>
    <w:rsid w:val="0084355F"/>
    <w:rsid w:val="00844BDA"/>
    <w:rsid w:val="00844CE0"/>
    <w:rsid w:val="00847B58"/>
    <w:rsid w:val="00851C99"/>
    <w:rsid w:val="00857D16"/>
    <w:rsid w:val="008633FA"/>
    <w:rsid w:val="00865A38"/>
    <w:rsid w:val="00866DF6"/>
    <w:rsid w:val="00870092"/>
    <w:rsid w:val="00870169"/>
    <w:rsid w:val="0087323D"/>
    <w:rsid w:val="008737EC"/>
    <w:rsid w:val="00874659"/>
    <w:rsid w:val="00876173"/>
    <w:rsid w:val="00876870"/>
    <w:rsid w:val="00883499"/>
    <w:rsid w:val="00883F31"/>
    <w:rsid w:val="0088782C"/>
    <w:rsid w:val="00890419"/>
    <w:rsid w:val="008932D6"/>
    <w:rsid w:val="00893992"/>
    <w:rsid w:val="0089404E"/>
    <w:rsid w:val="008945A1"/>
    <w:rsid w:val="008945CE"/>
    <w:rsid w:val="00894DFB"/>
    <w:rsid w:val="00897F14"/>
    <w:rsid w:val="008A1FCB"/>
    <w:rsid w:val="008A286B"/>
    <w:rsid w:val="008A42E8"/>
    <w:rsid w:val="008A4C64"/>
    <w:rsid w:val="008A4DE1"/>
    <w:rsid w:val="008A51A2"/>
    <w:rsid w:val="008B01E3"/>
    <w:rsid w:val="008B22B1"/>
    <w:rsid w:val="008B3B91"/>
    <w:rsid w:val="008B49F9"/>
    <w:rsid w:val="008B6304"/>
    <w:rsid w:val="008B64B8"/>
    <w:rsid w:val="008B69B3"/>
    <w:rsid w:val="008B70B3"/>
    <w:rsid w:val="008B7643"/>
    <w:rsid w:val="008C14D5"/>
    <w:rsid w:val="008C7051"/>
    <w:rsid w:val="008D18EC"/>
    <w:rsid w:val="008D5846"/>
    <w:rsid w:val="008D6535"/>
    <w:rsid w:val="008E053E"/>
    <w:rsid w:val="008E2AD7"/>
    <w:rsid w:val="008E34BD"/>
    <w:rsid w:val="008E4AC2"/>
    <w:rsid w:val="008E5534"/>
    <w:rsid w:val="008E7878"/>
    <w:rsid w:val="008F15B5"/>
    <w:rsid w:val="009018EE"/>
    <w:rsid w:val="009020C4"/>
    <w:rsid w:val="0090271D"/>
    <w:rsid w:val="00902B8A"/>
    <w:rsid w:val="00904E62"/>
    <w:rsid w:val="00905DDA"/>
    <w:rsid w:val="00906B44"/>
    <w:rsid w:val="00907E27"/>
    <w:rsid w:val="009112FF"/>
    <w:rsid w:val="0091161C"/>
    <w:rsid w:val="009141FA"/>
    <w:rsid w:val="00917481"/>
    <w:rsid w:val="00917E40"/>
    <w:rsid w:val="00920F80"/>
    <w:rsid w:val="00921123"/>
    <w:rsid w:val="00921ED1"/>
    <w:rsid w:val="0092334D"/>
    <w:rsid w:val="0092535A"/>
    <w:rsid w:val="00926B1A"/>
    <w:rsid w:val="0093347B"/>
    <w:rsid w:val="0093467F"/>
    <w:rsid w:val="009346C6"/>
    <w:rsid w:val="00937F32"/>
    <w:rsid w:val="00942756"/>
    <w:rsid w:val="009437DB"/>
    <w:rsid w:val="009460DD"/>
    <w:rsid w:val="00947ECE"/>
    <w:rsid w:val="00951AEB"/>
    <w:rsid w:val="00952BB7"/>
    <w:rsid w:val="00956486"/>
    <w:rsid w:val="009601DA"/>
    <w:rsid w:val="0096102C"/>
    <w:rsid w:val="00961EF7"/>
    <w:rsid w:val="00961F8C"/>
    <w:rsid w:val="00963408"/>
    <w:rsid w:val="00963753"/>
    <w:rsid w:val="00966406"/>
    <w:rsid w:val="00974B87"/>
    <w:rsid w:val="0097716D"/>
    <w:rsid w:val="009777BD"/>
    <w:rsid w:val="00980B8B"/>
    <w:rsid w:val="00981635"/>
    <w:rsid w:val="0098200C"/>
    <w:rsid w:val="00983735"/>
    <w:rsid w:val="0098461E"/>
    <w:rsid w:val="0098721A"/>
    <w:rsid w:val="00987CF7"/>
    <w:rsid w:val="0099268D"/>
    <w:rsid w:val="00992AF4"/>
    <w:rsid w:val="009A0B9B"/>
    <w:rsid w:val="009A1F34"/>
    <w:rsid w:val="009A3AEC"/>
    <w:rsid w:val="009A4B89"/>
    <w:rsid w:val="009A5708"/>
    <w:rsid w:val="009A5F07"/>
    <w:rsid w:val="009A72AA"/>
    <w:rsid w:val="009B109E"/>
    <w:rsid w:val="009B10E4"/>
    <w:rsid w:val="009B62E7"/>
    <w:rsid w:val="009B6BF2"/>
    <w:rsid w:val="009C080D"/>
    <w:rsid w:val="009C53C5"/>
    <w:rsid w:val="009D0A11"/>
    <w:rsid w:val="009D1389"/>
    <w:rsid w:val="009D14CD"/>
    <w:rsid w:val="009D3150"/>
    <w:rsid w:val="009D39BB"/>
    <w:rsid w:val="009D5A02"/>
    <w:rsid w:val="009D71EA"/>
    <w:rsid w:val="009D7671"/>
    <w:rsid w:val="009E0469"/>
    <w:rsid w:val="009E25A9"/>
    <w:rsid w:val="009E3DD0"/>
    <w:rsid w:val="009E574E"/>
    <w:rsid w:val="009E65DF"/>
    <w:rsid w:val="009E6B44"/>
    <w:rsid w:val="009F2FB6"/>
    <w:rsid w:val="009F35C0"/>
    <w:rsid w:val="009F3BA4"/>
    <w:rsid w:val="009F3C9E"/>
    <w:rsid w:val="009F6C43"/>
    <w:rsid w:val="009F6F21"/>
    <w:rsid w:val="00A0096B"/>
    <w:rsid w:val="00A00AE6"/>
    <w:rsid w:val="00A014D8"/>
    <w:rsid w:val="00A0150D"/>
    <w:rsid w:val="00A02AD3"/>
    <w:rsid w:val="00A03A66"/>
    <w:rsid w:val="00A10058"/>
    <w:rsid w:val="00A11CF1"/>
    <w:rsid w:val="00A15362"/>
    <w:rsid w:val="00A1694C"/>
    <w:rsid w:val="00A17911"/>
    <w:rsid w:val="00A21168"/>
    <w:rsid w:val="00A22F0B"/>
    <w:rsid w:val="00A2562F"/>
    <w:rsid w:val="00A3692A"/>
    <w:rsid w:val="00A37182"/>
    <w:rsid w:val="00A409FB"/>
    <w:rsid w:val="00A43046"/>
    <w:rsid w:val="00A433F0"/>
    <w:rsid w:val="00A43DD2"/>
    <w:rsid w:val="00A46EDD"/>
    <w:rsid w:val="00A47460"/>
    <w:rsid w:val="00A47C72"/>
    <w:rsid w:val="00A5228A"/>
    <w:rsid w:val="00A5273B"/>
    <w:rsid w:val="00A53285"/>
    <w:rsid w:val="00A53309"/>
    <w:rsid w:val="00A54D47"/>
    <w:rsid w:val="00A57DD1"/>
    <w:rsid w:val="00A57FB2"/>
    <w:rsid w:val="00A60C18"/>
    <w:rsid w:val="00A616FB"/>
    <w:rsid w:val="00A6171D"/>
    <w:rsid w:val="00A62050"/>
    <w:rsid w:val="00A6377A"/>
    <w:rsid w:val="00A7003E"/>
    <w:rsid w:val="00A74A50"/>
    <w:rsid w:val="00A75519"/>
    <w:rsid w:val="00A75E8F"/>
    <w:rsid w:val="00A81C9A"/>
    <w:rsid w:val="00A84A31"/>
    <w:rsid w:val="00A9229F"/>
    <w:rsid w:val="00A93ABA"/>
    <w:rsid w:val="00A966DF"/>
    <w:rsid w:val="00A968BE"/>
    <w:rsid w:val="00AA1C27"/>
    <w:rsid w:val="00AA2C1A"/>
    <w:rsid w:val="00AA3D4F"/>
    <w:rsid w:val="00AA4D1E"/>
    <w:rsid w:val="00AA5DA9"/>
    <w:rsid w:val="00AA67AF"/>
    <w:rsid w:val="00AB0CC9"/>
    <w:rsid w:val="00AB1971"/>
    <w:rsid w:val="00AB673B"/>
    <w:rsid w:val="00AC2A2F"/>
    <w:rsid w:val="00AC3A7B"/>
    <w:rsid w:val="00AC3E50"/>
    <w:rsid w:val="00AC3F2A"/>
    <w:rsid w:val="00AC7552"/>
    <w:rsid w:val="00AE0353"/>
    <w:rsid w:val="00AE4F01"/>
    <w:rsid w:val="00AE5A8D"/>
    <w:rsid w:val="00AE611B"/>
    <w:rsid w:val="00AE6856"/>
    <w:rsid w:val="00AE73E8"/>
    <w:rsid w:val="00AE7711"/>
    <w:rsid w:val="00AE7AA1"/>
    <w:rsid w:val="00AF0A06"/>
    <w:rsid w:val="00AF0FBD"/>
    <w:rsid w:val="00AF3AA6"/>
    <w:rsid w:val="00B02181"/>
    <w:rsid w:val="00B04855"/>
    <w:rsid w:val="00B07AD5"/>
    <w:rsid w:val="00B120EC"/>
    <w:rsid w:val="00B12C06"/>
    <w:rsid w:val="00B17773"/>
    <w:rsid w:val="00B17A4E"/>
    <w:rsid w:val="00B20101"/>
    <w:rsid w:val="00B20FBA"/>
    <w:rsid w:val="00B21783"/>
    <w:rsid w:val="00B231F2"/>
    <w:rsid w:val="00B2349C"/>
    <w:rsid w:val="00B241DF"/>
    <w:rsid w:val="00B25B65"/>
    <w:rsid w:val="00B27A20"/>
    <w:rsid w:val="00B3174D"/>
    <w:rsid w:val="00B31A15"/>
    <w:rsid w:val="00B328F4"/>
    <w:rsid w:val="00B36021"/>
    <w:rsid w:val="00B37DE5"/>
    <w:rsid w:val="00B435DD"/>
    <w:rsid w:val="00B435F3"/>
    <w:rsid w:val="00B44C44"/>
    <w:rsid w:val="00B46273"/>
    <w:rsid w:val="00B47165"/>
    <w:rsid w:val="00B52B7C"/>
    <w:rsid w:val="00B54279"/>
    <w:rsid w:val="00B54486"/>
    <w:rsid w:val="00B552D9"/>
    <w:rsid w:val="00B56210"/>
    <w:rsid w:val="00B613A1"/>
    <w:rsid w:val="00B62149"/>
    <w:rsid w:val="00B62ED4"/>
    <w:rsid w:val="00B633DC"/>
    <w:rsid w:val="00B63AE5"/>
    <w:rsid w:val="00B64A2F"/>
    <w:rsid w:val="00B64AA1"/>
    <w:rsid w:val="00B703A2"/>
    <w:rsid w:val="00B71C42"/>
    <w:rsid w:val="00B72B95"/>
    <w:rsid w:val="00B75958"/>
    <w:rsid w:val="00B76C67"/>
    <w:rsid w:val="00B77CA9"/>
    <w:rsid w:val="00B77CE8"/>
    <w:rsid w:val="00B80039"/>
    <w:rsid w:val="00B82F49"/>
    <w:rsid w:val="00B8423F"/>
    <w:rsid w:val="00B86595"/>
    <w:rsid w:val="00B867F2"/>
    <w:rsid w:val="00B8765D"/>
    <w:rsid w:val="00B87713"/>
    <w:rsid w:val="00B909FA"/>
    <w:rsid w:val="00B943C1"/>
    <w:rsid w:val="00B96142"/>
    <w:rsid w:val="00B968A7"/>
    <w:rsid w:val="00BA0164"/>
    <w:rsid w:val="00BA04BB"/>
    <w:rsid w:val="00BA3C49"/>
    <w:rsid w:val="00BA4792"/>
    <w:rsid w:val="00BA509C"/>
    <w:rsid w:val="00BB0F03"/>
    <w:rsid w:val="00BB1CCA"/>
    <w:rsid w:val="00BB2929"/>
    <w:rsid w:val="00BB48E5"/>
    <w:rsid w:val="00BB64BE"/>
    <w:rsid w:val="00BB6FA1"/>
    <w:rsid w:val="00BC2B9F"/>
    <w:rsid w:val="00BC460D"/>
    <w:rsid w:val="00BC5B9B"/>
    <w:rsid w:val="00BD28A3"/>
    <w:rsid w:val="00BD409A"/>
    <w:rsid w:val="00BD5B08"/>
    <w:rsid w:val="00BD7972"/>
    <w:rsid w:val="00BE1C42"/>
    <w:rsid w:val="00BE728F"/>
    <w:rsid w:val="00BF0910"/>
    <w:rsid w:val="00BF09EC"/>
    <w:rsid w:val="00C03BF5"/>
    <w:rsid w:val="00C13867"/>
    <w:rsid w:val="00C146D0"/>
    <w:rsid w:val="00C158C1"/>
    <w:rsid w:val="00C253A4"/>
    <w:rsid w:val="00C26EB5"/>
    <w:rsid w:val="00C31F04"/>
    <w:rsid w:val="00C3796C"/>
    <w:rsid w:val="00C40685"/>
    <w:rsid w:val="00C40BEC"/>
    <w:rsid w:val="00C4105B"/>
    <w:rsid w:val="00C41689"/>
    <w:rsid w:val="00C44396"/>
    <w:rsid w:val="00C511BB"/>
    <w:rsid w:val="00C538C3"/>
    <w:rsid w:val="00C53AD0"/>
    <w:rsid w:val="00C5663F"/>
    <w:rsid w:val="00C567E5"/>
    <w:rsid w:val="00C5736B"/>
    <w:rsid w:val="00C575DD"/>
    <w:rsid w:val="00C6070F"/>
    <w:rsid w:val="00C60FD9"/>
    <w:rsid w:val="00C61FC8"/>
    <w:rsid w:val="00C637F2"/>
    <w:rsid w:val="00C63FA7"/>
    <w:rsid w:val="00C70780"/>
    <w:rsid w:val="00C71A6C"/>
    <w:rsid w:val="00C72ECA"/>
    <w:rsid w:val="00C74EE2"/>
    <w:rsid w:val="00C7561F"/>
    <w:rsid w:val="00C765F4"/>
    <w:rsid w:val="00C77136"/>
    <w:rsid w:val="00C771DA"/>
    <w:rsid w:val="00C8107E"/>
    <w:rsid w:val="00C81178"/>
    <w:rsid w:val="00C82A01"/>
    <w:rsid w:val="00C83043"/>
    <w:rsid w:val="00C85456"/>
    <w:rsid w:val="00C85741"/>
    <w:rsid w:val="00C857B1"/>
    <w:rsid w:val="00C909AC"/>
    <w:rsid w:val="00C90E73"/>
    <w:rsid w:val="00C92BDA"/>
    <w:rsid w:val="00C95165"/>
    <w:rsid w:val="00C9677D"/>
    <w:rsid w:val="00C97767"/>
    <w:rsid w:val="00CA0D42"/>
    <w:rsid w:val="00CA1A6C"/>
    <w:rsid w:val="00CA35E5"/>
    <w:rsid w:val="00CA41A0"/>
    <w:rsid w:val="00CA4EAD"/>
    <w:rsid w:val="00CA7FB1"/>
    <w:rsid w:val="00CB1320"/>
    <w:rsid w:val="00CB16E5"/>
    <w:rsid w:val="00CB48A9"/>
    <w:rsid w:val="00CB54FE"/>
    <w:rsid w:val="00CB6F3F"/>
    <w:rsid w:val="00CB7082"/>
    <w:rsid w:val="00CC0BA2"/>
    <w:rsid w:val="00CC1189"/>
    <w:rsid w:val="00CC1D91"/>
    <w:rsid w:val="00CC37E5"/>
    <w:rsid w:val="00CC4495"/>
    <w:rsid w:val="00CC7FAD"/>
    <w:rsid w:val="00CD2CD9"/>
    <w:rsid w:val="00CD30C7"/>
    <w:rsid w:val="00CD41D0"/>
    <w:rsid w:val="00CD545F"/>
    <w:rsid w:val="00CD59B7"/>
    <w:rsid w:val="00CD5CAD"/>
    <w:rsid w:val="00CD7461"/>
    <w:rsid w:val="00CD7736"/>
    <w:rsid w:val="00CE0633"/>
    <w:rsid w:val="00CE1C2F"/>
    <w:rsid w:val="00CE4EDD"/>
    <w:rsid w:val="00CE67A6"/>
    <w:rsid w:val="00CE77EF"/>
    <w:rsid w:val="00CF079D"/>
    <w:rsid w:val="00CF11ED"/>
    <w:rsid w:val="00CF40BC"/>
    <w:rsid w:val="00CF4D21"/>
    <w:rsid w:val="00CF7254"/>
    <w:rsid w:val="00D00CCE"/>
    <w:rsid w:val="00D00F2A"/>
    <w:rsid w:val="00D0526F"/>
    <w:rsid w:val="00D06893"/>
    <w:rsid w:val="00D10558"/>
    <w:rsid w:val="00D13A07"/>
    <w:rsid w:val="00D141D2"/>
    <w:rsid w:val="00D1662B"/>
    <w:rsid w:val="00D246EF"/>
    <w:rsid w:val="00D24964"/>
    <w:rsid w:val="00D2667D"/>
    <w:rsid w:val="00D30B9D"/>
    <w:rsid w:val="00D30EBD"/>
    <w:rsid w:val="00D30F3B"/>
    <w:rsid w:val="00D325E1"/>
    <w:rsid w:val="00D326C3"/>
    <w:rsid w:val="00D33455"/>
    <w:rsid w:val="00D33D0A"/>
    <w:rsid w:val="00D34F7E"/>
    <w:rsid w:val="00D3650C"/>
    <w:rsid w:val="00D3769C"/>
    <w:rsid w:val="00D40C5D"/>
    <w:rsid w:val="00D4131F"/>
    <w:rsid w:val="00D42473"/>
    <w:rsid w:val="00D4372A"/>
    <w:rsid w:val="00D46643"/>
    <w:rsid w:val="00D50912"/>
    <w:rsid w:val="00D51B7F"/>
    <w:rsid w:val="00D523E3"/>
    <w:rsid w:val="00D52A87"/>
    <w:rsid w:val="00D55554"/>
    <w:rsid w:val="00D55AC4"/>
    <w:rsid w:val="00D57609"/>
    <w:rsid w:val="00D60CC3"/>
    <w:rsid w:val="00D624D4"/>
    <w:rsid w:val="00D62C63"/>
    <w:rsid w:val="00D63401"/>
    <w:rsid w:val="00D6360C"/>
    <w:rsid w:val="00D63730"/>
    <w:rsid w:val="00D64358"/>
    <w:rsid w:val="00D65344"/>
    <w:rsid w:val="00D65BF3"/>
    <w:rsid w:val="00D65CF3"/>
    <w:rsid w:val="00D67186"/>
    <w:rsid w:val="00D73FCC"/>
    <w:rsid w:val="00D741B1"/>
    <w:rsid w:val="00D809ED"/>
    <w:rsid w:val="00D81C47"/>
    <w:rsid w:val="00D8312E"/>
    <w:rsid w:val="00D84837"/>
    <w:rsid w:val="00D85BAA"/>
    <w:rsid w:val="00D85FFE"/>
    <w:rsid w:val="00D87DD0"/>
    <w:rsid w:val="00D9013C"/>
    <w:rsid w:val="00D904EA"/>
    <w:rsid w:val="00D90EE7"/>
    <w:rsid w:val="00D959D8"/>
    <w:rsid w:val="00D95D19"/>
    <w:rsid w:val="00DA2B44"/>
    <w:rsid w:val="00DA44BD"/>
    <w:rsid w:val="00DA4E54"/>
    <w:rsid w:val="00DA5142"/>
    <w:rsid w:val="00DB0B76"/>
    <w:rsid w:val="00DB3B8F"/>
    <w:rsid w:val="00DB57C0"/>
    <w:rsid w:val="00DB58C4"/>
    <w:rsid w:val="00DC02FB"/>
    <w:rsid w:val="00DC15B2"/>
    <w:rsid w:val="00DC2EBF"/>
    <w:rsid w:val="00DC414A"/>
    <w:rsid w:val="00DC6662"/>
    <w:rsid w:val="00DC7D48"/>
    <w:rsid w:val="00DC7E56"/>
    <w:rsid w:val="00DD111F"/>
    <w:rsid w:val="00DD3DED"/>
    <w:rsid w:val="00DE0A22"/>
    <w:rsid w:val="00DE2573"/>
    <w:rsid w:val="00DE34C5"/>
    <w:rsid w:val="00DE6893"/>
    <w:rsid w:val="00DE6F5A"/>
    <w:rsid w:val="00DF0594"/>
    <w:rsid w:val="00DF07EA"/>
    <w:rsid w:val="00DF0B5A"/>
    <w:rsid w:val="00DF3681"/>
    <w:rsid w:val="00DF5F7E"/>
    <w:rsid w:val="00DF7D07"/>
    <w:rsid w:val="00E147B2"/>
    <w:rsid w:val="00E1486E"/>
    <w:rsid w:val="00E14CB9"/>
    <w:rsid w:val="00E15554"/>
    <w:rsid w:val="00E17383"/>
    <w:rsid w:val="00E203DF"/>
    <w:rsid w:val="00E20C39"/>
    <w:rsid w:val="00E2246B"/>
    <w:rsid w:val="00E23EEF"/>
    <w:rsid w:val="00E240F1"/>
    <w:rsid w:val="00E27A6D"/>
    <w:rsid w:val="00E347B4"/>
    <w:rsid w:val="00E34AC6"/>
    <w:rsid w:val="00E37205"/>
    <w:rsid w:val="00E40347"/>
    <w:rsid w:val="00E403B2"/>
    <w:rsid w:val="00E42D07"/>
    <w:rsid w:val="00E4579A"/>
    <w:rsid w:val="00E460F5"/>
    <w:rsid w:val="00E54F3D"/>
    <w:rsid w:val="00E567B5"/>
    <w:rsid w:val="00E568E8"/>
    <w:rsid w:val="00E572DC"/>
    <w:rsid w:val="00E64B90"/>
    <w:rsid w:val="00E64CAD"/>
    <w:rsid w:val="00E66854"/>
    <w:rsid w:val="00E67221"/>
    <w:rsid w:val="00E7062A"/>
    <w:rsid w:val="00E7136A"/>
    <w:rsid w:val="00E720CE"/>
    <w:rsid w:val="00E72D0B"/>
    <w:rsid w:val="00E74C17"/>
    <w:rsid w:val="00E77B94"/>
    <w:rsid w:val="00E81383"/>
    <w:rsid w:val="00E82B73"/>
    <w:rsid w:val="00E835A5"/>
    <w:rsid w:val="00E84A4E"/>
    <w:rsid w:val="00E84DAC"/>
    <w:rsid w:val="00E90AC3"/>
    <w:rsid w:val="00E9672D"/>
    <w:rsid w:val="00E97809"/>
    <w:rsid w:val="00EA15A9"/>
    <w:rsid w:val="00EA22D0"/>
    <w:rsid w:val="00EA39E7"/>
    <w:rsid w:val="00EA431E"/>
    <w:rsid w:val="00EA4E4D"/>
    <w:rsid w:val="00EB0FF4"/>
    <w:rsid w:val="00EB61FA"/>
    <w:rsid w:val="00EB71C5"/>
    <w:rsid w:val="00EC00FB"/>
    <w:rsid w:val="00EC2CEC"/>
    <w:rsid w:val="00EC3446"/>
    <w:rsid w:val="00EC4715"/>
    <w:rsid w:val="00EC6953"/>
    <w:rsid w:val="00EC7A44"/>
    <w:rsid w:val="00EC7DED"/>
    <w:rsid w:val="00ED0E4F"/>
    <w:rsid w:val="00ED1E03"/>
    <w:rsid w:val="00ED43DF"/>
    <w:rsid w:val="00ED4CE9"/>
    <w:rsid w:val="00ED6E9E"/>
    <w:rsid w:val="00EE19A9"/>
    <w:rsid w:val="00EE3C13"/>
    <w:rsid w:val="00EE5B67"/>
    <w:rsid w:val="00EE7326"/>
    <w:rsid w:val="00EF14E6"/>
    <w:rsid w:val="00EF1871"/>
    <w:rsid w:val="00EF2CFC"/>
    <w:rsid w:val="00EF40B2"/>
    <w:rsid w:val="00EF61CB"/>
    <w:rsid w:val="00F00A42"/>
    <w:rsid w:val="00F05AC6"/>
    <w:rsid w:val="00F05B22"/>
    <w:rsid w:val="00F07A43"/>
    <w:rsid w:val="00F13437"/>
    <w:rsid w:val="00F13AD8"/>
    <w:rsid w:val="00F1492B"/>
    <w:rsid w:val="00F14D04"/>
    <w:rsid w:val="00F1606E"/>
    <w:rsid w:val="00F1627F"/>
    <w:rsid w:val="00F233D5"/>
    <w:rsid w:val="00F27B14"/>
    <w:rsid w:val="00F31153"/>
    <w:rsid w:val="00F37E4D"/>
    <w:rsid w:val="00F40FBA"/>
    <w:rsid w:val="00F411C3"/>
    <w:rsid w:val="00F42830"/>
    <w:rsid w:val="00F4781E"/>
    <w:rsid w:val="00F47CB1"/>
    <w:rsid w:val="00F51858"/>
    <w:rsid w:val="00F56191"/>
    <w:rsid w:val="00F61519"/>
    <w:rsid w:val="00F622E7"/>
    <w:rsid w:val="00F62FE0"/>
    <w:rsid w:val="00F63266"/>
    <w:rsid w:val="00F66A2D"/>
    <w:rsid w:val="00F66F63"/>
    <w:rsid w:val="00F7078B"/>
    <w:rsid w:val="00F70AD5"/>
    <w:rsid w:val="00F7161C"/>
    <w:rsid w:val="00F7330F"/>
    <w:rsid w:val="00F76585"/>
    <w:rsid w:val="00F80A94"/>
    <w:rsid w:val="00F8623C"/>
    <w:rsid w:val="00F86929"/>
    <w:rsid w:val="00F90B2F"/>
    <w:rsid w:val="00F91BCA"/>
    <w:rsid w:val="00F92125"/>
    <w:rsid w:val="00F95CAD"/>
    <w:rsid w:val="00F96526"/>
    <w:rsid w:val="00F970F9"/>
    <w:rsid w:val="00FA2B89"/>
    <w:rsid w:val="00FA461D"/>
    <w:rsid w:val="00FB0657"/>
    <w:rsid w:val="00FB0A39"/>
    <w:rsid w:val="00FB107F"/>
    <w:rsid w:val="00FB35A8"/>
    <w:rsid w:val="00FB37AA"/>
    <w:rsid w:val="00FB53E4"/>
    <w:rsid w:val="00FB5B97"/>
    <w:rsid w:val="00FB775C"/>
    <w:rsid w:val="00FC1D9A"/>
    <w:rsid w:val="00FC2A0F"/>
    <w:rsid w:val="00FC6E2E"/>
    <w:rsid w:val="00FC7E47"/>
    <w:rsid w:val="00FD18B0"/>
    <w:rsid w:val="00FD1A8D"/>
    <w:rsid w:val="00FD27A1"/>
    <w:rsid w:val="00FD3216"/>
    <w:rsid w:val="00FE0F4F"/>
    <w:rsid w:val="00FE194B"/>
    <w:rsid w:val="00FE2854"/>
    <w:rsid w:val="00FE391C"/>
    <w:rsid w:val="00FE3F1B"/>
    <w:rsid w:val="00FE6AD2"/>
    <w:rsid w:val="00FE6AF3"/>
    <w:rsid w:val="00FE6BBB"/>
    <w:rsid w:val="00FF1C09"/>
    <w:rsid w:val="00FF2340"/>
  </w:rsids>
  <m:mathPr>
    <m:mathFont m:val="Cambria Math"/>
    <m:brkBin m:val="before"/>
    <m:brkBinSub m:val="--"/>
    <m:smallFrac m:val="0"/>
    <m:dispDef/>
    <m:lMargin m:val="0"/>
    <m:rMargin m:val="0"/>
    <m:defJc m:val="centerGroup"/>
    <m:wrapIndent m:val="1440"/>
    <m:intLim m:val="subSup"/>
    <m:naryLim m:val="undOvr"/>
  </m:mathPr>
  <w:themeFontLang w:val="hr-HR"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9B4004"/>
  <w15:chartTrackingRefBased/>
  <w15:docId w15:val="{C11661F3-DA41-4089-84FB-2E525CCBD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uiPriority="10" w:qFormat="1"/>
    <w:lsdException w:name="Body Text" w:uiPriority="1" w:qFormat="1"/>
    <w:lsdException w:name="Subtitle" w:qFormat="1"/>
    <w:lsdException w:name="Hyperlink" w:uiPriority="99"/>
    <w:lsdException w:name="Strong" w:qFormat="1"/>
    <w:lsdException w:name="Emphasis" w:qFormat="1"/>
    <w:lsdException w:name="Plain Text"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73FC"/>
    <w:pPr>
      <w:spacing w:before="120" w:after="120"/>
      <w:jc w:val="both"/>
    </w:pPr>
    <w:rPr>
      <w:sz w:val="24"/>
      <w:szCs w:val="24"/>
    </w:rPr>
  </w:style>
  <w:style w:type="paragraph" w:styleId="Heading1">
    <w:name w:val="heading 1"/>
    <w:basedOn w:val="NASLOVPOGLAVLJA"/>
    <w:next w:val="TEKST"/>
    <w:link w:val="Heading1Char"/>
    <w:uiPriority w:val="9"/>
    <w:qFormat/>
    <w:rsid w:val="00D741B1"/>
    <w:pPr>
      <w:keepNext/>
      <w:pageBreakBefore/>
      <w:numPr>
        <w:numId w:val="1"/>
      </w:numPr>
      <w:outlineLvl w:val="0"/>
    </w:pPr>
    <w:rPr>
      <w:bCs w:val="0"/>
      <w:szCs w:val="32"/>
    </w:rPr>
  </w:style>
  <w:style w:type="paragraph" w:styleId="Heading2">
    <w:name w:val="heading 2"/>
    <w:basedOn w:val="Normal"/>
    <w:next w:val="Normal"/>
    <w:uiPriority w:val="9"/>
    <w:qFormat/>
    <w:rsid w:val="00034A0A"/>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374F4"/>
    <w:pPr>
      <w:keepNext/>
      <w:spacing w:before="240" w:after="60"/>
      <w:outlineLvl w:val="2"/>
    </w:pPr>
    <w:rPr>
      <w:rFonts w:ascii="Arial" w:hAnsi="Arial" w:cs="Arial"/>
      <w:b/>
      <w:bCs/>
      <w:sz w:val="26"/>
      <w:szCs w:val="26"/>
    </w:rPr>
  </w:style>
  <w:style w:type="paragraph" w:styleId="Heading4">
    <w:name w:val="heading 4"/>
    <w:basedOn w:val="Normal"/>
    <w:next w:val="Normal"/>
    <w:qFormat/>
    <w:rsid w:val="00553937"/>
    <w:pPr>
      <w:keepNext/>
      <w:spacing w:before="240" w:after="60"/>
      <w:outlineLvl w:val="3"/>
    </w:pPr>
    <w:rPr>
      <w:b/>
      <w:bCs/>
      <w:sz w:val="28"/>
      <w:szCs w:val="28"/>
    </w:rPr>
  </w:style>
  <w:style w:type="paragraph" w:styleId="Heading5">
    <w:name w:val="heading 5"/>
    <w:basedOn w:val="Normal"/>
    <w:next w:val="Normal"/>
    <w:qFormat/>
    <w:rsid w:val="002825F5"/>
    <w:pPr>
      <w:keepNext/>
      <w:jc w:val="center"/>
      <w:outlineLvl w:val="4"/>
    </w:pPr>
    <w:rPr>
      <w:rFonts w:ascii="Tahoma" w:hAnsi="Tahoma" w:cs="Tahoma"/>
      <w:sz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POGLAVLJA">
    <w:name w:val="NASLOV POGLAVLJA"/>
    <w:link w:val="NASLOVPOGLAVLJAChar"/>
    <w:rsid w:val="00E7062A"/>
    <w:pPr>
      <w:spacing w:before="600" w:after="360"/>
    </w:pPr>
    <w:rPr>
      <w:rFonts w:cs="Arial"/>
      <w:b/>
      <w:bCs/>
      <w:kern w:val="32"/>
      <w:sz w:val="28"/>
      <w:szCs w:val="28"/>
    </w:rPr>
  </w:style>
  <w:style w:type="paragraph" w:customStyle="1" w:styleId="TEKST">
    <w:name w:val="TEKST"/>
    <w:link w:val="TEKSTChar"/>
    <w:rsid w:val="00482901"/>
    <w:pPr>
      <w:spacing w:before="60" w:line="360" w:lineRule="auto"/>
      <w:jc w:val="both"/>
    </w:pPr>
    <w:rPr>
      <w:sz w:val="24"/>
      <w:szCs w:val="24"/>
    </w:rPr>
  </w:style>
  <w:style w:type="character" w:customStyle="1" w:styleId="TEKSTChar">
    <w:name w:val="TEKST Char"/>
    <w:basedOn w:val="DefaultParagraphFont"/>
    <w:link w:val="TEKST"/>
    <w:rsid w:val="00482901"/>
    <w:rPr>
      <w:sz w:val="24"/>
      <w:szCs w:val="24"/>
      <w:lang w:val="hr-HR" w:eastAsia="hr-HR" w:bidi="ar-SA"/>
    </w:rPr>
  </w:style>
  <w:style w:type="paragraph" w:customStyle="1" w:styleId="DIPLOMSKIRAD">
    <w:name w:val="DIPLOMSKI RAD"/>
    <w:rsid w:val="00C8107E"/>
    <w:pPr>
      <w:spacing w:before="4800" w:after="4080"/>
      <w:jc w:val="center"/>
    </w:pPr>
    <w:rPr>
      <w:b/>
      <w:sz w:val="56"/>
      <w:szCs w:val="24"/>
    </w:rPr>
  </w:style>
  <w:style w:type="paragraph" w:customStyle="1" w:styleId="SveuiliteuZagrebunaslov">
    <w:name w:val="Sveučilište u Zagrebu naslov"/>
    <w:rsid w:val="0024272D"/>
    <w:pPr>
      <w:jc w:val="center"/>
    </w:pPr>
    <w:rPr>
      <w:sz w:val="32"/>
      <w:szCs w:val="24"/>
    </w:rPr>
  </w:style>
  <w:style w:type="paragraph" w:styleId="Header">
    <w:name w:val="header"/>
    <w:basedOn w:val="Normal"/>
    <w:rsid w:val="00344CF5"/>
    <w:pPr>
      <w:tabs>
        <w:tab w:val="center" w:pos="4536"/>
        <w:tab w:val="right" w:pos="9072"/>
      </w:tabs>
    </w:pPr>
    <w:rPr>
      <w:i/>
      <w:sz w:val="20"/>
    </w:rPr>
  </w:style>
  <w:style w:type="paragraph" w:customStyle="1" w:styleId="Imestudenta">
    <w:name w:val="Ime_studenta"/>
    <w:rsid w:val="000C44E0"/>
    <w:pPr>
      <w:spacing w:after="2520"/>
      <w:jc w:val="right"/>
    </w:pPr>
    <w:rPr>
      <w:b/>
      <w:sz w:val="28"/>
      <w:szCs w:val="24"/>
    </w:rPr>
  </w:style>
  <w:style w:type="paragraph" w:customStyle="1" w:styleId="Zagrebgodina">
    <w:name w:val="Zagreb_godina"/>
    <w:rsid w:val="00C8107E"/>
    <w:pPr>
      <w:spacing w:before="1560"/>
      <w:jc w:val="center"/>
    </w:pPr>
    <w:rPr>
      <w:sz w:val="28"/>
      <w:szCs w:val="24"/>
    </w:rPr>
  </w:style>
  <w:style w:type="paragraph" w:customStyle="1" w:styleId="Mentorstudent">
    <w:name w:val="Mentor_student"/>
    <w:rsid w:val="000C44E0"/>
    <w:pPr>
      <w:tabs>
        <w:tab w:val="right" w:pos="8505"/>
      </w:tabs>
      <w:spacing w:after="260"/>
    </w:pPr>
    <w:rPr>
      <w:sz w:val="28"/>
      <w:szCs w:val="24"/>
    </w:rPr>
  </w:style>
  <w:style w:type="paragraph" w:customStyle="1" w:styleId="Izjava">
    <w:name w:val="Izjava"/>
    <w:rsid w:val="007303F0"/>
    <w:pPr>
      <w:spacing w:before="5160" w:line="360" w:lineRule="auto"/>
      <w:ind w:firstLine="284"/>
    </w:pPr>
    <w:rPr>
      <w:sz w:val="24"/>
      <w:szCs w:val="24"/>
    </w:rPr>
  </w:style>
  <w:style w:type="paragraph" w:customStyle="1" w:styleId="Pomocninaslov">
    <w:name w:val="Pomocni_naslov"/>
    <w:next w:val="TEKST"/>
    <w:rsid w:val="00FC2A0F"/>
    <w:pPr>
      <w:pageBreakBefore/>
      <w:spacing w:before="600" w:after="360"/>
    </w:pPr>
    <w:rPr>
      <w:b/>
      <w:sz w:val="28"/>
      <w:szCs w:val="24"/>
    </w:rPr>
  </w:style>
  <w:style w:type="paragraph" w:customStyle="1" w:styleId="TEKSTnavod123">
    <w:name w:val="TEKST_navod_123"/>
    <w:rsid w:val="00AE0353"/>
    <w:pPr>
      <w:numPr>
        <w:numId w:val="6"/>
      </w:numPr>
      <w:spacing w:before="60" w:after="60" w:line="360" w:lineRule="auto"/>
      <w:ind w:left="709" w:hanging="425"/>
    </w:pPr>
    <w:rPr>
      <w:sz w:val="24"/>
      <w:szCs w:val="24"/>
    </w:rPr>
  </w:style>
  <w:style w:type="paragraph" w:customStyle="1" w:styleId="Podnaslov1">
    <w:name w:val="Podnaslov_1"/>
    <w:next w:val="TEKST"/>
    <w:rsid w:val="00D741B1"/>
    <w:pPr>
      <w:numPr>
        <w:ilvl w:val="1"/>
        <w:numId w:val="1"/>
      </w:numPr>
      <w:spacing w:after="240"/>
    </w:pPr>
    <w:rPr>
      <w:rFonts w:cs="Arial"/>
      <w:b/>
      <w:bCs/>
      <w:iCs/>
      <w:sz w:val="24"/>
      <w:szCs w:val="24"/>
    </w:rPr>
  </w:style>
  <w:style w:type="paragraph" w:customStyle="1" w:styleId="TEKSTnavod">
    <w:name w:val="TEKST_navod"/>
    <w:rsid w:val="004B2AC5"/>
    <w:pPr>
      <w:numPr>
        <w:numId w:val="7"/>
      </w:numPr>
      <w:tabs>
        <w:tab w:val="clear" w:pos="720"/>
        <w:tab w:val="left" w:pos="964"/>
      </w:tabs>
      <w:spacing w:line="360" w:lineRule="auto"/>
      <w:ind w:left="964" w:hanging="397"/>
      <w:jc w:val="both"/>
    </w:pPr>
    <w:rPr>
      <w:sz w:val="24"/>
      <w:szCs w:val="24"/>
    </w:rPr>
  </w:style>
  <w:style w:type="paragraph" w:customStyle="1" w:styleId="Podnaslov2">
    <w:name w:val="Podnaslov_2"/>
    <w:rsid w:val="00D741B1"/>
    <w:pPr>
      <w:numPr>
        <w:ilvl w:val="2"/>
        <w:numId w:val="1"/>
      </w:numPr>
      <w:spacing w:after="240"/>
    </w:pPr>
    <w:rPr>
      <w:rFonts w:cs="Arial"/>
      <w:b/>
      <w:bCs/>
      <w:i/>
      <w:sz w:val="24"/>
      <w:szCs w:val="26"/>
    </w:rPr>
  </w:style>
  <w:style w:type="paragraph" w:customStyle="1" w:styleId="Podnaslov3">
    <w:name w:val="Podnaslov_3"/>
    <w:next w:val="TEKST"/>
    <w:rsid w:val="00D741B1"/>
    <w:pPr>
      <w:numPr>
        <w:ilvl w:val="3"/>
        <w:numId w:val="1"/>
      </w:numPr>
      <w:spacing w:before="240" w:after="240"/>
    </w:pPr>
    <w:rPr>
      <w:bCs/>
      <w:i/>
      <w:sz w:val="24"/>
      <w:szCs w:val="28"/>
    </w:rPr>
  </w:style>
  <w:style w:type="paragraph" w:styleId="Caption">
    <w:name w:val="caption"/>
    <w:aliases w:val="tekst"/>
    <w:next w:val="TEKST"/>
    <w:qFormat/>
    <w:rsid w:val="00E403B2"/>
    <w:pPr>
      <w:tabs>
        <w:tab w:val="left" w:pos="1021"/>
      </w:tabs>
      <w:spacing w:before="120" w:after="120"/>
      <w:jc w:val="center"/>
    </w:pPr>
    <w:rPr>
      <w:bCs/>
      <w:sz w:val="24"/>
    </w:rPr>
  </w:style>
  <w:style w:type="character" w:styleId="Hyperlink">
    <w:name w:val="Hyperlink"/>
    <w:basedOn w:val="DefaultParagraphFont"/>
    <w:uiPriority w:val="99"/>
    <w:rsid w:val="00814E60"/>
    <w:rPr>
      <w:color w:val="0000FF"/>
      <w:u w:val="single"/>
    </w:rPr>
  </w:style>
  <w:style w:type="character" w:styleId="FollowedHyperlink">
    <w:name w:val="FollowedHyperlink"/>
    <w:basedOn w:val="DefaultParagraphFont"/>
    <w:rsid w:val="00814E60"/>
    <w:rPr>
      <w:color w:val="800080"/>
      <w:u w:val="single"/>
    </w:rPr>
  </w:style>
  <w:style w:type="paragraph" w:styleId="Footer">
    <w:name w:val="footer"/>
    <w:basedOn w:val="Normal"/>
    <w:rsid w:val="00344CF5"/>
    <w:pPr>
      <w:tabs>
        <w:tab w:val="center" w:pos="4536"/>
        <w:tab w:val="right" w:pos="9072"/>
      </w:tabs>
    </w:pPr>
    <w:rPr>
      <w:i/>
      <w:sz w:val="20"/>
    </w:rPr>
  </w:style>
  <w:style w:type="paragraph" w:customStyle="1" w:styleId="Literatura">
    <w:name w:val="Literatura"/>
    <w:rsid w:val="008932D6"/>
    <w:pPr>
      <w:keepLines/>
      <w:numPr>
        <w:numId w:val="4"/>
      </w:numPr>
      <w:spacing w:line="360" w:lineRule="auto"/>
      <w:jc w:val="both"/>
    </w:pPr>
    <w:rPr>
      <w:bCs/>
      <w:sz w:val="24"/>
      <w:szCs w:val="24"/>
    </w:rPr>
  </w:style>
  <w:style w:type="paragraph" w:customStyle="1" w:styleId="SlikaTablica">
    <w:name w:val="Slika_Tablica"/>
    <w:next w:val="Caption"/>
    <w:rsid w:val="003020A2"/>
    <w:pPr>
      <w:spacing w:before="120" w:after="120"/>
      <w:jc w:val="center"/>
    </w:pPr>
    <w:rPr>
      <w:sz w:val="24"/>
    </w:rPr>
  </w:style>
  <w:style w:type="character" w:styleId="PageNumber">
    <w:name w:val="page number"/>
    <w:basedOn w:val="DefaultParagraphFont"/>
    <w:rsid w:val="00344CF5"/>
  </w:style>
  <w:style w:type="paragraph" w:styleId="TOC1">
    <w:name w:val="toc 1"/>
    <w:next w:val="TEKST"/>
    <w:autoRedefine/>
    <w:uiPriority w:val="39"/>
    <w:rsid w:val="0010483D"/>
    <w:pPr>
      <w:tabs>
        <w:tab w:val="left" w:pos="397"/>
        <w:tab w:val="left" w:pos="480"/>
        <w:tab w:val="right" w:leader="dot" w:pos="9072"/>
      </w:tabs>
      <w:spacing w:before="120" w:after="60"/>
      <w:ind w:left="397" w:hanging="397"/>
    </w:pPr>
    <w:rPr>
      <w:sz w:val="24"/>
      <w:szCs w:val="24"/>
    </w:rPr>
  </w:style>
  <w:style w:type="paragraph" w:styleId="TOC2">
    <w:name w:val="toc 2"/>
    <w:basedOn w:val="Normal"/>
    <w:next w:val="Normal"/>
    <w:autoRedefine/>
    <w:uiPriority w:val="39"/>
    <w:rsid w:val="00C82A01"/>
    <w:pPr>
      <w:tabs>
        <w:tab w:val="left" w:pos="851"/>
        <w:tab w:val="left" w:pos="960"/>
        <w:tab w:val="right" w:leader="dot" w:pos="9060"/>
      </w:tabs>
      <w:ind w:left="862" w:hanging="624"/>
    </w:pPr>
  </w:style>
  <w:style w:type="paragraph" w:styleId="TOC3">
    <w:name w:val="toc 3"/>
    <w:basedOn w:val="Normal"/>
    <w:next w:val="Normal"/>
    <w:autoRedefine/>
    <w:uiPriority w:val="39"/>
    <w:rsid w:val="00F233D5"/>
    <w:pPr>
      <w:tabs>
        <w:tab w:val="left" w:pos="1276"/>
        <w:tab w:val="left" w:pos="1440"/>
        <w:tab w:val="right" w:leader="dot" w:pos="9060"/>
      </w:tabs>
      <w:ind w:left="1276" w:hanging="794"/>
    </w:pPr>
  </w:style>
  <w:style w:type="paragraph" w:styleId="TableofFigures">
    <w:name w:val="table of figures"/>
    <w:basedOn w:val="Normal"/>
    <w:next w:val="Normal"/>
    <w:uiPriority w:val="99"/>
    <w:rsid w:val="00571105"/>
    <w:pPr>
      <w:ind w:left="1134" w:hanging="1134"/>
    </w:pPr>
  </w:style>
  <w:style w:type="paragraph" w:customStyle="1" w:styleId="TEKSTPopisdokumentacije">
    <w:name w:val="TEKST_Popis_dokumentacije"/>
    <w:rsid w:val="00B46273"/>
    <w:pPr>
      <w:tabs>
        <w:tab w:val="left" w:pos="1134"/>
      </w:tabs>
      <w:spacing w:line="360" w:lineRule="auto"/>
    </w:pPr>
    <w:rPr>
      <w:sz w:val="24"/>
      <w:szCs w:val="24"/>
    </w:rPr>
  </w:style>
  <w:style w:type="paragraph" w:customStyle="1" w:styleId="Tableoftables">
    <w:name w:val="Table_of_tables"/>
    <w:basedOn w:val="TableofFigures"/>
    <w:rsid w:val="00730462"/>
    <w:pPr>
      <w:tabs>
        <w:tab w:val="right" w:leader="dot" w:pos="9060"/>
      </w:tabs>
      <w:ind w:left="1021" w:hanging="1021"/>
    </w:pPr>
  </w:style>
  <w:style w:type="paragraph" w:styleId="FootnoteText">
    <w:name w:val="footnote text"/>
    <w:basedOn w:val="Normal"/>
    <w:semiHidden/>
    <w:rsid w:val="00B37DE5"/>
    <w:rPr>
      <w:sz w:val="20"/>
      <w:szCs w:val="20"/>
    </w:rPr>
  </w:style>
  <w:style w:type="character" w:styleId="FootnoteReference">
    <w:name w:val="footnote reference"/>
    <w:basedOn w:val="DefaultParagraphFont"/>
    <w:semiHidden/>
    <w:rsid w:val="00B37DE5"/>
    <w:rPr>
      <w:vertAlign w:val="superscript"/>
    </w:rPr>
  </w:style>
  <w:style w:type="paragraph" w:styleId="BalloonText">
    <w:name w:val="Balloon Text"/>
    <w:basedOn w:val="Normal"/>
    <w:semiHidden/>
    <w:rsid w:val="00837A9C"/>
    <w:rPr>
      <w:rFonts w:ascii="Tahoma" w:hAnsi="Tahoma" w:cs="Tahoma"/>
      <w:sz w:val="16"/>
      <w:szCs w:val="16"/>
    </w:rPr>
  </w:style>
  <w:style w:type="character" w:styleId="CommentReference">
    <w:name w:val="annotation reference"/>
    <w:basedOn w:val="DefaultParagraphFont"/>
    <w:semiHidden/>
    <w:rsid w:val="00837A9C"/>
    <w:rPr>
      <w:sz w:val="16"/>
      <w:szCs w:val="16"/>
    </w:rPr>
  </w:style>
  <w:style w:type="paragraph" w:styleId="CommentText">
    <w:name w:val="annotation text"/>
    <w:basedOn w:val="Normal"/>
    <w:semiHidden/>
    <w:rsid w:val="00837A9C"/>
    <w:rPr>
      <w:sz w:val="20"/>
      <w:szCs w:val="20"/>
    </w:rPr>
  </w:style>
  <w:style w:type="paragraph" w:styleId="CommentSubject">
    <w:name w:val="annotation subject"/>
    <w:basedOn w:val="CommentText"/>
    <w:next w:val="CommentText"/>
    <w:semiHidden/>
    <w:rsid w:val="00837A9C"/>
    <w:rPr>
      <w:b/>
      <w:bCs/>
    </w:rPr>
  </w:style>
  <w:style w:type="paragraph" w:customStyle="1" w:styleId="Jednadzba">
    <w:name w:val="Jednadzba"/>
    <w:rsid w:val="00482901"/>
    <w:pPr>
      <w:tabs>
        <w:tab w:val="left" w:pos="8505"/>
      </w:tabs>
    </w:pPr>
    <w:rPr>
      <w:sz w:val="24"/>
      <w:szCs w:val="24"/>
    </w:rPr>
  </w:style>
  <w:style w:type="paragraph" w:customStyle="1" w:styleId="TEKSTnavodabc">
    <w:name w:val="TEKST_navod_abc"/>
    <w:rsid w:val="00AE0353"/>
    <w:pPr>
      <w:numPr>
        <w:numId w:val="3"/>
      </w:numPr>
      <w:spacing w:before="60" w:after="60" w:line="360" w:lineRule="auto"/>
      <w:ind w:left="709" w:hanging="425"/>
    </w:pPr>
    <w:rPr>
      <w:sz w:val="24"/>
      <w:szCs w:val="24"/>
    </w:rPr>
  </w:style>
  <w:style w:type="paragraph" w:customStyle="1" w:styleId="Prilozi">
    <w:name w:val="Prilozi"/>
    <w:basedOn w:val="Literatura"/>
    <w:rsid w:val="00444C3B"/>
    <w:rPr>
      <w:bCs w:val="0"/>
      <w:iCs/>
    </w:rPr>
  </w:style>
  <w:style w:type="paragraph" w:customStyle="1" w:styleId="Izjavapotpis">
    <w:name w:val="Izjava_potpis"/>
    <w:rsid w:val="007303F0"/>
    <w:pPr>
      <w:spacing w:before="1200" w:line="360" w:lineRule="auto"/>
      <w:jc w:val="right"/>
    </w:pPr>
    <w:rPr>
      <w:sz w:val="24"/>
    </w:rPr>
  </w:style>
  <w:style w:type="paragraph" w:customStyle="1" w:styleId="Zahvala">
    <w:name w:val="Zahvala"/>
    <w:rsid w:val="007303F0"/>
    <w:pPr>
      <w:spacing w:before="120" w:line="360" w:lineRule="auto"/>
      <w:ind w:firstLine="284"/>
    </w:pPr>
    <w:rPr>
      <w:sz w:val="24"/>
      <w:szCs w:val="24"/>
    </w:rPr>
  </w:style>
  <w:style w:type="table" w:styleId="TableGrid">
    <w:name w:val="Table Grid"/>
    <w:basedOn w:val="TableNormal"/>
    <w:rsid w:val="00B562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Prilozi">
    <w:name w:val="Tekst_Prilozi"/>
    <w:rsid w:val="008932D6"/>
    <w:pPr>
      <w:numPr>
        <w:numId w:val="5"/>
      </w:numPr>
      <w:tabs>
        <w:tab w:val="clear" w:pos="180"/>
        <w:tab w:val="left" w:pos="567"/>
      </w:tabs>
      <w:spacing w:line="360" w:lineRule="auto"/>
      <w:ind w:left="567" w:hanging="567"/>
      <w:jc w:val="both"/>
    </w:pPr>
    <w:rPr>
      <w:sz w:val="24"/>
      <w:szCs w:val="24"/>
    </w:rPr>
  </w:style>
  <w:style w:type="paragraph" w:customStyle="1" w:styleId="Popisoznaka3">
    <w:name w:val="Popis_oznaka_3"/>
    <w:rsid w:val="009018EE"/>
    <w:pPr>
      <w:tabs>
        <w:tab w:val="left" w:pos="1701"/>
      </w:tabs>
      <w:jc w:val="center"/>
    </w:pPr>
    <w:rPr>
      <w:sz w:val="24"/>
      <w:szCs w:val="24"/>
    </w:rPr>
  </w:style>
  <w:style w:type="paragraph" w:styleId="TOC4">
    <w:name w:val="toc 4"/>
    <w:basedOn w:val="Normal"/>
    <w:next w:val="Normal"/>
    <w:autoRedefine/>
    <w:uiPriority w:val="39"/>
    <w:rsid w:val="00C146D0"/>
    <w:pPr>
      <w:tabs>
        <w:tab w:val="left" w:pos="1701"/>
        <w:tab w:val="left" w:pos="1920"/>
        <w:tab w:val="right" w:leader="dot" w:pos="9060"/>
      </w:tabs>
      <w:ind w:left="1712" w:hanging="992"/>
    </w:pPr>
  </w:style>
  <w:style w:type="paragraph" w:customStyle="1" w:styleId="Popisoznaka2">
    <w:name w:val="Popis_oznaka_2"/>
    <w:rsid w:val="009018EE"/>
    <w:rPr>
      <w:sz w:val="24"/>
      <w:szCs w:val="24"/>
    </w:rPr>
  </w:style>
  <w:style w:type="paragraph" w:customStyle="1" w:styleId="Popisoznaka1">
    <w:name w:val="Popis_oznaka_1"/>
    <w:rsid w:val="009018EE"/>
    <w:pPr>
      <w:jc w:val="center"/>
    </w:pPr>
    <w:rPr>
      <w:b/>
      <w:sz w:val="24"/>
      <w:szCs w:val="24"/>
    </w:rPr>
  </w:style>
  <w:style w:type="paragraph" w:customStyle="1" w:styleId="Popisoznaka4">
    <w:name w:val="Popis_oznaka_4"/>
    <w:rsid w:val="009018EE"/>
    <w:rPr>
      <w:sz w:val="24"/>
      <w:szCs w:val="24"/>
    </w:rPr>
  </w:style>
  <w:style w:type="paragraph" w:customStyle="1" w:styleId="Mentorstudent2">
    <w:name w:val="Mentor_student_2"/>
    <w:rsid w:val="009A3AEC"/>
    <w:pPr>
      <w:tabs>
        <w:tab w:val="right" w:pos="8483"/>
      </w:tabs>
      <w:spacing w:after="60"/>
    </w:pPr>
    <w:rPr>
      <w:sz w:val="28"/>
      <w:szCs w:val="24"/>
    </w:rPr>
  </w:style>
  <w:style w:type="character" w:styleId="UnresolvedMention">
    <w:name w:val="Unresolved Mention"/>
    <w:basedOn w:val="DefaultParagraphFont"/>
    <w:uiPriority w:val="99"/>
    <w:semiHidden/>
    <w:unhideWhenUsed/>
    <w:rsid w:val="005001D8"/>
    <w:rPr>
      <w:color w:val="605E5C"/>
      <w:shd w:val="clear" w:color="auto" w:fill="E1DFDD"/>
    </w:rPr>
  </w:style>
  <w:style w:type="paragraph" w:styleId="ListParagraph">
    <w:name w:val="List Paragraph"/>
    <w:basedOn w:val="Normal"/>
    <w:uiPriority w:val="34"/>
    <w:qFormat/>
    <w:rsid w:val="0078055F"/>
    <w:pPr>
      <w:ind w:left="720"/>
      <w:contextualSpacing/>
    </w:pPr>
  </w:style>
  <w:style w:type="paragraph" w:customStyle="1" w:styleId="Tekst0">
    <w:name w:val="Tekst"/>
    <w:basedOn w:val="BodyText"/>
    <w:qFormat/>
    <w:rsid w:val="00D624D4"/>
    <w:pPr>
      <w:spacing w:line="360" w:lineRule="auto"/>
    </w:pPr>
  </w:style>
  <w:style w:type="paragraph" w:customStyle="1" w:styleId="1NASLOV">
    <w:name w:val="1.NASLOV"/>
    <w:basedOn w:val="Heading1"/>
    <w:qFormat/>
    <w:rsid w:val="00B07AD5"/>
    <w:pPr>
      <w:spacing w:before="240" w:after="0" w:line="360" w:lineRule="auto"/>
      <w:jc w:val="both"/>
    </w:pPr>
    <w:rPr>
      <w:bCs/>
    </w:rPr>
  </w:style>
  <w:style w:type="paragraph" w:customStyle="1" w:styleId="11Naslov">
    <w:name w:val="1.1Naslov"/>
    <w:basedOn w:val="Heading2"/>
    <w:link w:val="11NaslovChar"/>
    <w:qFormat/>
    <w:rsid w:val="008B7643"/>
    <w:pPr>
      <w:spacing w:line="360" w:lineRule="auto"/>
    </w:pPr>
    <w:rPr>
      <w:rFonts w:ascii="Times New Roman" w:hAnsi="Times New Roman"/>
      <w:i w:val="0"/>
      <w:sz w:val="24"/>
    </w:rPr>
  </w:style>
  <w:style w:type="paragraph" w:styleId="BodyText">
    <w:name w:val="Body Text"/>
    <w:basedOn w:val="Normal"/>
    <w:link w:val="BodyTextChar"/>
    <w:uiPriority w:val="1"/>
    <w:qFormat/>
    <w:rsid w:val="003F29C2"/>
  </w:style>
  <w:style w:type="character" w:customStyle="1" w:styleId="BodyTextChar">
    <w:name w:val="Body Text Char"/>
    <w:basedOn w:val="DefaultParagraphFont"/>
    <w:link w:val="BodyText"/>
    <w:rsid w:val="003F29C2"/>
    <w:rPr>
      <w:sz w:val="24"/>
      <w:szCs w:val="24"/>
    </w:rPr>
  </w:style>
  <w:style w:type="paragraph" w:customStyle="1" w:styleId="111Naslov">
    <w:name w:val="1.1.1 Naslov"/>
    <w:basedOn w:val="Heading2"/>
    <w:link w:val="111NaslovChar"/>
    <w:qFormat/>
    <w:rsid w:val="008B7643"/>
    <w:pPr>
      <w:spacing w:line="360" w:lineRule="auto"/>
    </w:pPr>
    <w:rPr>
      <w:rFonts w:ascii="Times New Roman" w:hAnsi="Times New Roman"/>
      <w:kern w:val="32"/>
      <w:sz w:val="24"/>
      <w:szCs w:val="32"/>
    </w:rPr>
  </w:style>
  <w:style w:type="character" w:customStyle="1" w:styleId="NASLOVPOGLAVLJAChar">
    <w:name w:val="NASLOV POGLAVLJA Char"/>
    <w:basedOn w:val="DefaultParagraphFont"/>
    <w:link w:val="NASLOVPOGLAVLJA"/>
    <w:rsid w:val="00E403B2"/>
    <w:rPr>
      <w:rFonts w:cs="Arial"/>
      <w:b/>
      <w:bCs/>
      <w:kern w:val="32"/>
      <w:sz w:val="28"/>
      <w:szCs w:val="28"/>
    </w:rPr>
  </w:style>
  <w:style w:type="character" w:customStyle="1" w:styleId="Heading1Char">
    <w:name w:val="Heading 1 Char"/>
    <w:basedOn w:val="NASLOVPOGLAVLJAChar"/>
    <w:link w:val="Heading1"/>
    <w:rsid w:val="00E403B2"/>
    <w:rPr>
      <w:rFonts w:cs="Arial"/>
      <w:b/>
      <w:bCs w:val="0"/>
      <w:kern w:val="32"/>
      <w:sz w:val="28"/>
      <w:szCs w:val="32"/>
    </w:rPr>
  </w:style>
  <w:style w:type="character" w:customStyle="1" w:styleId="11NaslovChar">
    <w:name w:val="1.1Naslov Char"/>
    <w:basedOn w:val="Heading1Char"/>
    <w:link w:val="11Naslov"/>
    <w:rsid w:val="008B7643"/>
    <w:rPr>
      <w:rFonts w:cs="Arial"/>
      <w:b/>
      <w:bCs/>
      <w:iCs/>
      <w:kern w:val="32"/>
      <w:sz w:val="24"/>
      <w:szCs w:val="28"/>
    </w:rPr>
  </w:style>
  <w:style w:type="paragraph" w:customStyle="1" w:styleId="1111Naslov">
    <w:name w:val="1.1.1.1Naslov"/>
    <w:basedOn w:val="Heading3"/>
    <w:link w:val="1111NaslovChar"/>
    <w:qFormat/>
    <w:rsid w:val="00894DFB"/>
    <w:rPr>
      <w:rFonts w:ascii="Times New Roman" w:hAnsi="Times New Roman"/>
      <w:b w:val="0"/>
      <w:i/>
      <w:sz w:val="24"/>
    </w:rPr>
  </w:style>
  <w:style w:type="character" w:customStyle="1" w:styleId="111NaslovChar">
    <w:name w:val="1.1.1 Naslov Char"/>
    <w:basedOn w:val="11NaslovChar"/>
    <w:link w:val="111Naslov"/>
    <w:rsid w:val="008B7643"/>
    <w:rPr>
      <w:rFonts w:cs="Arial"/>
      <w:b/>
      <w:bCs/>
      <w:i/>
      <w:iCs/>
      <w:kern w:val="32"/>
      <w:sz w:val="24"/>
      <w:szCs w:val="32"/>
    </w:rPr>
  </w:style>
  <w:style w:type="character" w:styleId="Emphasis">
    <w:name w:val="Emphasis"/>
    <w:basedOn w:val="DefaultParagraphFont"/>
    <w:qFormat/>
    <w:rsid w:val="001D6A2E"/>
    <w:rPr>
      <w:i/>
      <w:iCs/>
    </w:rPr>
  </w:style>
  <w:style w:type="character" w:customStyle="1" w:styleId="1111NaslovChar">
    <w:name w:val="1.1.1.1Naslov Char"/>
    <w:basedOn w:val="111NaslovChar"/>
    <w:link w:val="1111Naslov"/>
    <w:rsid w:val="00894DFB"/>
    <w:rPr>
      <w:rFonts w:cs="Arial"/>
      <w:b w:val="0"/>
      <w:bCs/>
      <w:i/>
      <w:iCs w:val="0"/>
      <w:kern w:val="32"/>
      <w:sz w:val="24"/>
      <w:szCs w:val="26"/>
    </w:rPr>
  </w:style>
  <w:style w:type="numbering" w:customStyle="1" w:styleId="CurrentList1">
    <w:name w:val="Current List1"/>
    <w:uiPriority w:val="99"/>
    <w:rsid w:val="00D1662B"/>
    <w:pPr>
      <w:numPr>
        <w:numId w:val="11"/>
      </w:numPr>
    </w:pPr>
  </w:style>
  <w:style w:type="paragraph" w:styleId="TOCHeading">
    <w:name w:val="TOC Heading"/>
    <w:basedOn w:val="Heading1"/>
    <w:next w:val="Normal"/>
    <w:uiPriority w:val="39"/>
    <w:unhideWhenUsed/>
    <w:qFormat/>
    <w:rsid w:val="00DB58C4"/>
    <w:pPr>
      <w:keepLines/>
      <w:pageBreakBefore w:val="0"/>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lang w:val="en-US" w:eastAsia="en-US"/>
    </w:rPr>
  </w:style>
  <w:style w:type="numbering" w:customStyle="1" w:styleId="CurrentList2">
    <w:name w:val="Current List2"/>
    <w:uiPriority w:val="99"/>
    <w:rsid w:val="00CD7736"/>
    <w:pPr>
      <w:numPr>
        <w:numId w:val="16"/>
      </w:numPr>
    </w:pPr>
  </w:style>
  <w:style w:type="paragraph" w:styleId="PlainText">
    <w:name w:val="Plain Text"/>
    <w:basedOn w:val="Normal"/>
    <w:link w:val="PlainTextChar"/>
    <w:uiPriority w:val="99"/>
    <w:unhideWhenUsed/>
    <w:rsid w:val="00CE4EDD"/>
    <w:pPr>
      <w:spacing w:before="0" w:after="0"/>
      <w:jc w:val="left"/>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CE4EDD"/>
    <w:rPr>
      <w:rFonts w:ascii="Consolas" w:eastAsiaTheme="minorHAnsi" w:hAnsi="Consolas" w:cstheme="minorBidi"/>
      <w:sz w:val="21"/>
      <w:szCs w:val="21"/>
      <w:lang w:eastAsia="en-US"/>
    </w:rPr>
  </w:style>
  <w:style w:type="paragraph" w:styleId="Title">
    <w:name w:val="Title"/>
    <w:basedOn w:val="Normal"/>
    <w:link w:val="TitleChar"/>
    <w:uiPriority w:val="10"/>
    <w:qFormat/>
    <w:rsid w:val="00816898"/>
    <w:pPr>
      <w:widowControl w:val="0"/>
      <w:autoSpaceDE w:val="0"/>
      <w:autoSpaceDN w:val="0"/>
      <w:spacing w:before="0" w:after="0"/>
      <w:ind w:left="108"/>
      <w:jc w:val="left"/>
    </w:pPr>
    <w:rPr>
      <w:rFonts w:ascii="Arial" w:eastAsia="Arial" w:hAnsi="Arial" w:cs="Arial"/>
      <w:b/>
      <w:bCs/>
      <w:sz w:val="30"/>
      <w:szCs w:val="30"/>
      <w:lang w:val="en-US" w:eastAsia="en-US"/>
    </w:rPr>
  </w:style>
  <w:style w:type="character" w:customStyle="1" w:styleId="TitleChar">
    <w:name w:val="Title Char"/>
    <w:basedOn w:val="DefaultParagraphFont"/>
    <w:link w:val="Title"/>
    <w:uiPriority w:val="10"/>
    <w:rsid w:val="00816898"/>
    <w:rPr>
      <w:rFonts w:ascii="Arial" w:eastAsia="Arial" w:hAnsi="Arial" w:cs="Arial"/>
      <w:b/>
      <w:bCs/>
      <w:sz w:val="30"/>
      <w:szCs w:val="30"/>
      <w:lang w:val="en-US" w:eastAsia="en-US"/>
    </w:rPr>
  </w:style>
  <w:style w:type="paragraph" w:customStyle="1" w:styleId="TableParagraph">
    <w:name w:val="Table Paragraph"/>
    <w:basedOn w:val="Normal"/>
    <w:uiPriority w:val="1"/>
    <w:qFormat/>
    <w:rsid w:val="00816898"/>
    <w:pPr>
      <w:widowControl w:val="0"/>
      <w:autoSpaceDE w:val="0"/>
      <w:autoSpaceDN w:val="0"/>
      <w:spacing w:before="0" w:after="0"/>
      <w:jc w:val="left"/>
    </w:pPr>
    <w:rPr>
      <w:rFonts w:ascii="Arial" w:eastAsia="Arial" w:hAnsi="Arial" w:cs="Arial"/>
      <w:sz w:val="22"/>
      <w:szCs w:val="22"/>
      <w:lang w:val="en-US" w:eastAsia="en-US"/>
    </w:rPr>
  </w:style>
  <w:style w:type="paragraph" w:styleId="Revision">
    <w:name w:val="Revision"/>
    <w:hidden/>
    <w:uiPriority w:val="99"/>
    <w:semiHidden/>
    <w:rsid w:val="0010483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057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youtube.com/watch?v=dT8zHc-phNI" TargetMode="External"/><Relationship Id="rId55" Type="http://schemas.openxmlformats.org/officeDocument/2006/relationships/image" Target="media/image40.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39.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8"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www.youtube.com/watch?v=_sUZ47aJdjc" TargetMode="External"/><Relationship Id="rId57" Type="http://schemas.openxmlformats.org/officeDocument/2006/relationships/image" Target="media/image42.jpe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www.khkgears.us/catalog/product/KHG2-28L" TargetMode="External"/><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mall.industry.siemens.com" TargetMode="External"/><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tuli.hr/fileuploader/download/download/?d=0&amp;file=custom%2Fupload%2FFile-1430997723.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herold\AppData\Local\Temp\Zavrsni%20rad_Predlozak_6_2011-05-2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E6309-E2B4-4FD9-A3D7-1837D0595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Zavrsni rad_Predlozak_6_2011-05-25.dot</Template>
  <TotalTime>2285</TotalTime>
  <Pages>47</Pages>
  <Words>6260</Words>
  <Characters>35683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SVEUČILIŠTE U ZAGREBU</vt:lpstr>
    </vt:vector>
  </TitlesOfParts>
  <Company>bbbb</Company>
  <LinksUpToDate>false</LinksUpToDate>
  <CharactersWithSpaces>41860</CharactersWithSpaces>
  <SharedDoc>false</SharedDoc>
  <HLinks>
    <vt:vector size="162" baseType="variant">
      <vt:variant>
        <vt:i4>1769529</vt:i4>
      </vt:variant>
      <vt:variant>
        <vt:i4>164</vt:i4>
      </vt:variant>
      <vt:variant>
        <vt:i4>0</vt:i4>
      </vt:variant>
      <vt:variant>
        <vt:i4>5</vt:i4>
      </vt:variant>
      <vt:variant>
        <vt:lpwstr/>
      </vt:variant>
      <vt:variant>
        <vt:lpwstr>_Toc294095600</vt:lpwstr>
      </vt:variant>
      <vt:variant>
        <vt:i4>1179706</vt:i4>
      </vt:variant>
      <vt:variant>
        <vt:i4>155</vt:i4>
      </vt:variant>
      <vt:variant>
        <vt:i4>0</vt:i4>
      </vt:variant>
      <vt:variant>
        <vt:i4>5</vt:i4>
      </vt:variant>
      <vt:variant>
        <vt:lpwstr/>
      </vt:variant>
      <vt:variant>
        <vt:lpwstr>_Toc294095599</vt:lpwstr>
      </vt:variant>
      <vt:variant>
        <vt:i4>1179706</vt:i4>
      </vt:variant>
      <vt:variant>
        <vt:i4>149</vt:i4>
      </vt:variant>
      <vt:variant>
        <vt:i4>0</vt:i4>
      </vt:variant>
      <vt:variant>
        <vt:i4>5</vt:i4>
      </vt:variant>
      <vt:variant>
        <vt:lpwstr/>
      </vt:variant>
      <vt:variant>
        <vt:lpwstr>_Toc294095598</vt:lpwstr>
      </vt:variant>
      <vt:variant>
        <vt:i4>1179706</vt:i4>
      </vt:variant>
      <vt:variant>
        <vt:i4>143</vt:i4>
      </vt:variant>
      <vt:variant>
        <vt:i4>0</vt:i4>
      </vt:variant>
      <vt:variant>
        <vt:i4>5</vt:i4>
      </vt:variant>
      <vt:variant>
        <vt:lpwstr/>
      </vt:variant>
      <vt:variant>
        <vt:lpwstr>_Toc294095597</vt:lpwstr>
      </vt:variant>
      <vt:variant>
        <vt:i4>1179706</vt:i4>
      </vt:variant>
      <vt:variant>
        <vt:i4>137</vt:i4>
      </vt:variant>
      <vt:variant>
        <vt:i4>0</vt:i4>
      </vt:variant>
      <vt:variant>
        <vt:i4>5</vt:i4>
      </vt:variant>
      <vt:variant>
        <vt:lpwstr/>
      </vt:variant>
      <vt:variant>
        <vt:lpwstr>_Toc294095596</vt:lpwstr>
      </vt:variant>
      <vt:variant>
        <vt:i4>1179706</vt:i4>
      </vt:variant>
      <vt:variant>
        <vt:i4>131</vt:i4>
      </vt:variant>
      <vt:variant>
        <vt:i4>0</vt:i4>
      </vt:variant>
      <vt:variant>
        <vt:i4>5</vt:i4>
      </vt:variant>
      <vt:variant>
        <vt:lpwstr/>
      </vt:variant>
      <vt:variant>
        <vt:lpwstr>_Toc294095595</vt:lpwstr>
      </vt:variant>
      <vt:variant>
        <vt:i4>1441840</vt:i4>
      </vt:variant>
      <vt:variant>
        <vt:i4>122</vt:i4>
      </vt:variant>
      <vt:variant>
        <vt:i4>0</vt:i4>
      </vt:variant>
      <vt:variant>
        <vt:i4>5</vt:i4>
      </vt:variant>
      <vt:variant>
        <vt:lpwstr/>
      </vt:variant>
      <vt:variant>
        <vt:lpwstr>_Toc340559697</vt:lpwstr>
      </vt:variant>
      <vt:variant>
        <vt:i4>1441840</vt:i4>
      </vt:variant>
      <vt:variant>
        <vt:i4>116</vt:i4>
      </vt:variant>
      <vt:variant>
        <vt:i4>0</vt:i4>
      </vt:variant>
      <vt:variant>
        <vt:i4>5</vt:i4>
      </vt:variant>
      <vt:variant>
        <vt:lpwstr/>
      </vt:variant>
      <vt:variant>
        <vt:lpwstr>_Toc340559696</vt:lpwstr>
      </vt:variant>
      <vt:variant>
        <vt:i4>1441840</vt:i4>
      </vt:variant>
      <vt:variant>
        <vt:i4>110</vt:i4>
      </vt:variant>
      <vt:variant>
        <vt:i4>0</vt:i4>
      </vt:variant>
      <vt:variant>
        <vt:i4>5</vt:i4>
      </vt:variant>
      <vt:variant>
        <vt:lpwstr/>
      </vt:variant>
      <vt:variant>
        <vt:lpwstr>_Toc340559695</vt:lpwstr>
      </vt:variant>
      <vt:variant>
        <vt:i4>1441840</vt:i4>
      </vt:variant>
      <vt:variant>
        <vt:i4>104</vt:i4>
      </vt:variant>
      <vt:variant>
        <vt:i4>0</vt:i4>
      </vt:variant>
      <vt:variant>
        <vt:i4>5</vt:i4>
      </vt:variant>
      <vt:variant>
        <vt:lpwstr/>
      </vt:variant>
      <vt:variant>
        <vt:lpwstr>_Toc340559694</vt:lpwstr>
      </vt:variant>
      <vt:variant>
        <vt:i4>1441840</vt:i4>
      </vt:variant>
      <vt:variant>
        <vt:i4>98</vt:i4>
      </vt:variant>
      <vt:variant>
        <vt:i4>0</vt:i4>
      </vt:variant>
      <vt:variant>
        <vt:i4>5</vt:i4>
      </vt:variant>
      <vt:variant>
        <vt:lpwstr/>
      </vt:variant>
      <vt:variant>
        <vt:lpwstr>_Toc340559693</vt:lpwstr>
      </vt:variant>
      <vt:variant>
        <vt:i4>1441840</vt:i4>
      </vt:variant>
      <vt:variant>
        <vt:i4>92</vt:i4>
      </vt:variant>
      <vt:variant>
        <vt:i4>0</vt:i4>
      </vt:variant>
      <vt:variant>
        <vt:i4>5</vt:i4>
      </vt:variant>
      <vt:variant>
        <vt:lpwstr/>
      </vt:variant>
      <vt:variant>
        <vt:lpwstr>_Toc340559692</vt:lpwstr>
      </vt:variant>
      <vt:variant>
        <vt:i4>1441840</vt:i4>
      </vt:variant>
      <vt:variant>
        <vt:i4>86</vt:i4>
      </vt:variant>
      <vt:variant>
        <vt:i4>0</vt:i4>
      </vt:variant>
      <vt:variant>
        <vt:i4>5</vt:i4>
      </vt:variant>
      <vt:variant>
        <vt:lpwstr/>
      </vt:variant>
      <vt:variant>
        <vt:lpwstr>_Toc340559691</vt:lpwstr>
      </vt:variant>
      <vt:variant>
        <vt:i4>1441840</vt:i4>
      </vt:variant>
      <vt:variant>
        <vt:i4>80</vt:i4>
      </vt:variant>
      <vt:variant>
        <vt:i4>0</vt:i4>
      </vt:variant>
      <vt:variant>
        <vt:i4>5</vt:i4>
      </vt:variant>
      <vt:variant>
        <vt:lpwstr/>
      </vt:variant>
      <vt:variant>
        <vt:lpwstr>_Toc340559690</vt:lpwstr>
      </vt:variant>
      <vt:variant>
        <vt:i4>1507376</vt:i4>
      </vt:variant>
      <vt:variant>
        <vt:i4>74</vt:i4>
      </vt:variant>
      <vt:variant>
        <vt:i4>0</vt:i4>
      </vt:variant>
      <vt:variant>
        <vt:i4>5</vt:i4>
      </vt:variant>
      <vt:variant>
        <vt:lpwstr/>
      </vt:variant>
      <vt:variant>
        <vt:lpwstr>_Toc340559689</vt:lpwstr>
      </vt:variant>
      <vt:variant>
        <vt:i4>1507376</vt:i4>
      </vt:variant>
      <vt:variant>
        <vt:i4>68</vt:i4>
      </vt:variant>
      <vt:variant>
        <vt:i4>0</vt:i4>
      </vt:variant>
      <vt:variant>
        <vt:i4>5</vt:i4>
      </vt:variant>
      <vt:variant>
        <vt:lpwstr/>
      </vt:variant>
      <vt:variant>
        <vt:lpwstr>_Toc340559688</vt:lpwstr>
      </vt:variant>
      <vt:variant>
        <vt:i4>1507376</vt:i4>
      </vt:variant>
      <vt:variant>
        <vt:i4>62</vt:i4>
      </vt:variant>
      <vt:variant>
        <vt:i4>0</vt:i4>
      </vt:variant>
      <vt:variant>
        <vt:i4>5</vt:i4>
      </vt:variant>
      <vt:variant>
        <vt:lpwstr/>
      </vt:variant>
      <vt:variant>
        <vt:lpwstr>_Toc340559687</vt:lpwstr>
      </vt:variant>
      <vt:variant>
        <vt:i4>1507376</vt:i4>
      </vt:variant>
      <vt:variant>
        <vt:i4>56</vt:i4>
      </vt:variant>
      <vt:variant>
        <vt:i4>0</vt:i4>
      </vt:variant>
      <vt:variant>
        <vt:i4>5</vt:i4>
      </vt:variant>
      <vt:variant>
        <vt:lpwstr/>
      </vt:variant>
      <vt:variant>
        <vt:lpwstr>_Toc340559686</vt:lpwstr>
      </vt:variant>
      <vt:variant>
        <vt:i4>1507376</vt:i4>
      </vt:variant>
      <vt:variant>
        <vt:i4>50</vt:i4>
      </vt:variant>
      <vt:variant>
        <vt:i4>0</vt:i4>
      </vt:variant>
      <vt:variant>
        <vt:i4>5</vt:i4>
      </vt:variant>
      <vt:variant>
        <vt:lpwstr/>
      </vt:variant>
      <vt:variant>
        <vt:lpwstr>_Toc340559685</vt:lpwstr>
      </vt:variant>
      <vt:variant>
        <vt:i4>1507376</vt:i4>
      </vt:variant>
      <vt:variant>
        <vt:i4>44</vt:i4>
      </vt:variant>
      <vt:variant>
        <vt:i4>0</vt:i4>
      </vt:variant>
      <vt:variant>
        <vt:i4>5</vt:i4>
      </vt:variant>
      <vt:variant>
        <vt:lpwstr/>
      </vt:variant>
      <vt:variant>
        <vt:lpwstr>_Toc340559684</vt:lpwstr>
      </vt:variant>
      <vt:variant>
        <vt:i4>1507376</vt:i4>
      </vt:variant>
      <vt:variant>
        <vt:i4>38</vt:i4>
      </vt:variant>
      <vt:variant>
        <vt:i4>0</vt:i4>
      </vt:variant>
      <vt:variant>
        <vt:i4>5</vt:i4>
      </vt:variant>
      <vt:variant>
        <vt:lpwstr/>
      </vt:variant>
      <vt:variant>
        <vt:lpwstr>_Toc340559683</vt:lpwstr>
      </vt:variant>
      <vt:variant>
        <vt:i4>1507376</vt:i4>
      </vt:variant>
      <vt:variant>
        <vt:i4>32</vt:i4>
      </vt:variant>
      <vt:variant>
        <vt:i4>0</vt:i4>
      </vt:variant>
      <vt:variant>
        <vt:i4>5</vt:i4>
      </vt:variant>
      <vt:variant>
        <vt:lpwstr/>
      </vt:variant>
      <vt:variant>
        <vt:lpwstr>_Toc340559682</vt:lpwstr>
      </vt:variant>
      <vt:variant>
        <vt:i4>1507376</vt:i4>
      </vt:variant>
      <vt:variant>
        <vt:i4>26</vt:i4>
      </vt:variant>
      <vt:variant>
        <vt:i4>0</vt:i4>
      </vt:variant>
      <vt:variant>
        <vt:i4>5</vt:i4>
      </vt:variant>
      <vt:variant>
        <vt:lpwstr/>
      </vt:variant>
      <vt:variant>
        <vt:lpwstr>_Toc340559681</vt:lpwstr>
      </vt:variant>
      <vt:variant>
        <vt:i4>1507376</vt:i4>
      </vt:variant>
      <vt:variant>
        <vt:i4>20</vt:i4>
      </vt:variant>
      <vt:variant>
        <vt:i4>0</vt:i4>
      </vt:variant>
      <vt:variant>
        <vt:i4>5</vt:i4>
      </vt:variant>
      <vt:variant>
        <vt:lpwstr/>
      </vt:variant>
      <vt:variant>
        <vt:lpwstr>_Toc340559680</vt:lpwstr>
      </vt:variant>
      <vt:variant>
        <vt:i4>1572912</vt:i4>
      </vt:variant>
      <vt:variant>
        <vt:i4>14</vt:i4>
      </vt:variant>
      <vt:variant>
        <vt:i4>0</vt:i4>
      </vt:variant>
      <vt:variant>
        <vt:i4>5</vt:i4>
      </vt:variant>
      <vt:variant>
        <vt:lpwstr/>
      </vt:variant>
      <vt:variant>
        <vt:lpwstr>_Toc340559679</vt:lpwstr>
      </vt:variant>
      <vt:variant>
        <vt:i4>1572912</vt:i4>
      </vt:variant>
      <vt:variant>
        <vt:i4>8</vt:i4>
      </vt:variant>
      <vt:variant>
        <vt:i4>0</vt:i4>
      </vt:variant>
      <vt:variant>
        <vt:i4>5</vt:i4>
      </vt:variant>
      <vt:variant>
        <vt:lpwstr/>
      </vt:variant>
      <vt:variant>
        <vt:lpwstr>_Toc340559678</vt:lpwstr>
      </vt:variant>
      <vt:variant>
        <vt:i4>1572912</vt:i4>
      </vt:variant>
      <vt:variant>
        <vt:i4>2</vt:i4>
      </vt:variant>
      <vt:variant>
        <vt:i4>0</vt:i4>
      </vt:variant>
      <vt:variant>
        <vt:i4>5</vt:i4>
      </vt:variant>
      <vt:variant>
        <vt:lpwstr/>
      </vt:variant>
      <vt:variant>
        <vt:lpwstr>_Toc340559677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SVEUČILIŠTE U ZAGREBU</dc:title>
  <dc:subject/>
  <dc:creator>Domagoj Tortić</dc:creator>
  <cp:keywords/>
  <dc:description/>
  <cp:lastModifiedBy>Torta</cp:lastModifiedBy>
  <cp:revision>22</cp:revision>
  <cp:lastPrinted>2011-03-10T13:55:00Z</cp:lastPrinted>
  <dcterms:created xsi:type="dcterms:W3CDTF">2022-09-21T21:06:00Z</dcterms:created>
  <dcterms:modified xsi:type="dcterms:W3CDTF">2022-09-26T11:43:00Z</dcterms:modified>
</cp:coreProperties>
</file>